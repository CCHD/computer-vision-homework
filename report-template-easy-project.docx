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77777777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7990455B" w14:textId="09076ECF" w:rsidR="000632C9" w:rsidRPr="00375FDE" w:rsidRDefault="00375FDE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 w:rsidRPr="00375FDE">
        <w:rPr>
          <w:rFonts w:hint="eastAsia"/>
          <w:b/>
          <w:bCs/>
          <w:color w:val="FF0000"/>
          <w:sz w:val="32"/>
          <w:szCs w:val="32"/>
        </w:rPr>
        <w:t>(</w:t>
      </w:r>
      <w:r w:rsidR="00852AA0">
        <w:rPr>
          <w:rFonts w:hint="eastAsia"/>
          <w:b/>
          <w:bCs/>
          <w:color w:val="FF0000"/>
          <w:sz w:val="32"/>
          <w:szCs w:val="32"/>
        </w:rPr>
        <w:t>此模板仅适用于前三</w:t>
      </w:r>
      <w:r w:rsidRPr="00375FDE">
        <w:rPr>
          <w:rFonts w:hint="eastAsia"/>
          <w:b/>
          <w:bCs/>
          <w:color w:val="FF0000"/>
          <w:sz w:val="32"/>
          <w:szCs w:val="32"/>
        </w:rPr>
        <w:t>个简单的编程作业</w:t>
      </w:r>
      <w:r w:rsidRPr="00375FDE">
        <w:rPr>
          <w:b/>
          <w:bCs/>
          <w:color w:val="FF0000"/>
          <w:sz w:val="32"/>
          <w:szCs w:val="32"/>
        </w:rPr>
        <w:t>)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777777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777777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77777777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77777777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7777777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777777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19D44137" w:rsidR="00BB0301" w:rsidRDefault="00444105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936E0">
        <w:rPr>
          <w:rFonts w:hint="eastAsia"/>
          <w:sz w:val="28"/>
          <w:szCs w:val="28"/>
        </w:rPr>
        <w:t>9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="00BB0301"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BB0301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09EFDB7D" w14:textId="77777777" w:rsidR="007936E0" w:rsidRPr="007936E0" w:rsidRDefault="00BB0301" w:rsidP="00405416">
      <w:pPr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Pr="007936E0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作业名称</w:t>
      </w:r>
    </w:p>
    <w:p w14:paraId="54E8C5A5" w14:textId="13386803" w:rsidR="006B2FD9" w:rsidRPr="009E6574" w:rsidRDefault="007936E0" w:rsidP="00405416">
      <w:pPr>
        <w:jc w:val="center"/>
        <w:rPr>
          <w:rFonts w:ascii="微软雅黑" w:eastAsia="微软雅黑" w:hAnsi="微软雅黑" w:cs="微软雅黑"/>
          <w:b/>
          <w:color w:val="FF0000"/>
          <w:sz w:val="24"/>
          <w:szCs w:val="36"/>
        </w:rPr>
      </w:pPr>
      <w:r w:rsidRPr="009E6574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(撰写上简明扼要、开门见山，无需废话</w:t>
      </w:r>
      <w:r w:rsidR="00165AC9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，文字不在于多</w:t>
      </w:r>
      <w:r w:rsidRPr="009E6574">
        <w:rPr>
          <w:rFonts w:ascii="微软雅黑" w:eastAsia="微软雅黑" w:hAnsi="微软雅黑" w:cs="微软雅黑"/>
          <w:b/>
          <w:color w:val="FF0000"/>
          <w:sz w:val="24"/>
          <w:szCs w:val="36"/>
        </w:rPr>
        <w:t>)</w:t>
      </w:r>
      <w:r w:rsidR="00BB0301" w:rsidRPr="009E6574">
        <w:rPr>
          <w:rFonts w:ascii="微软雅黑" w:eastAsia="微软雅黑" w:hAnsi="微软雅黑" w:cs="微软雅黑"/>
          <w:b/>
          <w:color w:val="FF0000"/>
          <w:sz w:val="24"/>
          <w:szCs w:val="36"/>
        </w:rPr>
        <w:t xml:space="preserve"> </w:t>
      </w:r>
    </w:p>
    <w:p w14:paraId="6FDE9C12" w14:textId="77777777" w:rsidR="00BB0301" w:rsidRPr="00A67800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4A164318" w14:textId="77777777" w:rsidR="00BB0301" w:rsidRPr="00A67800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5318C091" w14:textId="39C0FE44" w:rsidR="00F43188" w:rsidRPr="00444105" w:rsidRDefault="00165AC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系统或算法的基本思路、原理、</w:t>
      </w:r>
      <w:bookmarkStart w:id="0" w:name="_GoBack"/>
      <w:bookmarkEnd w:id="0"/>
      <w:r w:rsidR="006B2FD9" w:rsidRPr="00A67800">
        <w:rPr>
          <w:rFonts w:ascii="黑体" w:eastAsia="黑体" w:hAnsi="黑体" w:cs="微软雅黑" w:hint="eastAsia"/>
          <w:sz w:val="28"/>
          <w:szCs w:val="28"/>
        </w:rPr>
        <w:t>流程或步骤等</w:t>
      </w:r>
    </w:p>
    <w:p w14:paraId="77A05423" w14:textId="0B569523" w:rsidR="007D14BB" w:rsidRPr="00444105" w:rsidRDefault="006B2FD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如何</w:t>
      </w:r>
      <w:r w:rsidRPr="00A67800">
        <w:rPr>
          <w:rFonts w:ascii="黑体" w:eastAsia="黑体" w:hAnsi="黑体" w:cs="微软雅黑" w:hint="eastAsia"/>
          <w:sz w:val="28"/>
          <w:szCs w:val="28"/>
        </w:rPr>
        <w:t>实现，</w:t>
      </w:r>
      <w:r w:rsidR="007936E0">
        <w:rPr>
          <w:rFonts w:ascii="黑体" w:eastAsia="黑体" w:hAnsi="黑体" w:cs="微软雅黑" w:hint="eastAsia"/>
          <w:sz w:val="28"/>
          <w:szCs w:val="28"/>
        </w:rPr>
        <w:t>例如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关键（伪）代码、</w:t>
      </w: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等</w:t>
      </w:r>
    </w:p>
    <w:p w14:paraId="5CC8BE45" w14:textId="77777777" w:rsidR="0003356D" w:rsidRPr="00444105" w:rsidRDefault="00135FF8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1C384B23" w14:textId="77777777" w:rsidR="00FE32F8" w:rsidRPr="00444105" w:rsidRDefault="00C003A7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36A75109" w14:textId="77777777" w:rsidR="00FE32F8" w:rsidRPr="00444105" w:rsidRDefault="006B2FD9" w:rsidP="00FE32F8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sectPr w:rsidR="00FE32F8" w:rsidRPr="00444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0BEE9" w14:textId="77777777" w:rsidR="00BC0F20" w:rsidRDefault="00BC0F20" w:rsidP="004D7AA0">
      <w:r>
        <w:separator/>
      </w:r>
    </w:p>
  </w:endnote>
  <w:endnote w:type="continuationSeparator" w:id="0">
    <w:p w14:paraId="7434D0FE" w14:textId="77777777" w:rsidR="00BC0F20" w:rsidRDefault="00BC0F20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1575D" w14:textId="77777777" w:rsidR="00BC0F20" w:rsidRDefault="00BC0F20" w:rsidP="004D7AA0">
      <w:r>
        <w:separator/>
      </w:r>
    </w:p>
  </w:footnote>
  <w:footnote w:type="continuationSeparator" w:id="0">
    <w:p w14:paraId="0F6DADD3" w14:textId="77777777" w:rsidR="00BC0F20" w:rsidRDefault="00BC0F20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4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5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6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936E0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78</TotalTime>
  <Pages>2</Pages>
  <Words>37</Words>
  <Characters>215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251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Gang Pan</cp:lastModifiedBy>
  <cp:revision>136</cp:revision>
  <dcterms:created xsi:type="dcterms:W3CDTF">2017-12-15T13:18:00Z</dcterms:created>
  <dcterms:modified xsi:type="dcterms:W3CDTF">2019-11-22T08:15:00Z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