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EA0818F" w14:textId="77777777" w:rsidR="00BB0301" w:rsidRDefault="00BB0301">
      <w:pPr>
        <w:spacing w:line="360" w:lineRule="auto"/>
        <w:rPr>
          <w:sz w:val="24"/>
        </w:rPr>
      </w:pPr>
    </w:p>
    <w:p w14:paraId="6E973E09" w14:textId="77777777" w:rsidR="00BB0301" w:rsidRDefault="00BB0301">
      <w:pPr>
        <w:spacing w:line="360" w:lineRule="auto"/>
        <w:rPr>
          <w:sz w:val="24"/>
        </w:rPr>
      </w:pPr>
    </w:p>
    <w:p w14:paraId="3B33DF79" w14:textId="77777777" w:rsidR="00BB0301" w:rsidRDefault="00C73844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4BDC9F82" wp14:editId="69E024E0">
            <wp:extent cx="2571750" cy="704850"/>
            <wp:effectExtent l="0" t="0" r="0" b="0"/>
            <wp:docPr id="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F6B4" w14:textId="77777777" w:rsidR="00BB0301" w:rsidRDefault="00BB0301">
      <w:pPr>
        <w:spacing w:line="360" w:lineRule="auto"/>
        <w:rPr>
          <w:sz w:val="28"/>
          <w:szCs w:val="28"/>
        </w:rPr>
      </w:pPr>
    </w:p>
    <w:p w14:paraId="7990455B" w14:textId="1939C34B" w:rsidR="000632C9" w:rsidRPr="00094345" w:rsidRDefault="00FA6AF9" w:rsidP="00094345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计算机视觉</w:t>
      </w:r>
      <w:r w:rsidR="00BB0301">
        <w:rPr>
          <w:rFonts w:hint="eastAsia"/>
          <w:b/>
          <w:bCs/>
          <w:sz w:val="32"/>
          <w:szCs w:val="32"/>
        </w:rPr>
        <w:t>作业报告</w:t>
      </w:r>
    </w:p>
    <w:p w14:paraId="4FC88ADA" w14:textId="77777777" w:rsidR="00BB0301" w:rsidRDefault="00BB0301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908"/>
        <w:gridCol w:w="5220"/>
      </w:tblGrid>
      <w:tr w:rsidR="00BB0301" w14:paraId="67B96DF7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5B83BFAF" w14:textId="77777777" w:rsidR="00BB0301" w:rsidRDefault="00FA6AF9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作业</w:t>
            </w:r>
            <w:r w:rsidR="00BB0301">
              <w:rPr>
                <w:rFonts w:hint="eastAsia"/>
                <w:sz w:val="28"/>
                <w:szCs w:val="28"/>
              </w:rPr>
              <w:t>名称：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5D8B64" w14:textId="5B2E2363" w:rsidR="00BB0301" w:rsidRDefault="002115A6" w:rsidP="00411E0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制作个人视频</w:t>
            </w:r>
            <w:r w:rsidR="00444105">
              <w:rPr>
                <w:sz w:val="28"/>
                <w:szCs w:val="28"/>
              </w:rPr>
              <w:t xml:space="preserve"> </w:t>
            </w:r>
          </w:p>
        </w:tc>
      </w:tr>
      <w:tr w:rsidR="00BB0301" w14:paraId="2172308F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4FBC997C" w14:textId="77777777" w:rsidR="00BB0301" w:rsidRDefault="00BB0301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591473" w14:textId="639B43EE" w:rsidR="00BB0301" w:rsidRDefault="00444105" w:rsidP="00411E0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115A6">
              <w:rPr>
                <w:rFonts w:hint="eastAsia"/>
                <w:sz w:val="28"/>
                <w:szCs w:val="28"/>
              </w:rPr>
              <w:t>胡单春</w:t>
            </w:r>
          </w:p>
        </w:tc>
      </w:tr>
      <w:tr w:rsidR="00FA6AF9" w14:paraId="094ABC93" w14:textId="77777777" w:rsidTr="00BB0301">
        <w:trPr>
          <w:trHeight w:val="774"/>
          <w:jc w:val="center"/>
        </w:trPr>
        <w:tc>
          <w:tcPr>
            <w:tcW w:w="1908" w:type="dxa"/>
            <w:vAlign w:val="bottom"/>
          </w:tcPr>
          <w:p w14:paraId="34BD9AF1" w14:textId="77777777" w:rsidR="00FA6AF9" w:rsidRDefault="00FA6AF9" w:rsidP="00BB0301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EDE3D8" w14:textId="39FF165A" w:rsidR="00FA6AF9" w:rsidRDefault="00444105" w:rsidP="00411E0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115A6">
              <w:rPr>
                <w:sz w:val="28"/>
                <w:szCs w:val="28"/>
              </w:rPr>
              <w:t>21921082</w:t>
            </w:r>
          </w:p>
        </w:tc>
      </w:tr>
      <w:tr w:rsidR="003F0630" w14:paraId="5778D408" w14:textId="77777777" w:rsidTr="00BB0301">
        <w:trPr>
          <w:trHeight w:val="774"/>
          <w:jc w:val="center"/>
        </w:trPr>
        <w:tc>
          <w:tcPr>
            <w:tcW w:w="1908" w:type="dxa"/>
            <w:vAlign w:val="bottom"/>
          </w:tcPr>
          <w:p w14:paraId="1331047C" w14:textId="77777777" w:rsidR="003F0630" w:rsidRDefault="003F0630" w:rsidP="003F0630">
            <w:pPr>
              <w:wordWrap w:val="0"/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电子邮箱：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A85BB8C" w14:textId="2740227A" w:rsidR="003F0630" w:rsidRDefault="00444105" w:rsidP="0044410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44105">
              <w:rPr>
                <w:sz w:val="28"/>
                <w:szCs w:val="28"/>
              </w:rPr>
              <w:t xml:space="preserve"> </w:t>
            </w:r>
            <w:r w:rsidR="002115A6">
              <w:rPr>
                <w:sz w:val="28"/>
                <w:szCs w:val="28"/>
              </w:rPr>
              <w:t>3150102279@</w:t>
            </w:r>
            <w:r w:rsidR="002115A6">
              <w:rPr>
                <w:rFonts w:hint="eastAsia"/>
                <w:sz w:val="28"/>
                <w:szCs w:val="28"/>
              </w:rPr>
              <w:t>zju</w:t>
            </w:r>
            <w:r w:rsidR="002115A6">
              <w:rPr>
                <w:sz w:val="28"/>
                <w:szCs w:val="28"/>
              </w:rPr>
              <w:t>.edu.cn</w:t>
            </w:r>
          </w:p>
        </w:tc>
      </w:tr>
      <w:tr w:rsidR="003F0630" w14:paraId="63F2324C" w14:textId="77777777" w:rsidTr="00BB0301">
        <w:trPr>
          <w:trHeight w:val="774"/>
          <w:jc w:val="center"/>
        </w:trPr>
        <w:tc>
          <w:tcPr>
            <w:tcW w:w="1908" w:type="dxa"/>
            <w:vAlign w:val="bottom"/>
          </w:tcPr>
          <w:p w14:paraId="516B1F81" w14:textId="77777777" w:rsidR="003F0630" w:rsidRDefault="003F0630" w:rsidP="003F063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联系电话：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A48796" w14:textId="4AB054EA" w:rsidR="003F0630" w:rsidRDefault="00444105" w:rsidP="00411E0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115A6">
              <w:rPr>
                <w:sz w:val="28"/>
                <w:szCs w:val="28"/>
              </w:rPr>
              <w:t>18867105164</w:t>
            </w:r>
          </w:p>
        </w:tc>
      </w:tr>
      <w:tr w:rsidR="00BB0301" w14:paraId="754A366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5D807F46" w14:textId="77777777" w:rsidR="00BB0301" w:rsidRDefault="00BB0301">
            <w:pPr>
              <w:wordWrap w:val="0"/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导</w:t>
            </w: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师：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59F8F53" w14:textId="751FAE74" w:rsidR="00BB0301" w:rsidRDefault="00444105" w:rsidP="00411E0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FF7CAF">
              <w:rPr>
                <w:rFonts w:hint="eastAsia"/>
                <w:sz w:val="28"/>
                <w:szCs w:val="28"/>
              </w:rPr>
              <w:t>邵健</w:t>
            </w:r>
          </w:p>
        </w:tc>
      </w:tr>
    </w:tbl>
    <w:p w14:paraId="3B15B954" w14:textId="77777777" w:rsidR="00BB0301" w:rsidRDefault="00BB0301">
      <w:pPr>
        <w:spacing w:line="360" w:lineRule="auto"/>
        <w:rPr>
          <w:sz w:val="24"/>
        </w:rPr>
      </w:pPr>
    </w:p>
    <w:p w14:paraId="447D1760" w14:textId="77777777" w:rsidR="002B2A22" w:rsidRDefault="002B2A22">
      <w:pPr>
        <w:spacing w:line="360" w:lineRule="auto"/>
        <w:jc w:val="center"/>
        <w:rPr>
          <w:sz w:val="28"/>
          <w:szCs w:val="28"/>
        </w:rPr>
      </w:pPr>
    </w:p>
    <w:p w14:paraId="0DF694CC" w14:textId="77777777" w:rsidR="002B2A22" w:rsidRDefault="002B2A22">
      <w:pPr>
        <w:spacing w:line="360" w:lineRule="auto"/>
        <w:jc w:val="center"/>
        <w:rPr>
          <w:sz w:val="28"/>
          <w:szCs w:val="28"/>
        </w:rPr>
      </w:pPr>
    </w:p>
    <w:p w14:paraId="47B6FE32" w14:textId="77777777" w:rsidR="002B2A22" w:rsidRDefault="002B2A22">
      <w:pPr>
        <w:spacing w:line="360" w:lineRule="auto"/>
        <w:jc w:val="center"/>
        <w:rPr>
          <w:sz w:val="28"/>
          <w:szCs w:val="28"/>
        </w:rPr>
      </w:pPr>
    </w:p>
    <w:p w14:paraId="5242A4D2" w14:textId="77777777" w:rsidR="002B2A22" w:rsidRDefault="002B2A22">
      <w:pPr>
        <w:spacing w:line="360" w:lineRule="auto"/>
        <w:jc w:val="center"/>
        <w:rPr>
          <w:sz w:val="28"/>
          <w:szCs w:val="28"/>
        </w:rPr>
      </w:pPr>
    </w:p>
    <w:p w14:paraId="61B9F244" w14:textId="7972F660" w:rsidR="00BB0301" w:rsidRDefault="00444105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</w:t>
      </w:r>
      <w:r w:rsidR="007936E0">
        <w:rPr>
          <w:rFonts w:hint="eastAsia"/>
          <w:sz w:val="28"/>
          <w:szCs w:val="28"/>
        </w:rPr>
        <w:t>9</w:t>
      </w:r>
      <w:r w:rsidR="00BB0301">
        <w:rPr>
          <w:rFonts w:hint="eastAsia"/>
          <w:sz w:val="28"/>
          <w:szCs w:val="28"/>
        </w:rPr>
        <w:t>年</w:t>
      </w:r>
      <w:r w:rsidR="006D0F45">
        <w:rPr>
          <w:sz w:val="28"/>
          <w:szCs w:val="28"/>
        </w:rPr>
        <w:t xml:space="preserve">  </w:t>
      </w:r>
      <w:r w:rsidR="00B26270">
        <w:rPr>
          <w:sz w:val="28"/>
          <w:szCs w:val="28"/>
        </w:rPr>
        <w:t>11</w:t>
      </w:r>
      <w:r w:rsidR="00BB0301">
        <w:rPr>
          <w:sz w:val="28"/>
          <w:szCs w:val="28"/>
        </w:rPr>
        <w:t xml:space="preserve"> </w:t>
      </w:r>
      <w:r w:rsidR="00BB0301">
        <w:rPr>
          <w:rFonts w:hint="eastAsia"/>
          <w:sz w:val="28"/>
          <w:szCs w:val="28"/>
        </w:rPr>
        <w:t>月</w:t>
      </w:r>
      <w:r w:rsidR="006D0F45">
        <w:rPr>
          <w:sz w:val="28"/>
          <w:szCs w:val="28"/>
        </w:rPr>
        <w:t xml:space="preserve"> </w:t>
      </w:r>
      <w:r w:rsidR="00B26270">
        <w:rPr>
          <w:sz w:val="28"/>
          <w:szCs w:val="28"/>
        </w:rPr>
        <w:t>22</w:t>
      </w:r>
      <w:r w:rsidR="00BB0301">
        <w:rPr>
          <w:sz w:val="28"/>
          <w:szCs w:val="28"/>
        </w:rPr>
        <w:t xml:space="preserve"> </w:t>
      </w:r>
      <w:r w:rsidR="00BB0301">
        <w:rPr>
          <w:rFonts w:hint="eastAsia"/>
          <w:sz w:val="28"/>
          <w:szCs w:val="28"/>
        </w:rPr>
        <w:t>日</w:t>
      </w:r>
    </w:p>
    <w:p w14:paraId="358FFCB6" w14:textId="00F32E4D" w:rsidR="000632C9" w:rsidRDefault="000632C9" w:rsidP="000632C9">
      <w:pPr>
        <w:tabs>
          <w:tab w:val="left" w:pos="3127"/>
        </w:tabs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/>
          <w:sz w:val="36"/>
          <w:szCs w:val="36"/>
        </w:rPr>
        <w:tab/>
      </w:r>
    </w:p>
    <w:p w14:paraId="09EFDB7D" w14:textId="24317BC7" w:rsidR="007936E0" w:rsidRPr="007936E0" w:rsidRDefault="00BB0301" w:rsidP="00405416">
      <w:pPr>
        <w:jc w:val="center"/>
        <w:rPr>
          <w:rFonts w:ascii="微软雅黑" w:eastAsia="微软雅黑" w:hAnsi="微软雅黑" w:cs="微软雅黑"/>
          <w:b/>
          <w:sz w:val="36"/>
          <w:szCs w:val="36"/>
        </w:rPr>
      </w:pPr>
      <w:r w:rsidRPr="000632C9">
        <w:rPr>
          <w:rFonts w:ascii="微软雅黑" w:eastAsia="微软雅黑" w:hAnsi="微软雅黑" w:cs="微软雅黑" w:hint="eastAsia"/>
          <w:sz w:val="36"/>
          <w:szCs w:val="36"/>
        </w:rPr>
        <w:br w:type="page"/>
      </w:r>
      <w:r w:rsidR="008F53CA">
        <w:rPr>
          <w:rFonts w:ascii="微软雅黑" w:eastAsia="微软雅黑" w:hAnsi="微软雅黑" w:cs="微软雅黑" w:hint="eastAsia"/>
          <w:b/>
          <w:sz w:val="36"/>
          <w:szCs w:val="36"/>
        </w:rPr>
        <w:lastRenderedPageBreak/>
        <w:t>制作个人视频</w:t>
      </w:r>
    </w:p>
    <w:p w14:paraId="6FDE9C12" w14:textId="682D5E2A" w:rsidR="00BB0301" w:rsidRPr="00A63B01" w:rsidRDefault="00BB0301">
      <w:pPr>
        <w:pStyle w:val="1"/>
        <w:numPr>
          <w:ilvl w:val="0"/>
          <w:numId w:val="1"/>
        </w:numPr>
        <w:ind w:firstLineChars="0"/>
        <w:rPr>
          <w:rFonts w:ascii="黑体" w:eastAsia="黑体" w:hAnsi="黑体"/>
        </w:rPr>
      </w:pPr>
      <w:r w:rsidRPr="00A67800">
        <w:rPr>
          <w:rFonts w:ascii="黑体" w:eastAsia="黑体" w:hAnsi="黑体" w:cs="微软雅黑" w:hint="eastAsia"/>
          <w:sz w:val="28"/>
          <w:szCs w:val="28"/>
        </w:rPr>
        <w:t>作业</w:t>
      </w:r>
      <w:r w:rsidR="006B2FD9" w:rsidRPr="00A67800">
        <w:rPr>
          <w:rFonts w:ascii="黑体" w:eastAsia="黑体" w:hAnsi="黑体" w:cs="微软雅黑" w:hint="eastAsia"/>
          <w:sz w:val="28"/>
          <w:szCs w:val="28"/>
        </w:rPr>
        <w:t>已实现的功能简述</w:t>
      </w:r>
      <w:r w:rsidR="002637B9" w:rsidRPr="00A67800">
        <w:rPr>
          <w:rFonts w:ascii="黑体" w:eastAsia="黑体" w:hAnsi="黑体" w:cs="微软雅黑" w:hint="eastAsia"/>
          <w:sz w:val="28"/>
          <w:szCs w:val="28"/>
        </w:rPr>
        <w:t>及运行简要说明</w:t>
      </w:r>
    </w:p>
    <w:p w14:paraId="2F826519" w14:textId="212595DE" w:rsidR="00A63B01" w:rsidRDefault="00A63B01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已实现功能：</w:t>
      </w:r>
    </w:p>
    <w:p w14:paraId="39F33599" w14:textId="6C9842C2" w:rsidR="00A63B01" w:rsidRDefault="00A63B01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1：读取摄像头并录制保存视频</w:t>
      </w:r>
      <w:r w:rsidR="003A2490">
        <w:rPr>
          <w:rFonts w:ascii="黑体" w:eastAsia="黑体" w:hAnsi="黑体" w:cs="微软雅黑" w:hint="eastAsia"/>
          <w:sz w:val="28"/>
          <w:szCs w:val="28"/>
        </w:rPr>
        <w:t>为test</w:t>
      </w:r>
      <w:r w:rsidR="003A2490">
        <w:rPr>
          <w:rFonts w:ascii="黑体" w:eastAsia="黑体" w:hAnsi="黑体" w:cs="微软雅黑"/>
          <w:sz w:val="28"/>
          <w:szCs w:val="28"/>
        </w:rPr>
        <w:t>.mp4</w:t>
      </w:r>
      <w:r>
        <w:rPr>
          <w:rFonts w:ascii="黑体" w:eastAsia="黑体" w:hAnsi="黑体" w:cs="微软雅黑" w:hint="eastAsia"/>
          <w:sz w:val="28"/>
          <w:szCs w:val="28"/>
        </w:rPr>
        <w:t>。保存下来的视频能使用视频播放软件正常播放。</w:t>
      </w:r>
    </w:p>
    <w:p w14:paraId="141DD3F5" w14:textId="08EB4645" w:rsidR="00A63B01" w:rsidRDefault="00A63B01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sz w:val="28"/>
          <w:szCs w:val="28"/>
        </w:rPr>
        <w:t>2：</w:t>
      </w:r>
      <w:r>
        <w:rPr>
          <w:rFonts w:ascii="黑体" w:eastAsia="黑体" w:hAnsi="黑体" w:cs="微软雅黑" w:hint="eastAsia"/>
          <w:sz w:val="28"/>
          <w:szCs w:val="28"/>
        </w:rPr>
        <w:t>录制的视频上显示当前时间、本人姓名、学号，并在右上角显示一张本人的大头照。</w:t>
      </w:r>
    </w:p>
    <w:p w14:paraId="44F36E80" w14:textId="3F1113A2" w:rsidR="00A63B01" w:rsidRDefault="00A63B01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sz w:val="28"/>
          <w:szCs w:val="28"/>
        </w:rPr>
        <w:t>3：</w:t>
      </w:r>
      <w:r>
        <w:rPr>
          <w:rFonts w:ascii="黑体" w:eastAsia="黑体" w:hAnsi="黑体" w:cs="微软雅黑" w:hint="eastAsia"/>
          <w:sz w:val="28"/>
          <w:szCs w:val="28"/>
        </w:rPr>
        <w:t>空格键控制视频录制状态，在录制时分别以两个logo显示录制状态。</w:t>
      </w:r>
    </w:p>
    <w:p w14:paraId="0D2AF76F" w14:textId="47F19FF4" w:rsidR="00A63B01" w:rsidRDefault="00A63B01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4：实现了鼠标划线功能，划线的轨迹能被录制下来。</w:t>
      </w:r>
    </w:p>
    <w:p w14:paraId="1B922F35" w14:textId="35012D19" w:rsidR="00941E15" w:rsidRDefault="00941E15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运行简要说明：</w:t>
      </w:r>
    </w:p>
    <w:p w14:paraId="092BE39D" w14:textId="27547EB2" w:rsidR="00941E15" w:rsidRDefault="00941E15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1：请安装好python</w:t>
      </w:r>
      <w:r>
        <w:rPr>
          <w:rFonts w:ascii="黑体" w:eastAsia="黑体" w:hAnsi="黑体" w:cs="微软雅黑"/>
          <w:sz w:val="28"/>
          <w:szCs w:val="28"/>
        </w:rPr>
        <w:t>+</w:t>
      </w:r>
      <w:r>
        <w:rPr>
          <w:rFonts w:ascii="黑体" w:eastAsia="黑体" w:hAnsi="黑体" w:cs="微软雅黑" w:hint="eastAsia"/>
          <w:sz w:val="28"/>
          <w:szCs w:val="28"/>
        </w:rPr>
        <w:t>opencv环境。确保有numpy、PIL等python第三方库。</w:t>
      </w:r>
    </w:p>
    <w:p w14:paraId="6F8D4648" w14:textId="60B3E041" w:rsidR="00941E15" w:rsidRDefault="00941E15" w:rsidP="00A63B0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2：运行python。使用cd命令进入hw</w:t>
      </w:r>
      <w:r>
        <w:rPr>
          <w:rFonts w:ascii="黑体" w:eastAsia="黑体" w:hAnsi="黑体" w:cs="微软雅黑"/>
          <w:sz w:val="28"/>
          <w:szCs w:val="28"/>
        </w:rPr>
        <w:t>1</w:t>
      </w:r>
      <w:r>
        <w:rPr>
          <w:rFonts w:ascii="黑体" w:eastAsia="黑体" w:hAnsi="黑体" w:cs="微软雅黑" w:hint="eastAsia"/>
          <w:sz w:val="28"/>
          <w:szCs w:val="28"/>
        </w:rPr>
        <w:t>文件夹目录，运行python</w:t>
      </w:r>
      <w:r>
        <w:rPr>
          <w:rFonts w:ascii="黑体" w:eastAsia="黑体" w:hAnsi="黑体" w:cs="微软雅黑"/>
          <w:sz w:val="28"/>
          <w:szCs w:val="28"/>
        </w:rPr>
        <w:t xml:space="preserve"> demo.py</w:t>
      </w:r>
      <w:r w:rsidR="003A2490">
        <w:rPr>
          <w:rFonts w:ascii="黑体" w:eastAsia="黑体" w:hAnsi="黑体" w:cs="微软雅黑" w:hint="eastAsia"/>
          <w:sz w:val="28"/>
          <w:szCs w:val="28"/>
        </w:rPr>
        <w:t>。</w:t>
      </w:r>
    </w:p>
    <w:p w14:paraId="6FAF0C6E" w14:textId="2A338E72" w:rsidR="003A2490" w:rsidRPr="00A63B01" w:rsidRDefault="005915BD" w:rsidP="00A63B01">
      <w:pPr>
        <w:pStyle w:val="1"/>
        <w:ind w:firstLineChars="0"/>
        <w:rPr>
          <w:rFonts w:ascii="黑体" w:eastAsia="黑体" w:hAnsi="黑体"/>
        </w:rPr>
      </w:pPr>
      <w:r>
        <w:rPr>
          <w:rFonts w:ascii="黑体" w:eastAsia="黑体" w:hAnsi="黑体" w:cs="微软雅黑" w:hint="eastAsia"/>
          <w:sz w:val="28"/>
          <w:szCs w:val="28"/>
        </w:rPr>
        <w:t>运行前请确保设备有摄像头，且python拥有访问摄像头的权限。</w:t>
      </w:r>
    </w:p>
    <w:p w14:paraId="4A164318" w14:textId="16EC6A5B" w:rsidR="00BB0301" w:rsidRDefault="006B2FD9">
      <w:pPr>
        <w:pStyle w:val="1"/>
        <w:numPr>
          <w:ilvl w:val="0"/>
          <w:numId w:val="1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A67800">
        <w:rPr>
          <w:rFonts w:ascii="黑体" w:eastAsia="黑体" w:hAnsi="黑体" w:cs="微软雅黑" w:hint="eastAsia"/>
          <w:sz w:val="28"/>
          <w:szCs w:val="28"/>
        </w:rPr>
        <w:t>作业的开发与运行环境</w:t>
      </w:r>
    </w:p>
    <w:p w14:paraId="06B8EEB8" w14:textId="5E5BB9BD" w:rsidR="005915BD" w:rsidRDefault="005915BD" w:rsidP="005915BD">
      <w:pPr>
        <w:pStyle w:val="1"/>
        <w:ind w:left="600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系统版本：</w:t>
      </w:r>
      <w:r>
        <w:rPr>
          <w:rFonts w:ascii="黑体" w:eastAsia="黑体" w:hAnsi="黑体" w:cs="微软雅黑"/>
          <w:sz w:val="28"/>
          <w:szCs w:val="28"/>
        </w:rPr>
        <w:t>macOS Catalina 10.15.1</w:t>
      </w:r>
    </w:p>
    <w:p w14:paraId="7FF1647E" w14:textId="0ADD8E20" w:rsidR="005915BD" w:rsidRDefault="005915BD" w:rsidP="005915BD">
      <w:pPr>
        <w:pStyle w:val="1"/>
        <w:ind w:left="600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python版本：3.7.5</w:t>
      </w:r>
    </w:p>
    <w:p w14:paraId="70A22189" w14:textId="679EF033" w:rsidR="005915BD" w:rsidRDefault="005915BD" w:rsidP="005915BD">
      <w:pPr>
        <w:pStyle w:val="1"/>
        <w:ind w:left="600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sz w:val="28"/>
          <w:szCs w:val="28"/>
        </w:rPr>
        <w:t>opencv</w:t>
      </w:r>
      <w:r>
        <w:rPr>
          <w:rFonts w:ascii="黑体" w:eastAsia="黑体" w:hAnsi="黑体" w:cs="微软雅黑" w:hint="eastAsia"/>
          <w:sz w:val="28"/>
          <w:szCs w:val="28"/>
        </w:rPr>
        <w:t>版本：4.1.2</w:t>
      </w:r>
    </w:p>
    <w:p w14:paraId="5771B868" w14:textId="26D37160" w:rsidR="005915BD" w:rsidRPr="00A67800" w:rsidRDefault="00BB4EBA" w:rsidP="005915BD">
      <w:pPr>
        <w:pStyle w:val="1"/>
        <w:ind w:left="600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sz w:val="28"/>
          <w:szCs w:val="28"/>
        </w:rPr>
        <w:t>python</w:t>
      </w:r>
      <w:r>
        <w:rPr>
          <w:rFonts w:ascii="黑体" w:eastAsia="黑体" w:hAnsi="黑体" w:cs="微软雅黑" w:hint="eastAsia"/>
          <w:sz w:val="28"/>
          <w:szCs w:val="28"/>
        </w:rPr>
        <w:t>依赖环境：详见hw</w:t>
      </w:r>
      <w:r>
        <w:rPr>
          <w:rFonts w:ascii="黑体" w:eastAsia="黑体" w:hAnsi="黑体" w:cs="微软雅黑"/>
          <w:sz w:val="28"/>
          <w:szCs w:val="28"/>
        </w:rPr>
        <w:t>1</w:t>
      </w:r>
      <w:r>
        <w:rPr>
          <w:rFonts w:ascii="黑体" w:eastAsia="黑体" w:hAnsi="黑体" w:cs="微软雅黑" w:hint="eastAsia"/>
          <w:sz w:val="28"/>
          <w:szCs w:val="28"/>
        </w:rPr>
        <w:t>文件夹下的requirements</w:t>
      </w:r>
      <w:r>
        <w:rPr>
          <w:rFonts w:ascii="黑体" w:eastAsia="黑体" w:hAnsi="黑体" w:cs="微软雅黑"/>
          <w:sz w:val="28"/>
          <w:szCs w:val="28"/>
        </w:rPr>
        <w:t>.txt</w:t>
      </w:r>
    </w:p>
    <w:p w14:paraId="77A05423" w14:textId="308867DD" w:rsidR="007D14BB" w:rsidRDefault="006B2FD9" w:rsidP="00444105">
      <w:pPr>
        <w:pStyle w:val="1"/>
        <w:numPr>
          <w:ilvl w:val="0"/>
          <w:numId w:val="1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A67800">
        <w:rPr>
          <w:rFonts w:ascii="黑体" w:eastAsia="黑体" w:hAnsi="黑体" w:cs="微软雅黑" w:hint="eastAsia"/>
          <w:sz w:val="28"/>
          <w:szCs w:val="28"/>
        </w:rPr>
        <w:t>具体</w:t>
      </w:r>
      <w:r w:rsidR="00135FF8" w:rsidRPr="00A67800">
        <w:rPr>
          <w:rFonts w:ascii="黑体" w:eastAsia="黑体" w:hAnsi="黑体" w:cs="微软雅黑" w:hint="eastAsia"/>
          <w:sz w:val="28"/>
          <w:szCs w:val="28"/>
        </w:rPr>
        <w:t>如何</w:t>
      </w:r>
      <w:r w:rsidRPr="00A67800">
        <w:rPr>
          <w:rFonts w:ascii="黑体" w:eastAsia="黑体" w:hAnsi="黑体" w:cs="微软雅黑" w:hint="eastAsia"/>
          <w:sz w:val="28"/>
          <w:szCs w:val="28"/>
        </w:rPr>
        <w:t>实现，</w:t>
      </w:r>
      <w:r w:rsidR="007936E0">
        <w:rPr>
          <w:rFonts w:ascii="黑体" w:eastAsia="黑体" w:hAnsi="黑体" w:cs="微软雅黑" w:hint="eastAsia"/>
          <w:sz w:val="28"/>
          <w:szCs w:val="28"/>
        </w:rPr>
        <w:t>例如</w:t>
      </w:r>
      <w:r w:rsidR="00135FF8" w:rsidRPr="00A67800">
        <w:rPr>
          <w:rFonts w:ascii="黑体" w:eastAsia="黑体" w:hAnsi="黑体" w:cs="微软雅黑" w:hint="eastAsia"/>
          <w:sz w:val="28"/>
          <w:szCs w:val="28"/>
        </w:rPr>
        <w:t>关键（伪）代码、</w:t>
      </w:r>
      <w:r w:rsidRPr="00A67800">
        <w:rPr>
          <w:rFonts w:ascii="黑体" w:eastAsia="黑体" w:hAnsi="黑体" w:cs="微软雅黑" w:hint="eastAsia"/>
          <w:sz w:val="28"/>
          <w:szCs w:val="28"/>
        </w:rPr>
        <w:t>主要用到函数与算法</w:t>
      </w:r>
      <w:r w:rsidR="00135FF8" w:rsidRPr="00A67800">
        <w:rPr>
          <w:rFonts w:ascii="黑体" w:eastAsia="黑体" w:hAnsi="黑体" w:cs="微软雅黑" w:hint="eastAsia"/>
          <w:sz w:val="28"/>
          <w:szCs w:val="28"/>
        </w:rPr>
        <w:t>等</w:t>
      </w:r>
    </w:p>
    <w:p w14:paraId="7C054659" w14:textId="722FE0F4" w:rsidR="00873811" w:rsidRDefault="00873811" w:rsidP="00873811">
      <w:pPr>
        <w:pStyle w:val="1"/>
        <w:numPr>
          <w:ilvl w:val="0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lastRenderedPageBreak/>
        <w:t>类设计</w:t>
      </w:r>
    </w:p>
    <w:p w14:paraId="63CD2BE9" w14:textId="649FD79A" w:rsidR="00873811" w:rsidRDefault="00873811" w:rsidP="0087381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录制状态类</w:t>
      </w:r>
    </w:p>
    <w:p w14:paraId="631F2AF3" w14:textId="196BC217" w:rsidR="00873811" w:rsidRDefault="00873811" w:rsidP="0087381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为了简化代码，设计了一个保存录制状态与一些默认参数的类Vid</w:t>
      </w:r>
      <w:r>
        <w:rPr>
          <w:rFonts w:ascii="黑体" w:eastAsia="黑体" w:hAnsi="黑体" w:cs="微软雅黑"/>
          <w:sz w:val="28"/>
          <w:szCs w:val="28"/>
        </w:rPr>
        <w:t>eoState</w:t>
      </w:r>
      <w:r>
        <w:rPr>
          <w:rFonts w:ascii="黑体" w:eastAsia="黑体" w:hAnsi="黑体" w:cs="微软雅黑" w:hint="eastAsia"/>
          <w:sz w:val="28"/>
          <w:szCs w:val="28"/>
        </w:rPr>
        <w:t>，例如录制状态record_state（False表示未录制，True表示录制）、frame</w:t>
      </w:r>
      <w:r>
        <w:rPr>
          <w:rFonts w:ascii="黑体" w:eastAsia="黑体" w:hAnsi="黑体" w:cs="微软雅黑"/>
          <w:sz w:val="28"/>
          <w:szCs w:val="28"/>
        </w:rPr>
        <w:t>_size（</w:t>
      </w:r>
      <w:r>
        <w:rPr>
          <w:rFonts w:ascii="黑体" w:eastAsia="黑体" w:hAnsi="黑体" w:cs="微软雅黑" w:hint="eastAsia"/>
          <w:sz w:val="28"/>
          <w:szCs w:val="28"/>
        </w:rPr>
        <w:t>摄像头帧宽和帧高</w:t>
      </w:r>
      <w:r>
        <w:rPr>
          <w:rFonts w:ascii="黑体" w:eastAsia="黑体" w:hAnsi="黑体" w:cs="微软雅黑"/>
          <w:sz w:val="28"/>
          <w:szCs w:val="28"/>
        </w:rPr>
        <w:t>）</w:t>
      </w:r>
      <w:r>
        <w:rPr>
          <w:rFonts w:ascii="黑体" w:eastAsia="黑体" w:hAnsi="黑体" w:cs="微软雅黑" w:hint="eastAsia"/>
          <w:sz w:val="28"/>
          <w:szCs w:val="28"/>
        </w:rPr>
        <w:t>、p</w:t>
      </w:r>
      <w:r>
        <w:rPr>
          <w:rFonts w:ascii="黑体" w:eastAsia="黑体" w:hAnsi="黑体" w:cs="微软雅黑"/>
          <w:sz w:val="28"/>
          <w:szCs w:val="28"/>
        </w:rPr>
        <w:t>hoto_path（</w:t>
      </w:r>
      <w:r>
        <w:rPr>
          <w:rFonts w:ascii="黑体" w:eastAsia="黑体" w:hAnsi="黑体" w:cs="微软雅黑" w:hint="eastAsia"/>
          <w:sz w:val="28"/>
          <w:szCs w:val="28"/>
        </w:rPr>
        <w:t>本人大头贴照片的文件地址）等等。该类具备两个成员函数，update_time与update</w:t>
      </w:r>
      <w:r>
        <w:rPr>
          <w:rFonts w:ascii="黑体" w:eastAsia="黑体" w:hAnsi="黑体" w:cs="微软雅黑"/>
          <w:sz w:val="28"/>
          <w:szCs w:val="28"/>
        </w:rPr>
        <w:t>_record_state</w:t>
      </w:r>
      <w:r>
        <w:rPr>
          <w:rFonts w:ascii="黑体" w:eastAsia="黑体" w:hAnsi="黑体" w:cs="微软雅黑" w:hint="eastAsia"/>
          <w:sz w:val="28"/>
          <w:szCs w:val="28"/>
        </w:rPr>
        <w:t>，分别用来更新显示的时间，更新录制状态。</w:t>
      </w:r>
      <w:r w:rsidR="00D9299A">
        <w:rPr>
          <w:rFonts w:ascii="黑体" w:eastAsia="黑体" w:hAnsi="黑体" w:cs="微软雅黑" w:hint="eastAsia"/>
          <w:sz w:val="28"/>
          <w:szCs w:val="28"/>
        </w:rPr>
        <w:t>在update_record_state中更新录制总时长与录制状态。</w:t>
      </w:r>
      <w:r>
        <w:rPr>
          <w:rFonts w:ascii="黑体" w:eastAsia="黑体" w:hAnsi="黑体" w:cs="微软雅黑" w:hint="eastAsia"/>
          <w:sz w:val="28"/>
          <w:szCs w:val="28"/>
        </w:rPr>
        <w:t>具体定义如下。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3811" w:rsidRPr="009908B2" w14:paraId="4A43E5C5" w14:textId="77777777" w:rsidTr="00873811">
        <w:tc>
          <w:tcPr>
            <w:tcW w:w="8296" w:type="dxa"/>
          </w:tcPr>
          <w:p w14:paraId="604A33F4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class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b/>
                <w:bCs/>
                <w:color w:val="0000FF"/>
                <w:sz w:val="18"/>
                <w:szCs w:val="18"/>
              </w:rPr>
              <w:t>VideoState</w:t>
            </w:r>
            <w:r w:rsidRPr="009908B2">
              <w:rPr>
                <w:rFonts w:ascii="Courier" w:hAnsi="Courier"/>
                <w:sz w:val="18"/>
                <w:szCs w:val="18"/>
              </w:rPr>
              <w:t>:</w:t>
            </w:r>
          </w:p>
          <w:p w14:paraId="19B81154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9908B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00FF"/>
                <w:sz w:val="18"/>
                <w:szCs w:val="18"/>
              </w:rPr>
              <w:t>__init__</w:t>
            </w:r>
            <w:r w:rsidRPr="009908B2">
              <w:rPr>
                <w:rFonts w:ascii="Courier" w:hAnsi="Courier"/>
                <w:sz w:val="18"/>
                <w:szCs w:val="18"/>
              </w:rPr>
              <w:t>(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sz w:val="18"/>
                <w:szCs w:val="18"/>
              </w:rPr>
              <w:t>, width, height):</w:t>
            </w:r>
          </w:p>
          <w:p w14:paraId="457D7664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record_state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False</w:t>
            </w:r>
          </w:p>
          <w:p w14:paraId="7933C0FA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record_time_count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</w:p>
          <w:p w14:paraId="517F312D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record_start_time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</w:p>
          <w:p w14:paraId="178E7D04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frame_size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(width, height)</w:t>
            </w:r>
          </w:p>
          <w:p w14:paraId="505ECAFC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line_color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(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255</w:t>
            </w:r>
            <w:r w:rsidRPr="009908B2">
              <w:rPr>
                <w:rFonts w:ascii="Courier" w:hAnsi="Courier"/>
                <w:sz w:val="18"/>
                <w:szCs w:val="18"/>
              </w:rPr>
              <w:t>)</w:t>
            </w:r>
          </w:p>
          <w:p w14:paraId="5F9DF8CA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line_thickness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5</w:t>
            </w:r>
          </w:p>
          <w:p w14:paraId="4A5E5604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text_size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4</w:t>
            </w:r>
          </w:p>
          <w:p w14:paraId="2016C23A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text_color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(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191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255</w:t>
            </w:r>
            <w:r w:rsidRPr="009908B2">
              <w:rPr>
                <w:rFonts w:ascii="Courier" w:hAnsi="Courier"/>
                <w:sz w:val="18"/>
                <w:szCs w:val="18"/>
              </w:rPr>
              <w:t>)</w:t>
            </w:r>
          </w:p>
          <w:p w14:paraId="2425FEB1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text_name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'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胡单春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'</w:t>
            </w:r>
          </w:p>
          <w:p w14:paraId="60A89B0C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text_id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'21921082'</w:t>
            </w:r>
          </w:p>
          <w:p w14:paraId="3F5117E4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photo_path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'logo.png'</w:t>
            </w:r>
          </w:p>
          <w:p w14:paraId="250E5B53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recording_path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'recording.png'</w:t>
            </w:r>
          </w:p>
          <w:p w14:paraId="32D23C4C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stop_recording_path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'stop_record.png'</w:t>
            </w:r>
          </w:p>
          <w:p w14:paraId="465FEB7A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time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strftime(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"%Y-%m-</w:t>
            </w:r>
            <w:r w:rsidRPr="009908B2">
              <w:rPr>
                <w:rFonts w:ascii="Courier" w:hAnsi="Courier"/>
                <w:b/>
                <w:bCs/>
                <w:color w:val="BB6688"/>
                <w:sz w:val="18"/>
                <w:szCs w:val="18"/>
              </w:rPr>
              <w:t>%d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 xml:space="preserve"> %H:%M:%S"</w:t>
            </w:r>
            <w:r w:rsidRPr="009908B2">
              <w:rPr>
                <w:rFonts w:ascii="Courier" w:hAnsi="Courier"/>
                <w:sz w:val="18"/>
                <w:szCs w:val="18"/>
              </w:rPr>
              <w:t>, 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localtime())</w:t>
            </w:r>
          </w:p>
          <w:p w14:paraId="68D9862D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7BFD6AE6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9908B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00FF"/>
                <w:sz w:val="18"/>
                <w:szCs w:val="18"/>
              </w:rPr>
              <w:t>update_time</w:t>
            </w:r>
            <w:r w:rsidRPr="009908B2">
              <w:rPr>
                <w:rFonts w:ascii="Courier" w:hAnsi="Courier"/>
                <w:sz w:val="18"/>
                <w:szCs w:val="18"/>
              </w:rPr>
              <w:t>(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sz w:val="18"/>
                <w:szCs w:val="18"/>
              </w:rPr>
              <w:t>):</w:t>
            </w:r>
          </w:p>
          <w:p w14:paraId="43FAF1BD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time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strftime(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>"%Y-%m-</w:t>
            </w:r>
            <w:r w:rsidRPr="009908B2">
              <w:rPr>
                <w:rFonts w:ascii="Courier" w:hAnsi="Courier"/>
                <w:b/>
                <w:bCs/>
                <w:color w:val="BB6688"/>
                <w:sz w:val="18"/>
                <w:szCs w:val="18"/>
              </w:rPr>
              <w:t>%d</w:t>
            </w:r>
            <w:r w:rsidRPr="009908B2">
              <w:rPr>
                <w:rFonts w:ascii="Courier" w:hAnsi="Courier"/>
                <w:color w:val="BA2121"/>
                <w:sz w:val="18"/>
                <w:szCs w:val="18"/>
              </w:rPr>
              <w:t xml:space="preserve"> %H:%M:%S"</w:t>
            </w:r>
            <w:r w:rsidRPr="009908B2">
              <w:rPr>
                <w:rFonts w:ascii="Courier" w:hAnsi="Courier"/>
                <w:sz w:val="18"/>
                <w:szCs w:val="18"/>
              </w:rPr>
              <w:t>, 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localtime())</w:t>
            </w:r>
          </w:p>
          <w:p w14:paraId="0D18C6FD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0A969DE6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9908B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00FF"/>
                <w:sz w:val="18"/>
                <w:szCs w:val="18"/>
              </w:rPr>
              <w:t>update_record_state</w:t>
            </w:r>
            <w:r w:rsidRPr="009908B2">
              <w:rPr>
                <w:rFonts w:ascii="Courier" w:hAnsi="Courier"/>
                <w:sz w:val="18"/>
                <w:szCs w:val="18"/>
              </w:rPr>
              <w:t>(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sz w:val="18"/>
                <w:szCs w:val="18"/>
              </w:rPr>
              <w:t>):</w:t>
            </w:r>
          </w:p>
          <w:p w14:paraId="4F3426B1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lastRenderedPageBreak/>
              <w:t xml:space="preserve">        </w:t>
            </w:r>
            <w:r w:rsidRPr="009908B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b/>
                <w:bCs/>
                <w:color w:val="AA22FF"/>
                <w:sz w:val="18"/>
                <w:szCs w:val="18"/>
              </w:rPr>
              <w:t>not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record_state:</w:t>
            </w:r>
          </w:p>
          <w:p w14:paraId="1EBD3F9A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record_start_time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datetime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datetime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now()</w:t>
            </w:r>
          </w:p>
          <w:p w14:paraId="5D3DAE9E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else</w:t>
            </w:r>
            <w:r w:rsidRPr="009908B2">
              <w:rPr>
                <w:rFonts w:ascii="Courier" w:hAnsi="Courier"/>
                <w:sz w:val="18"/>
                <w:szCs w:val="18"/>
              </w:rPr>
              <w:t>:</w:t>
            </w:r>
          </w:p>
          <w:p w14:paraId="2260BBAB" w14:textId="77777777" w:rsidR="009908B2" w:rsidRPr="009908B2" w:rsidRDefault="009908B2" w:rsidP="009908B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record_time_count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+=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(datetime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datetime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now()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-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record_start_time)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>seconds</w:t>
            </w:r>
          </w:p>
          <w:p w14:paraId="6D2547E4" w14:textId="25ED0189" w:rsidR="00873811" w:rsidRPr="009908B2" w:rsidRDefault="009908B2" w:rsidP="0087381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9908B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record_state 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b/>
                <w:bCs/>
                <w:color w:val="AA22FF"/>
                <w:sz w:val="18"/>
                <w:szCs w:val="18"/>
              </w:rPr>
              <w:t>not</w:t>
            </w:r>
            <w:r w:rsidRPr="009908B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9908B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9908B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>
              <w:rPr>
                <w:rFonts w:ascii="Courier" w:hAnsi="Courier"/>
                <w:sz w:val="18"/>
                <w:szCs w:val="18"/>
              </w:rPr>
              <w:t>record_state</w:t>
            </w:r>
          </w:p>
        </w:tc>
      </w:tr>
    </w:tbl>
    <w:p w14:paraId="2A8CF9BF" w14:textId="77777777" w:rsidR="00873811" w:rsidRDefault="00873811" w:rsidP="0087381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3B4CE15F" w14:textId="09FA9461" w:rsidR="00873811" w:rsidRDefault="00873811" w:rsidP="0087381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线轨迹类</w:t>
      </w:r>
    </w:p>
    <w:p w14:paraId="6D1B0642" w14:textId="37B1648A" w:rsidR="00F063EF" w:rsidRDefault="00B47472" w:rsidP="00B47472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考虑到会绘制多条线条，因此设计一个线轨迹类Line</w:t>
      </w:r>
      <w:r>
        <w:rPr>
          <w:rFonts w:ascii="黑体" w:eastAsia="黑体" w:hAnsi="黑体" w:cs="微软雅黑"/>
          <w:sz w:val="28"/>
          <w:szCs w:val="28"/>
        </w:rPr>
        <w:t>Trace</w:t>
      </w:r>
      <w:r>
        <w:rPr>
          <w:rFonts w:ascii="黑体" w:eastAsia="黑体" w:hAnsi="黑体" w:cs="微软雅黑" w:hint="eastAsia"/>
          <w:sz w:val="28"/>
          <w:szCs w:val="28"/>
        </w:rPr>
        <w:t>来保存一条线条的绘制轨迹。</w:t>
      </w:r>
      <w:r w:rsidR="000F5361">
        <w:rPr>
          <w:rFonts w:ascii="黑体" w:eastAsia="黑体" w:hAnsi="黑体" w:cs="微软雅黑" w:hint="eastAsia"/>
          <w:sz w:val="28"/>
          <w:szCs w:val="28"/>
        </w:rPr>
        <w:t>具体定义如下，add</w:t>
      </w:r>
      <w:r w:rsidR="000F5361">
        <w:rPr>
          <w:rFonts w:ascii="黑体" w:eastAsia="黑体" w:hAnsi="黑体" w:cs="微软雅黑"/>
          <w:sz w:val="28"/>
          <w:szCs w:val="28"/>
        </w:rPr>
        <w:t>_point</w:t>
      </w:r>
      <w:r w:rsidR="000F5361">
        <w:rPr>
          <w:rFonts w:ascii="黑体" w:eastAsia="黑体" w:hAnsi="黑体" w:cs="微软雅黑" w:hint="eastAsia"/>
          <w:sz w:val="28"/>
          <w:szCs w:val="28"/>
        </w:rPr>
        <w:t>函数用来</w:t>
      </w:r>
      <w:r w:rsidR="00660B03">
        <w:rPr>
          <w:rFonts w:ascii="黑体" w:eastAsia="黑体" w:hAnsi="黑体" w:cs="微软雅黑" w:hint="eastAsia"/>
          <w:sz w:val="28"/>
          <w:szCs w:val="28"/>
        </w:rPr>
        <w:t>记录每个新增的轨迹点</w:t>
      </w:r>
      <w:r w:rsidR="000F5361">
        <w:rPr>
          <w:rFonts w:ascii="黑体" w:eastAsia="黑体" w:hAnsi="黑体" w:cs="微软雅黑" w:hint="eastAsia"/>
          <w:sz w:val="28"/>
          <w:szCs w:val="28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7472" w14:paraId="42F55A18" w14:textId="77777777" w:rsidTr="00B47472">
        <w:tc>
          <w:tcPr>
            <w:tcW w:w="8296" w:type="dxa"/>
          </w:tcPr>
          <w:p w14:paraId="38F5BA03" w14:textId="77777777" w:rsidR="00B47472" w:rsidRPr="00B47472" w:rsidRDefault="00B47472" w:rsidP="00B4747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4747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class</w:t>
            </w:r>
            <w:r w:rsidRPr="00B4747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47472">
              <w:rPr>
                <w:rFonts w:ascii="Courier" w:hAnsi="Courier"/>
                <w:b/>
                <w:bCs/>
                <w:color w:val="0000FF"/>
                <w:sz w:val="18"/>
                <w:szCs w:val="18"/>
              </w:rPr>
              <w:t>LineTrace</w:t>
            </w:r>
            <w:r w:rsidRPr="00B47472">
              <w:rPr>
                <w:rFonts w:ascii="Courier" w:hAnsi="Courier"/>
                <w:sz w:val="18"/>
                <w:szCs w:val="18"/>
              </w:rPr>
              <w:t>:</w:t>
            </w:r>
          </w:p>
          <w:p w14:paraId="45EDDF9A" w14:textId="77777777" w:rsidR="00B47472" w:rsidRPr="00B47472" w:rsidRDefault="00B47472" w:rsidP="00B4747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47472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B4747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B4747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47472">
              <w:rPr>
                <w:rFonts w:ascii="Courier" w:hAnsi="Courier"/>
                <w:color w:val="0000FF"/>
                <w:sz w:val="18"/>
                <w:szCs w:val="18"/>
              </w:rPr>
              <w:t>__init__</w:t>
            </w:r>
            <w:r w:rsidRPr="00B47472">
              <w:rPr>
                <w:rFonts w:ascii="Courier" w:hAnsi="Courier"/>
                <w:sz w:val="18"/>
                <w:szCs w:val="18"/>
              </w:rPr>
              <w:t>(</w:t>
            </w:r>
            <w:r w:rsidRPr="00B4747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B47472">
              <w:rPr>
                <w:rFonts w:ascii="Courier" w:hAnsi="Courier"/>
                <w:sz w:val="18"/>
                <w:szCs w:val="18"/>
              </w:rPr>
              <w:t>, start):</w:t>
            </w:r>
          </w:p>
          <w:p w14:paraId="51A800F8" w14:textId="77777777" w:rsidR="00B47472" w:rsidRPr="00B47472" w:rsidRDefault="00B47472" w:rsidP="00B4747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4747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B4747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B4747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47472">
              <w:rPr>
                <w:rFonts w:ascii="Courier" w:hAnsi="Courier"/>
                <w:sz w:val="18"/>
                <w:szCs w:val="18"/>
              </w:rPr>
              <w:t xml:space="preserve">points </w:t>
            </w:r>
            <w:r w:rsidRPr="00B47472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47472">
              <w:rPr>
                <w:rFonts w:ascii="Courier" w:hAnsi="Courier"/>
                <w:sz w:val="18"/>
                <w:szCs w:val="18"/>
              </w:rPr>
              <w:t xml:space="preserve"> [start]</w:t>
            </w:r>
          </w:p>
          <w:p w14:paraId="353A04C2" w14:textId="77777777" w:rsidR="00B47472" w:rsidRPr="00B47472" w:rsidRDefault="00B47472" w:rsidP="00B4747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0DD55814" w14:textId="77777777" w:rsidR="00B47472" w:rsidRPr="00B47472" w:rsidRDefault="00B47472" w:rsidP="00B4747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47472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B47472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B47472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47472">
              <w:rPr>
                <w:rFonts w:ascii="Courier" w:hAnsi="Courier"/>
                <w:color w:val="0000FF"/>
                <w:sz w:val="18"/>
                <w:szCs w:val="18"/>
              </w:rPr>
              <w:t>add_point</w:t>
            </w:r>
            <w:r w:rsidRPr="00B47472">
              <w:rPr>
                <w:rFonts w:ascii="Courier" w:hAnsi="Courier"/>
                <w:sz w:val="18"/>
                <w:szCs w:val="18"/>
              </w:rPr>
              <w:t>(</w:t>
            </w:r>
            <w:r w:rsidRPr="00B4747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B47472">
              <w:rPr>
                <w:rFonts w:ascii="Courier" w:hAnsi="Courier"/>
                <w:sz w:val="18"/>
                <w:szCs w:val="18"/>
              </w:rPr>
              <w:t>, point):</w:t>
            </w:r>
          </w:p>
          <w:p w14:paraId="0883CA52" w14:textId="2BB5E7B2" w:rsidR="00B47472" w:rsidRPr="00B47472" w:rsidRDefault="00B47472" w:rsidP="00B47472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47472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B47472">
              <w:rPr>
                <w:rFonts w:ascii="Courier" w:hAnsi="Courier"/>
                <w:color w:val="008000"/>
                <w:sz w:val="18"/>
                <w:szCs w:val="18"/>
              </w:rPr>
              <w:t>self</w:t>
            </w:r>
            <w:r w:rsidRPr="00B4747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47472">
              <w:rPr>
                <w:rFonts w:ascii="Courier" w:hAnsi="Courier"/>
                <w:sz w:val="18"/>
                <w:szCs w:val="18"/>
              </w:rPr>
              <w:t>points</w:t>
            </w:r>
            <w:r w:rsidRPr="00B47472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47472">
              <w:rPr>
                <w:rFonts w:ascii="Courier" w:hAnsi="Courier"/>
                <w:sz w:val="18"/>
                <w:szCs w:val="18"/>
              </w:rPr>
              <w:t>append(point)</w:t>
            </w:r>
          </w:p>
        </w:tc>
      </w:tr>
    </w:tbl>
    <w:p w14:paraId="4763BC21" w14:textId="77777777" w:rsidR="00B47472" w:rsidRDefault="00B47472" w:rsidP="00B47472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1BCD2037" w14:textId="33483E69" w:rsidR="00873811" w:rsidRDefault="00873811" w:rsidP="00873811">
      <w:pPr>
        <w:pStyle w:val="1"/>
        <w:numPr>
          <w:ilvl w:val="0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函数设计</w:t>
      </w:r>
    </w:p>
    <w:p w14:paraId="758F067A" w14:textId="2597A5A2" w:rsidR="00ED3DD1" w:rsidRDefault="00ED3DD1" w:rsidP="00ED3DD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re</w:t>
      </w:r>
      <w:r>
        <w:rPr>
          <w:rFonts w:ascii="黑体" w:eastAsia="黑体" w:hAnsi="黑体" w:cs="微软雅黑"/>
          <w:sz w:val="28"/>
          <w:szCs w:val="28"/>
        </w:rPr>
        <w:t>cord_save_play_video</w:t>
      </w:r>
      <w:r>
        <w:rPr>
          <w:rFonts w:ascii="黑体" w:eastAsia="黑体" w:hAnsi="黑体" w:cs="微软雅黑" w:hint="eastAsia"/>
          <w:sz w:val="28"/>
          <w:szCs w:val="28"/>
        </w:rPr>
        <w:t>()</w:t>
      </w:r>
    </w:p>
    <w:p w14:paraId="45BA04BA" w14:textId="43694442" w:rsidR="00ED3DD1" w:rsidRDefault="00ED3DD1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此函数为核心处理函数，用来处理整个录制逻辑。</w:t>
      </w:r>
      <w:r w:rsidR="00535973">
        <w:rPr>
          <w:rFonts w:ascii="黑体" w:eastAsia="黑体" w:hAnsi="黑体" w:cs="微软雅黑" w:hint="eastAsia"/>
          <w:sz w:val="28"/>
          <w:szCs w:val="28"/>
        </w:rPr>
        <w:t>由于open</w:t>
      </w:r>
      <w:r w:rsidR="00535973">
        <w:rPr>
          <w:rFonts w:ascii="黑体" w:eastAsia="黑体" w:hAnsi="黑体" w:cs="微软雅黑"/>
          <w:sz w:val="28"/>
          <w:szCs w:val="28"/>
        </w:rPr>
        <w:t>cv</w:t>
      </w:r>
      <w:r w:rsidR="00535973">
        <w:rPr>
          <w:rFonts w:ascii="黑体" w:eastAsia="黑体" w:hAnsi="黑体" w:cs="微软雅黑" w:hint="eastAsia"/>
          <w:sz w:val="28"/>
          <w:szCs w:val="28"/>
        </w:rPr>
        <w:t>存储视频帧需要按照一定帧率，所以为了计算最后保存视频的帧率，维护一个存储帧列表frame_list，以及VideoState类中的成员变量record_time_count，frame</w:t>
      </w:r>
      <w:r w:rsidR="00535973">
        <w:rPr>
          <w:rFonts w:ascii="黑体" w:eastAsia="黑体" w:hAnsi="黑体" w:cs="微软雅黑"/>
          <w:sz w:val="28"/>
          <w:szCs w:val="28"/>
        </w:rPr>
        <w:t>_list</w:t>
      </w:r>
      <w:r w:rsidR="00535973">
        <w:rPr>
          <w:rFonts w:ascii="黑体" w:eastAsia="黑体" w:hAnsi="黑体" w:cs="微软雅黑" w:hint="eastAsia"/>
          <w:sz w:val="28"/>
          <w:szCs w:val="28"/>
        </w:rPr>
        <w:t>的长度即为帧数，而帧率=帧数/时间。接下来描述处理逻辑。</w:t>
      </w:r>
    </w:p>
    <w:p w14:paraId="46541402" w14:textId="0EEBA2BC" w:rsidR="00ED3DD1" w:rsidRDefault="00ED3DD1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打开摄像头：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3DD1" w14:paraId="1D6EA418" w14:textId="77777777" w:rsidTr="00ED3DD1">
        <w:tc>
          <w:tcPr>
            <w:tcW w:w="8296" w:type="dxa"/>
          </w:tcPr>
          <w:p w14:paraId="566D03A8" w14:textId="77777777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sz w:val="18"/>
                <w:szCs w:val="18"/>
              </w:rPr>
              <w:t xml:space="preserve">cap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ED3DD1">
              <w:rPr>
                <w:rFonts w:ascii="Courier" w:hAnsi="Courier"/>
                <w:sz w:val="18"/>
                <w:szCs w:val="18"/>
              </w:rPr>
              <w:t>VideoCapture(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ED3DD1">
              <w:rPr>
                <w:rFonts w:ascii="Courier" w:hAnsi="Courier"/>
                <w:sz w:val="18"/>
                <w:szCs w:val="18"/>
              </w:rPr>
              <w:t>)</w:t>
            </w:r>
          </w:p>
          <w:p w14:paraId="2F3215EE" w14:textId="4316752A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lastRenderedPageBreak/>
              <w:t>if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ED3DD1">
              <w:rPr>
                <w:rFonts w:ascii="Courier" w:hAnsi="Courier"/>
                <w:b/>
                <w:bCs/>
                <w:color w:val="AA22FF"/>
                <w:sz w:val="18"/>
                <w:szCs w:val="18"/>
              </w:rPr>
              <w:t>not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cap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ED3DD1">
              <w:rPr>
                <w:rFonts w:ascii="Courier" w:hAnsi="Courier"/>
                <w:sz w:val="18"/>
                <w:szCs w:val="18"/>
              </w:rPr>
              <w:t>isOpened():</w:t>
            </w:r>
          </w:p>
          <w:p w14:paraId="2F801365" w14:textId="4E5BB338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ED3DD1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print</w:t>
            </w:r>
            <w:r w:rsidRPr="00ED3DD1">
              <w:rPr>
                <w:rFonts w:ascii="Courier" w:hAnsi="Courier"/>
                <w:sz w:val="18"/>
                <w:szCs w:val="18"/>
              </w:rPr>
              <w:t>(</w:t>
            </w:r>
            <w:r w:rsidRPr="00ED3DD1">
              <w:rPr>
                <w:rFonts w:ascii="Courier" w:hAnsi="Courier"/>
                <w:color w:val="BA2121"/>
                <w:sz w:val="18"/>
                <w:szCs w:val="18"/>
              </w:rPr>
              <w:t>"Can't open the camera, Please check it!"</w:t>
            </w:r>
            <w:r w:rsidRPr="00ED3DD1">
              <w:rPr>
                <w:rFonts w:ascii="Courier" w:hAnsi="Courier"/>
                <w:sz w:val="18"/>
                <w:szCs w:val="18"/>
              </w:rPr>
              <w:t>)</w:t>
            </w:r>
          </w:p>
          <w:p w14:paraId="5F74CB8D" w14:textId="423718CD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ED3DD1">
              <w:rPr>
                <w:rFonts w:ascii="Courier" w:hAnsi="Courier"/>
                <w:color w:val="008000"/>
                <w:sz w:val="18"/>
                <w:szCs w:val="18"/>
              </w:rPr>
              <w:t>exit</w:t>
            </w:r>
            <w:r w:rsidRPr="00ED3DD1">
              <w:rPr>
                <w:rFonts w:ascii="Courier" w:hAnsi="Courier"/>
                <w:sz w:val="18"/>
                <w:szCs w:val="18"/>
              </w:rPr>
              <w:t>(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ED3DD1">
              <w:rPr>
                <w:rFonts w:ascii="Courier" w:hAnsi="Courier"/>
                <w:sz w:val="18"/>
                <w:szCs w:val="18"/>
              </w:rPr>
              <w:t>)</w:t>
            </w:r>
          </w:p>
          <w:p w14:paraId="1EB1D377" w14:textId="77777777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6D7ADC9F" w14:textId="71F2E943" w:rsidR="00ED3DD1" w:rsidRPr="00D9299A" w:rsidRDefault="00ED3DD1" w:rsidP="00D9299A">
            <w:pPr>
              <w:pStyle w:val="HTML"/>
              <w:shd w:val="clear" w:color="auto" w:fill="F8F8F8"/>
              <w:ind w:left="2700" w:hangingChars="1500" w:hanging="2700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sz w:val="18"/>
                <w:szCs w:val="18"/>
              </w:rPr>
              <w:t xml:space="preserve">video_state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VideoState(</w:t>
            </w:r>
            <w:r w:rsidRPr="00ED3DD1">
              <w:rPr>
                <w:rFonts w:ascii="Courier" w:hAnsi="Courier"/>
                <w:color w:val="008000"/>
                <w:sz w:val="18"/>
                <w:szCs w:val="18"/>
              </w:rPr>
              <w:t>int</w:t>
            </w:r>
            <w:r w:rsidRPr="00ED3DD1">
              <w:rPr>
                <w:rFonts w:ascii="Courier" w:hAnsi="Courier"/>
                <w:sz w:val="18"/>
                <w:szCs w:val="18"/>
              </w:rPr>
              <w:t>(cap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ED3DD1">
              <w:rPr>
                <w:rFonts w:ascii="Courier" w:hAnsi="Courier"/>
                <w:sz w:val="18"/>
                <w:szCs w:val="18"/>
              </w:rPr>
              <w:t>get(cv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CAP_PROP_FRAME_WIDTH)), </w:t>
            </w:r>
            <w:r w:rsidRPr="00ED3DD1">
              <w:rPr>
                <w:rFonts w:ascii="Courier" w:hAnsi="Courier"/>
                <w:color w:val="008000"/>
                <w:sz w:val="18"/>
                <w:szCs w:val="18"/>
              </w:rPr>
              <w:t>int</w:t>
            </w:r>
            <w:r w:rsidRPr="00ED3DD1">
              <w:rPr>
                <w:rFonts w:ascii="Courier" w:hAnsi="Courier"/>
                <w:sz w:val="18"/>
                <w:szCs w:val="18"/>
              </w:rPr>
              <w:t>(cap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ED3DD1">
              <w:rPr>
                <w:rFonts w:ascii="Courier" w:hAnsi="Courier"/>
                <w:sz w:val="18"/>
                <w:szCs w:val="18"/>
              </w:rPr>
              <w:t>get(cv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="00D9299A">
              <w:rPr>
                <w:rFonts w:ascii="Courier" w:hAnsi="Courier"/>
                <w:sz w:val="18"/>
                <w:szCs w:val="18"/>
              </w:rPr>
              <w:t>CAP_PROP_FRAME_HEIGHT))</w:t>
            </w:r>
          </w:p>
        </w:tc>
      </w:tr>
    </w:tbl>
    <w:p w14:paraId="2C3DC887" w14:textId="32517E86" w:rsidR="00ED3DD1" w:rsidRDefault="00ED3DD1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lastRenderedPageBreak/>
        <w:t>用s</w:t>
      </w:r>
      <w:r>
        <w:rPr>
          <w:rFonts w:ascii="黑体" w:eastAsia="黑体" w:hAnsi="黑体" w:cs="微软雅黑"/>
          <w:sz w:val="28"/>
          <w:szCs w:val="28"/>
        </w:rPr>
        <w:t>etMouseCallback()</w:t>
      </w:r>
      <w:r>
        <w:rPr>
          <w:rFonts w:ascii="黑体" w:eastAsia="黑体" w:hAnsi="黑体" w:cs="微软雅黑" w:hint="eastAsia"/>
          <w:sz w:val="28"/>
          <w:szCs w:val="28"/>
        </w:rPr>
        <w:t>添加鼠标事件回调函数。</w:t>
      </w:r>
    </w:p>
    <w:p w14:paraId="7B6FA408" w14:textId="5BA8A6FE" w:rsidR="00ED3DD1" w:rsidRDefault="00ED3DD1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当摄像头打开时，读取摄像头的每一帧。调用waitKey()函数等待键盘输入，实现键盘读取：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3DD1" w14:paraId="34039FE4" w14:textId="77777777" w:rsidTr="00ED3DD1">
        <w:tc>
          <w:tcPr>
            <w:tcW w:w="8296" w:type="dxa"/>
          </w:tcPr>
          <w:p w14:paraId="115B365B" w14:textId="77777777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sz w:val="18"/>
                <w:szCs w:val="18"/>
              </w:rPr>
              <w:t xml:space="preserve">key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ED3DD1">
              <w:rPr>
                <w:rFonts w:ascii="Courier" w:hAnsi="Courier"/>
                <w:sz w:val="18"/>
                <w:szCs w:val="18"/>
              </w:rPr>
              <w:t>waitKey(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100</w:t>
            </w:r>
            <w:r w:rsidRPr="00ED3DD1">
              <w:rPr>
                <w:rFonts w:ascii="Courier" w:hAnsi="Courier"/>
                <w:sz w:val="18"/>
                <w:szCs w:val="18"/>
              </w:rPr>
              <w:t>)</w:t>
            </w:r>
          </w:p>
          <w:p w14:paraId="73410384" w14:textId="4F22DE63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keyboard == space</w:t>
            </w:r>
          </w:p>
          <w:p w14:paraId="2030E394" w14:textId="07BA6518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key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==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32</w:t>
            </w:r>
            <w:r w:rsidRPr="00ED3DD1">
              <w:rPr>
                <w:rFonts w:ascii="Courier" w:hAnsi="Courier"/>
                <w:sz w:val="18"/>
                <w:szCs w:val="18"/>
              </w:rPr>
              <w:t>:</w:t>
            </w:r>
          </w:p>
          <w:p w14:paraId="0E976BBA" w14:textId="189E17AC" w:rsidR="00ED3DD1" w:rsidRPr="00ED3DD1" w:rsidRDefault="00383B06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>
              <w:rPr>
                <w:rFonts w:ascii="Courier" w:hAnsi="Courier"/>
                <w:sz w:val="18"/>
                <w:szCs w:val="18"/>
              </w:rPr>
              <w:t xml:space="preserve">     </w:t>
            </w:r>
            <w:r>
              <w:rPr>
                <w:rFonts w:ascii="Courier" w:hAnsi="Courier" w:hint="eastAsia"/>
                <w:sz w:val="18"/>
                <w:szCs w:val="18"/>
              </w:rPr>
              <w:t>v</w:t>
            </w:r>
            <w:r w:rsidR="00ED3DD1" w:rsidRPr="00ED3DD1">
              <w:rPr>
                <w:rFonts w:ascii="Courier" w:hAnsi="Courier"/>
                <w:sz w:val="18"/>
                <w:szCs w:val="18"/>
              </w:rPr>
              <w:t>ideo_state</w:t>
            </w:r>
            <w:r w:rsidR="00ED3DD1" w:rsidRPr="00ED3DD1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="00ED3DD1" w:rsidRPr="00ED3DD1">
              <w:rPr>
                <w:rFonts w:ascii="Courier" w:hAnsi="Courier"/>
                <w:sz w:val="18"/>
                <w:szCs w:val="18"/>
              </w:rPr>
              <w:t>update_record_state()</w:t>
            </w:r>
          </w:p>
          <w:p w14:paraId="620C7292" w14:textId="4BD715DC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keyboard == ESC</w:t>
            </w:r>
          </w:p>
          <w:p w14:paraId="12942721" w14:textId="03FED304" w:rsidR="00ED3DD1" w:rsidRPr="00ED3DD1" w:rsidRDefault="00ED3DD1" w:rsidP="00ED3DD1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ED3DD1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key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==</w:t>
            </w:r>
            <w:r w:rsidRPr="00ED3DD1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ED3DD1">
              <w:rPr>
                <w:rFonts w:ascii="Courier" w:hAnsi="Courier"/>
                <w:color w:val="666666"/>
                <w:sz w:val="18"/>
                <w:szCs w:val="18"/>
              </w:rPr>
              <w:t>27</w:t>
            </w:r>
            <w:r w:rsidRPr="00ED3DD1">
              <w:rPr>
                <w:rFonts w:ascii="Courier" w:hAnsi="Courier"/>
                <w:sz w:val="18"/>
                <w:szCs w:val="18"/>
              </w:rPr>
              <w:t>:</w:t>
            </w:r>
          </w:p>
          <w:p w14:paraId="42222C20" w14:textId="4E2BEAF9" w:rsidR="00ED3DD1" w:rsidRPr="00ED3DD1" w:rsidRDefault="00ED3DD1" w:rsidP="00ED3DD1">
            <w:pPr>
              <w:pStyle w:val="HTML"/>
              <w:shd w:val="clear" w:color="auto" w:fill="F8F8F8"/>
            </w:pPr>
            <w:r w:rsidRPr="00ED3DD1">
              <w:rPr>
                <w:rFonts w:ascii="Courier" w:hAnsi="Courier"/>
                <w:sz w:val="18"/>
                <w:szCs w:val="18"/>
              </w:rPr>
              <w:t xml:space="preserve">     </w:t>
            </w:r>
            <w:r w:rsidR="00383B06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ED3DD1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break</w:t>
            </w:r>
          </w:p>
        </w:tc>
      </w:tr>
    </w:tbl>
    <w:p w14:paraId="701B5123" w14:textId="0D7C5EA0" w:rsidR="00ED3DD1" w:rsidRDefault="00383B06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不论是否处于录制状态，均在显示窗口为用户显示一些需要显示的信息，例如表现录制状态的logo，本人大头照等，</w:t>
      </w:r>
      <w:r w:rsidR="00BE712F">
        <w:rPr>
          <w:rFonts w:ascii="黑体" w:eastAsia="黑体" w:hAnsi="黑体" w:cs="微软雅黑" w:hint="eastAsia"/>
          <w:sz w:val="28"/>
          <w:szCs w:val="28"/>
        </w:rPr>
        <w:t>因此调用绘制的一些函数进行绘制。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712F" w14:paraId="685C9224" w14:textId="77777777" w:rsidTr="00BE712F">
        <w:tc>
          <w:tcPr>
            <w:tcW w:w="8296" w:type="dxa"/>
          </w:tcPr>
          <w:p w14:paraId="1B272E51" w14:textId="40AABD13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draw line traces</w:t>
            </w:r>
          </w:p>
          <w:p w14:paraId="4928A3C1" w14:textId="71245A3D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>draw_line_traces(frame, video_state)</w:t>
            </w:r>
          </w:p>
          <w:p w14:paraId="371F0425" w14:textId="1AA6DC49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refresh the time showed</w:t>
            </w:r>
          </w:p>
          <w:p w14:paraId="3BEEE1E6" w14:textId="0E5D9565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>video_state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E712F">
              <w:rPr>
                <w:rFonts w:ascii="Courier" w:hAnsi="Courier"/>
                <w:sz w:val="18"/>
                <w:szCs w:val="18"/>
              </w:rPr>
              <w:t>update_time()</w:t>
            </w:r>
          </w:p>
          <w:p w14:paraId="565D01F4" w14:textId="3738F1FF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add some information about self</w:t>
            </w:r>
          </w:p>
          <w:p w14:paraId="4920DFD5" w14:textId="1EA8A738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 xml:space="preserve">text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text_name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+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"</w:t>
            </w:r>
            <w:r w:rsidRPr="00BE712F">
              <w:rPr>
                <w:rFonts w:ascii="Courier" w:hAnsi="Courier"/>
                <w:b/>
                <w:bCs/>
                <w:color w:val="BB6622"/>
                <w:sz w:val="18"/>
                <w:szCs w:val="18"/>
              </w:rPr>
              <w:t>\n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"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+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text_id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+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"</w:t>
            </w:r>
            <w:r w:rsidRPr="00BE712F">
              <w:rPr>
                <w:rFonts w:ascii="Courier" w:hAnsi="Courier"/>
                <w:b/>
                <w:bCs/>
                <w:color w:val="BB6622"/>
                <w:sz w:val="18"/>
                <w:szCs w:val="18"/>
              </w:rPr>
              <w:t>\n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"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+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E712F">
              <w:rPr>
                <w:rFonts w:ascii="Courier" w:hAnsi="Courier"/>
                <w:sz w:val="18"/>
                <w:szCs w:val="18"/>
              </w:rPr>
              <w:t>time</w:t>
            </w:r>
          </w:p>
          <w:p w14:paraId="0D37C154" w14:textId="4723D22E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 xml:space="preserve">frame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add_text(frame, text, video_state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E712F">
              <w:rPr>
                <w:rFonts w:ascii="Courier" w:hAnsi="Courier"/>
                <w:sz w:val="18"/>
                <w:szCs w:val="18"/>
              </w:rPr>
              <w:t>text_color, (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1000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600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), 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'right'</w:t>
            </w:r>
            <w:r w:rsidRPr="00BE712F">
              <w:rPr>
                <w:rFonts w:ascii="Courier" w:hAnsi="Courier"/>
                <w:sz w:val="18"/>
                <w:szCs w:val="18"/>
              </w:rPr>
              <w:t>)</w:t>
            </w:r>
          </w:p>
          <w:p w14:paraId="2F0069EA" w14:textId="44430973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add picture as logo</w:t>
            </w:r>
          </w:p>
          <w:p w14:paraId="229C7C62" w14:textId="13F41C3B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 xml:space="preserve">add_pic_logo(frame, video_state,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30</w:t>
            </w:r>
            <w:r w:rsidRPr="00BE712F">
              <w:rPr>
                <w:rFonts w:ascii="Courier" w:hAnsi="Courier"/>
                <w:sz w:val="18"/>
                <w:szCs w:val="18"/>
              </w:rPr>
              <w:t>)</w:t>
            </w:r>
          </w:p>
        </w:tc>
      </w:tr>
    </w:tbl>
    <w:p w14:paraId="7746D53F" w14:textId="5BA78F60" w:rsidR="00BE712F" w:rsidRDefault="00BE712F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上述函数将依次绘制此前画过的所有线轨迹、本人信息与当前时</w:t>
      </w:r>
      <w:r>
        <w:rPr>
          <w:rFonts w:ascii="黑体" w:eastAsia="黑体" w:hAnsi="黑体" w:cs="微软雅黑" w:hint="eastAsia"/>
          <w:sz w:val="28"/>
          <w:szCs w:val="28"/>
        </w:rPr>
        <w:lastRenderedPageBreak/>
        <w:t>间、本人大头照logo。</w:t>
      </w:r>
    </w:p>
    <w:p w14:paraId="4634472B" w14:textId="1C9EE7BE" w:rsidR="00BE712F" w:rsidRDefault="00BE712F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由于希望能使用小图标提示用户当前是否处于录制状态，但这些小图标理应不该出现在最终保存下的视频中，因此将绘制好的帧拷贝一份作为最后保存的帧后，之后再在显示帧上绘制小图标：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712F" w14:paraId="006E4A44" w14:textId="77777777" w:rsidTr="00BE712F">
        <w:tc>
          <w:tcPr>
            <w:tcW w:w="8296" w:type="dxa"/>
          </w:tcPr>
          <w:p w14:paraId="4F95291D" w14:textId="3D6DD8ED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frame to be stored is copy from frame</w:t>
            </w:r>
          </w:p>
          <w:p w14:paraId="28572EC1" w14:textId="3A27CA40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 xml:space="preserve">store_frame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frame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E712F">
              <w:rPr>
                <w:rFonts w:ascii="Courier" w:hAnsi="Courier"/>
                <w:sz w:val="18"/>
                <w:szCs w:val="18"/>
              </w:rPr>
              <w:t>copy()</w:t>
            </w:r>
          </w:p>
          <w:p w14:paraId="33A96733" w14:textId="2386D50A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add recording icon or stop-record icon to show whether to record or not</w:t>
            </w:r>
          </w:p>
          <w:p w14:paraId="04E8D524" w14:textId="06A7A7AB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>add_record_icon(frame, video_state)</w:t>
            </w:r>
          </w:p>
          <w:p w14:paraId="4CEB782E" w14:textId="230AC512" w:rsidR="00BE712F" w:rsidRPr="00BE712F" w:rsidRDefault="00BE712F" w:rsidP="00BE712F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E712F">
              <w:rPr>
                <w:rFonts w:ascii="Courier" w:hAnsi="Courier"/>
                <w:sz w:val="18"/>
                <w:szCs w:val="18"/>
              </w:rPr>
              <w:t xml:space="preserve">frame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 add_text(frame, 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"Esc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键退出，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Space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键开始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/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暂停录制</w:t>
            </w:r>
            <w:r w:rsidRPr="00BE712F">
              <w:rPr>
                <w:rFonts w:ascii="Courier" w:hAnsi="Courier"/>
                <w:color w:val="BA2121"/>
                <w:sz w:val="18"/>
                <w:szCs w:val="18"/>
              </w:rPr>
              <w:t>"</w:t>
            </w:r>
            <w:r w:rsidRPr="00BE712F">
              <w:rPr>
                <w:rFonts w:ascii="Courier" w:hAnsi="Courier"/>
                <w:sz w:val="18"/>
                <w:szCs w:val="18"/>
              </w:rPr>
              <w:t>, (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255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BE712F">
              <w:rPr>
                <w:rFonts w:ascii="Courier" w:hAnsi="Courier"/>
                <w:sz w:val="18"/>
                <w:szCs w:val="18"/>
              </w:rPr>
              <w:t>), (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400</w:t>
            </w:r>
            <w:r w:rsidRPr="00BE712F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BE712F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BE712F">
              <w:rPr>
                <w:rFonts w:ascii="Courier" w:hAnsi="Courier"/>
                <w:sz w:val="18"/>
                <w:szCs w:val="18"/>
              </w:rPr>
              <w:t>))</w:t>
            </w:r>
          </w:p>
        </w:tc>
      </w:tr>
    </w:tbl>
    <w:p w14:paraId="172D26B6" w14:textId="4AC8C5F0" w:rsidR="00BE712F" w:rsidRDefault="00477830" w:rsidP="00ED3DD1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完成</w:t>
      </w:r>
      <w:r w:rsidR="008D7AA2">
        <w:rPr>
          <w:rFonts w:ascii="黑体" w:eastAsia="黑体" w:hAnsi="黑体" w:cs="微软雅黑" w:hint="eastAsia"/>
          <w:sz w:val="28"/>
          <w:szCs w:val="28"/>
        </w:rPr>
        <w:t>对显示帧</w:t>
      </w:r>
      <w:r>
        <w:rPr>
          <w:rFonts w:ascii="黑体" w:eastAsia="黑体" w:hAnsi="黑体" w:cs="微软雅黑" w:hint="eastAsia"/>
          <w:sz w:val="28"/>
          <w:szCs w:val="28"/>
        </w:rPr>
        <w:t>frame与保存帧store_frame</w:t>
      </w:r>
      <w:r w:rsidR="008D7AA2">
        <w:rPr>
          <w:rFonts w:ascii="黑体" w:eastAsia="黑体" w:hAnsi="黑体" w:cs="微软雅黑" w:hint="eastAsia"/>
          <w:sz w:val="28"/>
          <w:szCs w:val="28"/>
        </w:rPr>
        <w:t>的绘制操作后，如果</w:t>
      </w:r>
      <w:r>
        <w:rPr>
          <w:rFonts w:ascii="黑体" w:eastAsia="黑体" w:hAnsi="黑体" w:cs="微软雅黑" w:hint="eastAsia"/>
          <w:sz w:val="28"/>
          <w:szCs w:val="28"/>
        </w:rPr>
        <w:t>视频当前处于录制状态，那么就将store_</w:t>
      </w:r>
      <w:r>
        <w:rPr>
          <w:rFonts w:ascii="黑体" w:eastAsia="黑体" w:hAnsi="黑体" w:cs="微软雅黑"/>
          <w:sz w:val="28"/>
          <w:szCs w:val="28"/>
        </w:rPr>
        <w:t>frame</w:t>
      </w:r>
      <w:r w:rsidR="00D9299A">
        <w:rPr>
          <w:rFonts w:ascii="黑体" w:eastAsia="黑体" w:hAnsi="黑体" w:cs="微软雅黑" w:hint="eastAsia"/>
          <w:sz w:val="28"/>
          <w:szCs w:val="28"/>
        </w:rPr>
        <w:t>存入帧列表frame_list</w:t>
      </w:r>
      <w:r>
        <w:rPr>
          <w:rFonts w:ascii="黑体" w:eastAsia="黑体" w:hAnsi="黑体" w:cs="微软雅黑" w:hint="eastAsia"/>
          <w:sz w:val="28"/>
          <w:szCs w:val="28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7830" w:rsidRPr="00477830" w14:paraId="012CED46" w14:textId="77777777" w:rsidTr="00477830">
        <w:tc>
          <w:tcPr>
            <w:tcW w:w="8296" w:type="dxa"/>
          </w:tcPr>
          <w:p w14:paraId="451F1797" w14:textId="75E69191" w:rsidR="00477830" w:rsidRPr="00477830" w:rsidRDefault="00477830" w:rsidP="0047783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477830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record</w:t>
            </w:r>
          </w:p>
          <w:p w14:paraId="54D8D1E0" w14:textId="296B6C60" w:rsidR="00477830" w:rsidRPr="00D9299A" w:rsidRDefault="00477830" w:rsidP="0047783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D9299A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D9299A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D9299A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D9299A">
              <w:rPr>
                <w:rFonts w:ascii="Courier" w:hAnsi="Courier"/>
                <w:sz w:val="18"/>
                <w:szCs w:val="18"/>
              </w:rPr>
              <w:t>record_state:</w:t>
            </w:r>
          </w:p>
          <w:p w14:paraId="1CF853CC" w14:textId="0795BA51" w:rsidR="00477830" w:rsidRPr="00D9299A" w:rsidRDefault="00477830" w:rsidP="0047783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D9299A">
              <w:rPr>
                <w:rFonts w:ascii="Courier" w:hAnsi="Courier"/>
                <w:sz w:val="18"/>
                <w:szCs w:val="18"/>
              </w:rPr>
              <w:t xml:space="preserve">       </w:t>
            </w:r>
            <w:r w:rsidR="00D9299A" w:rsidRPr="00D9299A">
              <w:rPr>
                <w:rFonts w:ascii="Courier" w:hAnsi="Courier"/>
                <w:sz w:val="18"/>
                <w:szCs w:val="18"/>
              </w:rPr>
              <w:t>frame_list</w:t>
            </w:r>
            <w:r w:rsidR="00D9299A" w:rsidRPr="00D9299A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="00D9299A" w:rsidRPr="00D9299A">
              <w:rPr>
                <w:rFonts w:ascii="Courier" w:hAnsi="Courier"/>
                <w:sz w:val="18"/>
                <w:szCs w:val="18"/>
              </w:rPr>
              <w:t>append(store_frame)</w:t>
            </w:r>
          </w:p>
          <w:p w14:paraId="7DB36F47" w14:textId="653CEAD8" w:rsidR="00477830" w:rsidRPr="00477830" w:rsidRDefault="00477830" w:rsidP="0047783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477830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not record</w:t>
            </w:r>
          </w:p>
          <w:p w14:paraId="67C10382" w14:textId="6D0A410D" w:rsidR="00477830" w:rsidRPr="00477830" w:rsidRDefault="00477830" w:rsidP="0047783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47783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else</w:t>
            </w:r>
            <w:r w:rsidRPr="00477830">
              <w:rPr>
                <w:rFonts w:ascii="Courier" w:hAnsi="Courier"/>
                <w:sz w:val="18"/>
                <w:szCs w:val="18"/>
              </w:rPr>
              <w:t>:</w:t>
            </w:r>
          </w:p>
          <w:p w14:paraId="2841D8F5" w14:textId="2E1C905F" w:rsidR="00477830" w:rsidRPr="00402A45" w:rsidRDefault="00477830" w:rsidP="00402A45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47783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pass</w:t>
            </w:r>
          </w:p>
        </w:tc>
      </w:tr>
    </w:tbl>
    <w:p w14:paraId="495283A0" w14:textId="4BFE6E09" w:rsidR="00477830" w:rsidRDefault="0006747E" w:rsidP="0006747E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重复上述操作直到摄像头关闭。最后</w:t>
      </w:r>
      <w:r w:rsidR="00B96243">
        <w:rPr>
          <w:rFonts w:ascii="黑体" w:eastAsia="黑体" w:hAnsi="黑体" w:cs="微软雅黑" w:hint="eastAsia"/>
          <w:sz w:val="28"/>
          <w:szCs w:val="28"/>
        </w:rPr>
        <w:t>当按下ESC键后，退出循环，计算帧率，将frame</w:t>
      </w:r>
      <w:r w:rsidR="00B96243">
        <w:rPr>
          <w:rFonts w:ascii="黑体" w:eastAsia="黑体" w:hAnsi="黑体" w:cs="微软雅黑"/>
          <w:sz w:val="28"/>
          <w:szCs w:val="28"/>
        </w:rPr>
        <w:t>_list</w:t>
      </w:r>
      <w:r w:rsidR="00B96243">
        <w:rPr>
          <w:rFonts w:ascii="黑体" w:eastAsia="黑体" w:hAnsi="黑体" w:cs="微软雅黑" w:hint="eastAsia"/>
          <w:sz w:val="28"/>
          <w:szCs w:val="28"/>
        </w:rPr>
        <w:t>写入文件。</w:t>
      </w:r>
      <w:r>
        <w:rPr>
          <w:rFonts w:ascii="黑体" w:eastAsia="黑体" w:hAnsi="黑体" w:cs="微软雅黑" w:hint="eastAsia"/>
          <w:sz w:val="28"/>
          <w:szCs w:val="28"/>
        </w:rPr>
        <w:t>释放所有资源，并销毁显示窗口。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96243" w:rsidRPr="00B96243" w14:paraId="5B6334D5" w14:textId="77777777" w:rsidTr="00B96243">
        <w:tc>
          <w:tcPr>
            <w:tcW w:w="8296" w:type="dxa"/>
          </w:tcPr>
          <w:p w14:paraId="11DF539C" w14:textId="5304DC1E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record_time_count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!=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B96243">
              <w:rPr>
                <w:rFonts w:ascii="Courier" w:hAnsi="Courier"/>
                <w:sz w:val="18"/>
                <w:szCs w:val="18"/>
              </w:rPr>
              <w:t>:</w:t>
            </w:r>
          </w:p>
          <w:p w14:paraId="3F973A79" w14:textId="7003EB3E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fps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96243">
              <w:rPr>
                <w:rFonts w:ascii="Courier" w:hAnsi="Courier"/>
                <w:color w:val="008000"/>
                <w:sz w:val="18"/>
                <w:szCs w:val="18"/>
              </w:rPr>
              <w:t>len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(frame_list)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/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record_time_count</w:t>
            </w:r>
          </w:p>
          <w:p w14:paraId="27AB13A4" w14:textId="61648C81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else</w:t>
            </w:r>
            <w:r w:rsidRPr="00B96243">
              <w:rPr>
                <w:rFonts w:ascii="Courier" w:hAnsi="Courier"/>
                <w:sz w:val="18"/>
                <w:szCs w:val="18"/>
              </w:rPr>
              <w:t>:</w:t>
            </w:r>
          </w:p>
          <w:p w14:paraId="691D52B1" w14:textId="52C20A2C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fps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25</w:t>
            </w:r>
          </w:p>
          <w:p w14:paraId="24FA4185" w14:textId="77777777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2FB05067" w14:textId="36B04BF1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sz w:val="18"/>
                <w:szCs w:val="18"/>
              </w:rPr>
              <w:t xml:space="preserve">fourcc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VideoWriter_fourcc(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*</w:t>
            </w:r>
            <w:r w:rsidRPr="00B96243">
              <w:rPr>
                <w:rFonts w:ascii="Courier" w:hAnsi="Courier"/>
                <w:color w:val="BA2121"/>
                <w:sz w:val="18"/>
                <w:szCs w:val="18"/>
              </w:rPr>
              <w:t>'mp4v'</w:t>
            </w:r>
            <w:r w:rsidRPr="00B96243">
              <w:rPr>
                <w:rFonts w:ascii="Courier" w:hAnsi="Courier"/>
                <w:sz w:val="18"/>
                <w:szCs w:val="18"/>
              </w:rPr>
              <w:t>)</w:t>
            </w:r>
          </w:p>
          <w:p w14:paraId="1A094507" w14:textId="245E35A4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sz w:val="18"/>
                <w:szCs w:val="18"/>
              </w:rPr>
              <w:t xml:space="preserve">out 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VideoWriter(</w:t>
            </w:r>
            <w:r w:rsidRPr="00B96243">
              <w:rPr>
                <w:rFonts w:ascii="Courier" w:hAnsi="Courier"/>
                <w:color w:val="BA2121"/>
                <w:sz w:val="18"/>
                <w:szCs w:val="18"/>
              </w:rPr>
              <w:t>'test.mp4'</w:t>
            </w:r>
            <w:r w:rsidRPr="00B96243">
              <w:rPr>
                <w:rFonts w:ascii="Courier" w:hAnsi="Courier"/>
                <w:sz w:val="18"/>
                <w:szCs w:val="18"/>
              </w:rPr>
              <w:t>, fourcc, fps,</w:t>
            </w:r>
          </w:p>
          <w:p w14:paraId="70A9ED90" w14:textId="77777777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sz w:val="18"/>
                <w:szCs w:val="18"/>
              </w:rPr>
              <w:lastRenderedPageBreak/>
              <w:t xml:space="preserve">                         video_state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frame_size, </w:t>
            </w:r>
            <w:r w:rsidRPr="00B96243">
              <w:rPr>
                <w:rFonts w:ascii="Courier" w:hAnsi="Courier"/>
                <w:color w:val="008000"/>
                <w:sz w:val="18"/>
                <w:szCs w:val="18"/>
              </w:rPr>
              <w:t>True</w:t>
            </w:r>
            <w:r w:rsidRPr="00B96243">
              <w:rPr>
                <w:rFonts w:ascii="Courier" w:hAnsi="Courier"/>
                <w:sz w:val="18"/>
                <w:szCs w:val="18"/>
              </w:rPr>
              <w:t>)</w:t>
            </w:r>
          </w:p>
          <w:p w14:paraId="420BAD37" w14:textId="4D3CAD4B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for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frame </w:t>
            </w:r>
            <w:r w:rsidRPr="00B96243">
              <w:rPr>
                <w:rFonts w:ascii="Courier" w:hAnsi="Courier"/>
                <w:b/>
                <w:bCs/>
                <w:color w:val="AA22FF"/>
                <w:sz w:val="18"/>
                <w:szCs w:val="18"/>
              </w:rPr>
              <w:t>in</w:t>
            </w:r>
            <w:r w:rsidRPr="00B96243">
              <w:rPr>
                <w:rFonts w:ascii="Courier" w:hAnsi="Courier"/>
                <w:sz w:val="18"/>
                <w:szCs w:val="18"/>
              </w:rPr>
              <w:t xml:space="preserve"> frame_list:</w:t>
            </w:r>
          </w:p>
          <w:p w14:paraId="5500F337" w14:textId="5F2046C0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B96243">
              <w:rPr>
                <w:rFonts w:ascii="Courier" w:hAnsi="Courier"/>
                <w:sz w:val="18"/>
                <w:szCs w:val="18"/>
              </w:rPr>
              <w:t>out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write(frame)</w:t>
            </w:r>
          </w:p>
          <w:p w14:paraId="207F75D3" w14:textId="77777777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54D7E842" w14:textId="74470BCA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release all</w:t>
            </w:r>
          </w:p>
          <w:p w14:paraId="79F60630" w14:textId="649C2EA1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sz w:val="18"/>
                <w:szCs w:val="18"/>
              </w:rPr>
              <w:t>cap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release()</w:t>
            </w:r>
          </w:p>
          <w:p w14:paraId="6E5853F3" w14:textId="56B5C635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sz w:val="18"/>
                <w:szCs w:val="18"/>
              </w:rPr>
              <w:t>out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release()</w:t>
            </w:r>
          </w:p>
          <w:p w14:paraId="3CA685AE" w14:textId="1681B26D" w:rsidR="00B96243" w:rsidRPr="00B96243" w:rsidRDefault="00B96243" w:rsidP="00B96243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B96243">
              <w:rPr>
                <w:rFonts w:ascii="Courier" w:hAnsi="Courier"/>
                <w:sz w:val="18"/>
                <w:szCs w:val="18"/>
              </w:rPr>
              <w:t>cv</w:t>
            </w:r>
            <w:r w:rsidRPr="00B96243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B96243">
              <w:rPr>
                <w:rFonts w:ascii="Courier" w:hAnsi="Courier"/>
                <w:sz w:val="18"/>
                <w:szCs w:val="18"/>
              </w:rPr>
              <w:t>destroyAllWindows()</w:t>
            </w:r>
          </w:p>
        </w:tc>
      </w:tr>
    </w:tbl>
    <w:p w14:paraId="7AD03F36" w14:textId="77777777" w:rsidR="00B96243" w:rsidRDefault="00B96243" w:rsidP="0006747E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63F6473E" w14:textId="024E06CB" w:rsidR="00ED3DD1" w:rsidRDefault="00ED3DD1" w:rsidP="00ED3DD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sz w:val="28"/>
          <w:szCs w:val="28"/>
        </w:rPr>
        <w:t>draw_line_traces(frame, video_state)</w:t>
      </w:r>
    </w:p>
    <w:p w14:paraId="0667565E" w14:textId="3CB66353" w:rsidR="0067735D" w:rsidRDefault="00E579F8" w:rsidP="0067735D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此函数是用来绘制每一帧的线轨迹的函数。为了保存所有画的线轨迹，定义一个全局变量line_traces。line_traces是一个数组，初始化为空数组，其每个元素都应当为LineTrace类实例。</w:t>
      </w:r>
    </w:p>
    <w:p w14:paraId="3C0D4929" w14:textId="1164C4CB" w:rsidR="00C70EA3" w:rsidRDefault="00C70EA3" w:rsidP="0067735D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为了能画出线的轨迹，我们使用Line</w:t>
      </w:r>
      <w:r>
        <w:rPr>
          <w:rFonts w:ascii="黑体" w:eastAsia="黑体" w:hAnsi="黑体" w:cs="微软雅黑"/>
          <w:sz w:val="28"/>
          <w:szCs w:val="28"/>
        </w:rPr>
        <w:t>Trace</w:t>
      </w:r>
      <w:r>
        <w:rPr>
          <w:rFonts w:ascii="黑体" w:eastAsia="黑体" w:hAnsi="黑体" w:cs="微软雅黑" w:hint="eastAsia"/>
          <w:sz w:val="28"/>
          <w:szCs w:val="28"/>
        </w:rPr>
        <w:t>类，每一个Line</w:t>
      </w:r>
      <w:r>
        <w:rPr>
          <w:rFonts w:ascii="黑体" w:eastAsia="黑体" w:hAnsi="黑体" w:cs="微软雅黑"/>
          <w:sz w:val="28"/>
          <w:szCs w:val="28"/>
        </w:rPr>
        <w:t>Trace</w:t>
      </w:r>
      <w:r>
        <w:rPr>
          <w:rFonts w:ascii="黑体" w:eastAsia="黑体" w:hAnsi="黑体" w:cs="微软雅黑" w:hint="eastAsia"/>
          <w:sz w:val="28"/>
          <w:szCs w:val="28"/>
        </w:rPr>
        <w:t>实例都代表一条线轨迹，其维护一个点数组points</w:t>
      </w:r>
      <w:r>
        <w:rPr>
          <w:rFonts w:ascii="黑体" w:eastAsia="黑体" w:hAnsi="黑体" w:cs="微软雅黑"/>
          <w:sz w:val="28"/>
          <w:szCs w:val="28"/>
        </w:rPr>
        <w:t>。</w:t>
      </w:r>
      <w:r>
        <w:rPr>
          <w:rFonts w:ascii="黑体" w:eastAsia="黑体" w:hAnsi="黑体" w:cs="微软雅黑" w:hint="eastAsia"/>
          <w:sz w:val="28"/>
          <w:szCs w:val="28"/>
        </w:rPr>
        <w:t>线轨迹由点组成，而这些点都按照绘制顺序保存在points中。只要将points中相邻的两个点用直线连接，即能得到一条完整的线轨迹。</w:t>
      </w:r>
    </w:p>
    <w:p w14:paraId="61DE6833" w14:textId="183FBD0E" w:rsidR="00A35F44" w:rsidRDefault="00A35F44" w:rsidP="0067735D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所以遍历line_traces，对每个LineTrace进行绘制，就能在每一帧上绘制出所有线轨迹。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0E9C" w:rsidRPr="00060E9C" w14:paraId="64A66714" w14:textId="77777777" w:rsidTr="00060E9C">
        <w:tc>
          <w:tcPr>
            <w:tcW w:w="8296" w:type="dxa"/>
          </w:tcPr>
          <w:p w14:paraId="6B133EA2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060E9C">
              <w:rPr>
                <w:rFonts w:ascii="Courier" w:hAnsi="Courier"/>
                <w:color w:val="0000FF"/>
                <w:sz w:val="18"/>
                <w:szCs w:val="18"/>
              </w:rPr>
              <w:t>draw_line_traces</w:t>
            </w:r>
            <w:r w:rsidRPr="00060E9C">
              <w:rPr>
                <w:rFonts w:ascii="Courier" w:hAnsi="Courier"/>
                <w:sz w:val="18"/>
                <w:szCs w:val="18"/>
              </w:rPr>
              <w:t>(frame, video_state):</w:t>
            </w:r>
          </w:p>
          <w:p w14:paraId="5C56C675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060E9C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for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trace </w:t>
            </w:r>
            <w:r w:rsidRPr="00060E9C">
              <w:rPr>
                <w:rFonts w:ascii="Courier" w:hAnsi="Courier"/>
                <w:b/>
                <w:bCs/>
                <w:color w:val="AA22FF"/>
                <w:sz w:val="18"/>
                <w:szCs w:val="18"/>
              </w:rPr>
              <w:t>in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line_traces:</w:t>
            </w:r>
          </w:p>
          <w:p w14:paraId="08086F38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060E9C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for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idx, point </w:t>
            </w:r>
            <w:r w:rsidRPr="00060E9C">
              <w:rPr>
                <w:rFonts w:ascii="Courier" w:hAnsi="Courier"/>
                <w:b/>
                <w:bCs/>
                <w:color w:val="AA22FF"/>
                <w:sz w:val="18"/>
                <w:szCs w:val="18"/>
              </w:rPr>
              <w:t>in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060E9C">
              <w:rPr>
                <w:rFonts w:ascii="Courier" w:hAnsi="Courier"/>
                <w:color w:val="008000"/>
                <w:sz w:val="18"/>
                <w:szCs w:val="18"/>
              </w:rPr>
              <w:t>enumerate</w:t>
            </w:r>
            <w:r w:rsidRPr="00060E9C">
              <w:rPr>
                <w:rFonts w:ascii="Courier" w:hAnsi="Courier"/>
                <w:sz w:val="18"/>
                <w:szCs w:val="18"/>
              </w:rPr>
              <w:t>(trace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060E9C">
              <w:rPr>
                <w:rFonts w:ascii="Courier" w:hAnsi="Courier"/>
                <w:sz w:val="18"/>
                <w:szCs w:val="18"/>
              </w:rPr>
              <w:t>points):</w:t>
            </w:r>
          </w:p>
          <w:p w14:paraId="469F5C5C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        </w:t>
            </w:r>
            <w:r w:rsidRPr="00060E9C">
              <w:rPr>
                <w:rFonts w:ascii="Courier" w:hAnsi="Courier"/>
                <w:i/>
                <w:iCs/>
                <w:color w:val="408080"/>
                <w:sz w:val="18"/>
                <w:szCs w:val="18"/>
              </w:rPr>
              <w:t># the first point of a line trace, should be a circle</w:t>
            </w:r>
          </w:p>
          <w:p w14:paraId="6AA704EB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        </w:t>
            </w:r>
            <w:r w:rsidRPr="00060E9C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idx 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==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060E9C">
              <w:rPr>
                <w:rFonts w:ascii="Courier" w:hAnsi="Courier"/>
                <w:sz w:val="18"/>
                <w:szCs w:val="18"/>
              </w:rPr>
              <w:t>:</w:t>
            </w:r>
          </w:p>
          <w:p w14:paraId="2474A0DC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            draw_circle(frame, point, (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255</w:t>
            </w:r>
            <w:r w:rsidRPr="00060E9C">
              <w:rPr>
                <w:rFonts w:ascii="Courier" w:hAnsi="Courier"/>
                <w:sz w:val="18"/>
                <w:szCs w:val="18"/>
              </w:rPr>
              <w:t>))</w:t>
            </w:r>
          </w:p>
          <w:p w14:paraId="294BEA92" w14:textId="77777777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        </w:t>
            </w:r>
            <w:r w:rsidRPr="00060E9C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else</w:t>
            </w:r>
            <w:r w:rsidRPr="00060E9C">
              <w:rPr>
                <w:rFonts w:ascii="Courier" w:hAnsi="Courier"/>
                <w:sz w:val="18"/>
                <w:szCs w:val="18"/>
              </w:rPr>
              <w:t>:</w:t>
            </w:r>
          </w:p>
          <w:p w14:paraId="3F2E0C9B" w14:textId="24A438F2" w:rsidR="00060E9C" w:rsidRPr="00060E9C" w:rsidRDefault="00060E9C" w:rsidP="00060E9C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060E9C">
              <w:rPr>
                <w:rFonts w:ascii="Courier" w:hAnsi="Courier"/>
                <w:sz w:val="18"/>
                <w:szCs w:val="18"/>
              </w:rPr>
              <w:t xml:space="preserve">                draw_line(frame, trace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060E9C">
              <w:rPr>
                <w:rFonts w:ascii="Courier" w:hAnsi="Courier"/>
                <w:sz w:val="18"/>
                <w:szCs w:val="18"/>
              </w:rPr>
              <w:t>points[idx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-1</w:t>
            </w:r>
            <w:r w:rsidRPr="00060E9C">
              <w:rPr>
                <w:rFonts w:ascii="Courier" w:hAnsi="Courier"/>
                <w:sz w:val="18"/>
                <w:szCs w:val="18"/>
              </w:rPr>
              <w:t>], point, (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060E9C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255</w:t>
            </w:r>
            <w:r w:rsidRPr="00060E9C">
              <w:rPr>
                <w:rFonts w:ascii="Courier" w:hAnsi="Courier"/>
                <w:sz w:val="18"/>
                <w:szCs w:val="18"/>
              </w:rPr>
              <w:t>), video_state</w:t>
            </w:r>
            <w:r w:rsidRPr="00060E9C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>
              <w:rPr>
                <w:rFonts w:ascii="Courier" w:hAnsi="Courier"/>
                <w:sz w:val="18"/>
                <w:szCs w:val="18"/>
              </w:rPr>
              <w:t>line_thickness)</w:t>
            </w:r>
          </w:p>
        </w:tc>
      </w:tr>
    </w:tbl>
    <w:p w14:paraId="60448D16" w14:textId="77777777" w:rsidR="00060E9C" w:rsidRDefault="00060E9C" w:rsidP="009A04ED">
      <w:pPr>
        <w:pStyle w:val="1"/>
        <w:ind w:firstLineChars="0" w:firstLine="0"/>
        <w:rPr>
          <w:rFonts w:ascii="黑体" w:eastAsia="黑体" w:hAnsi="黑体" w:cs="微软雅黑"/>
          <w:sz w:val="28"/>
          <w:szCs w:val="28"/>
        </w:rPr>
      </w:pPr>
    </w:p>
    <w:p w14:paraId="7F0DD922" w14:textId="1ADE4E8F" w:rsidR="00ED3DD1" w:rsidRDefault="00ED3DD1" w:rsidP="00ED3DD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sz w:val="28"/>
          <w:szCs w:val="28"/>
        </w:rPr>
        <w:t>mouse_draw(event,x,y,falgs,param)</w:t>
      </w:r>
    </w:p>
    <w:p w14:paraId="5D78843C" w14:textId="02AADBF6" w:rsidR="009A04ED" w:rsidRDefault="0009104E" w:rsidP="009A04ED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为了实现用鼠标绘制线，需要对打开的窗口添加一个鼠标事件监测的回调函数。mouse</w:t>
      </w:r>
      <w:r>
        <w:rPr>
          <w:rFonts w:ascii="黑体" w:eastAsia="黑体" w:hAnsi="黑体" w:cs="微软雅黑"/>
          <w:sz w:val="28"/>
          <w:szCs w:val="28"/>
        </w:rPr>
        <w:t>_draw</w:t>
      </w:r>
      <w:r>
        <w:rPr>
          <w:rFonts w:ascii="黑体" w:eastAsia="黑体" w:hAnsi="黑体" w:cs="微软雅黑" w:hint="eastAsia"/>
          <w:sz w:val="28"/>
          <w:szCs w:val="28"/>
        </w:rPr>
        <w:t>监测鼠标事件，对鼠标左键按下、鼠标左键按下并移动、鼠标左键松开三个事件进行监测，并作出相应的响应。</w:t>
      </w:r>
    </w:p>
    <w:p w14:paraId="0B98724A" w14:textId="2C6E68D2" w:rsidR="00261FA8" w:rsidRDefault="00261FA8" w:rsidP="00261FA8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为了知道鼠标移动时，是否处于画线状态，定义一个全局变量draw_</w:t>
      </w:r>
      <w:r>
        <w:rPr>
          <w:rFonts w:ascii="黑体" w:eastAsia="黑体" w:hAnsi="黑体" w:cs="微软雅黑"/>
          <w:sz w:val="28"/>
          <w:szCs w:val="28"/>
        </w:rPr>
        <w:t>line_flag，</w:t>
      </w:r>
      <w:r>
        <w:rPr>
          <w:rFonts w:ascii="黑体" w:eastAsia="黑体" w:hAnsi="黑体" w:cs="微软雅黑" w:hint="eastAsia"/>
          <w:sz w:val="28"/>
          <w:szCs w:val="28"/>
        </w:rPr>
        <w:t>其初始值为False，代表未画线。一旦鼠标左键按下，则将draw_line_flag置为True，并初始化一个新的Line</w:t>
      </w:r>
      <w:r>
        <w:rPr>
          <w:rFonts w:ascii="黑体" w:eastAsia="黑体" w:hAnsi="黑体" w:cs="微软雅黑"/>
          <w:sz w:val="28"/>
          <w:szCs w:val="28"/>
        </w:rPr>
        <w:t>Trace</w:t>
      </w:r>
      <w:r>
        <w:rPr>
          <w:rFonts w:ascii="黑体" w:eastAsia="黑体" w:hAnsi="黑体" w:cs="微软雅黑" w:hint="eastAsia"/>
          <w:sz w:val="28"/>
          <w:szCs w:val="28"/>
        </w:rPr>
        <w:t>实例line（也为一个全局变量），其维护的点数组points的第一个点为鼠标左键按下的位置。当draw_line_flag为True，即处于画线时，当鼠标移动时，就不断的将移动时的位置点加入到line维护的points中。当鼠标左键松开，则代表一条线画完了，此时将draw_line_flag置为False，line重新初始化为None。等待下一次画线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210" w:rsidRPr="00F34210" w14:paraId="022310B3" w14:textId="77777777" w:rsidTr="00F34210">
        <w:tc>
          <w:tcPr>
            <w:tcW w:w="8296" w:type="dxa"/>
          </w:tcPr>
          <w:p w14:paraId="27BD66A6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F34210">
              <w:rPr>
                <w:rFonts w:ascii="Courier" w:hAnsi="Courier"/>
                <w:color w:val="0000FF"/>
                <w:sz w:val="18"/>
                <w:szCs w:val="18"/>
              </w:rPr>
              <w:t>mouse_draw</w:t>
            </w:r>
            <w:r w:rsidRPr="00F34210">
              <w:rPr>
                <w:rFonts w:ascii="Courier" w:hAnsi="Courier"/>
                <w:sz w:val="18"/>
                <w:szCs w:val="18"/>
              </w:rPr>
              <w:t>(event, x, y, flags, param):</w:t>
            </w:r>
          </w:p>
          <w:p w14:paraId="2817A381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global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draw_line_flag, line_traces, line</w:t>
            </w:r>
          </w:p>
          <w:p w14:paraId="2DE8645B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event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F34210">
              <w:rPr>
                <w:rFonts w:ascii="Courier" w:hAnsi="Courier"/>
                <w:sz w:val="18"/>
                <w:szCs w:val="18"/>
              </w:rPr>
              <w:t>EVENT_LBUTTONDOWN:</w:t>
            </w:r>
          </w:p>
          <w:p w14:paraId="475EBE64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draw_line_flag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F34210">
              <w:rPr>
                <w:rFonts w:ascii="Courier" w:hAnsi="Courier"/>
                <w:color w:val="008000"/>
                <w:sz w:val="18"/>
                <w:szCs w:val="18"/>
              </w:rPr>
              <w:t>True</w:t>
            </w:r>
          </w:p>
          <w:p w14:paraId="18BAD92C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line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LineTrace((x, y))</w:t>
            </w:r>
          </w:p>
          <w:p w14:paraId="532A3477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line_traces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F34210">
              <w:rPr>
                <w:rFonts w:ascii="Courier" w:hAnsi="Courier"/>
                <w:sz w:val="18"/>
                <w:szCs w:val="18"/>
              </w:rPr>
              <w:t>append(line)</w:t>
            </w:r>
          </w:p>
          <w:p w14:paraId="152B9E03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elif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event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F34210">
              <w:rPr>
                <w:rFonts w:ascii="Courier" w:hAnsi="Courier"/>
                <w:sz w:val="18"/>
                <w:szCs w:val="18"/>
              </w:rPr>
              <w:t>EVENT_MOUSEMOVE:</w:t>
            </w:r>
          </w:p>
          <w:p w14:paraId="45599854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draw_line_flag:</w:t>
            </w:r>
          </w:p>
          <w:p w14:paraId="1935B40C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    line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F34210">
              <w:rPr>
                <w:rFonts w:ascii="Courier" w:hAnsi="Courier"/>
                <w:sz w:val="18"/>
                <w:szCs w:val="18"/>
              </w:rPr>
              <w:t>add_point((x, y))</w:t>
            </w:r>
          </w:p>
          <w:p w14:paraId="3C48E88E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elif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event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F34210">
              <w:rPr>
                <w:rFonts w:ascii="Courier" w:hAnsi="Courier"/>
                <w:sz w:val="18"/>
                <w:szCs w:val="18"/>
              </w:rPr>
              <w:t>EVENT_LBUTTONUP:</w:t>
            </w:r>
          </w:p>
          <w:p w14:paraId="540E7244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draw_line_flag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F34210">
              <w:rPr>
                <w:rFonts w:ascii="Courier" w:hAnsi="Courier"/>
                <w:color w:val="008000"/>
                <w:sz w:val="18"/>
                <w:szCs w:val="18"/>
              </w:rPr>
              <w:t>False</w:t>
            </w:r>
          </w:p>
          <w:p w14:paraId="49427D02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    line </w:t>
            </w:r>
            <w:r w:rsidRPr="00F34210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F34210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F34210">
              <w:rPr>
                <w:rFonts w:ascii="Courier" w:hAnsi="Courier"/>
                <w:color w:val="008000"/>
                <w:sz w:val="18"/>
                <w:szCs w:val="18"/>
              </w:rPr>
              <w:t>None</w:t>
            </w:r>
          </w:p>
          <w:p w14:paraId="16C29B8F" w14:textId="77777777" w:rsidR="00F34210" w:rsidRPr="00F34210" w:rsidRDefault="00F34210" w:rsidP="00F34210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else</w:t>
            </w:r>
            <w:r w:rsidRPr="00F34210">
              <w:rPr>
                <w:rFonts w:ascii="Courier" w:hAnsi="Courier"/>
                <w:sz w:val="18"/>
                <w:szCs w:val="18"/>
              </w:rPr>
              <w:t>:</w:t>
            </w:r>
          </w:p>
          <w:p w14:paraId="66F28D49" w14:textId="7D6E4F76" w:rsidR="00F34210" w:rsidRPr="0009459E" w:rsidRDefault="00F34210" w:rsidP="0009459E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F34210">
              <w:rPr>
                <w:rFonts w:ascii="Courier" w:hAnsi="Courier"/>
                <w:sz w:val="18"/>
                <w:szCs w:val="18"/>
              </w:rPr>
              <w:lastRenderedPageBreak/>
              <w:t xml:space="preserve">        </w:t>
            </w:r>
            <w:r w:rsidRPr="00F34210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pass</w:t>
            </w:r>
          </w:p>
        </w:tc>
      </w:tr>
    </w:tbl>
    <w:p w14:paraId="22B8006E" w14:textId="77777777" w:rsidR="00F34210" w:rsidRDefault="00F34210" w:rsidP="00261FA8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0BC636F6" w14:textId="44779429" w:rsidR="00ED3DD1" w:rsidRDefault="00ED3DD1" w:rsidP="00ED3DD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ED3DD1">
        <w:rPr>
          <w:rFonts w:ascii="黑体" w:eastAsia="黑体" w:hAnsi="黑体" w:cs="微软雅黑"/>
          <w:sz w:val="28"/>
          <w:szCs w:val="28"/>
        </w:rPr>
        <w:t>add_pic_logo(frame, video_state, scale_percent)</w:t>
      </w:r>
    </w:p>
    <w:p w14:paraId="3A7BCE20" w14:textId="15400555" w:rsidR="009177D0" w:rsidRDefault="00666D84" w:rsidP="009177D0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此函数用来绘制本人大头贴照片。根据sca</w:t>
      </w:r>
      <w:r>
        <w:rPr>
          <w:rFonts w:ascii="黑体" w:eastAsia="黑体" w:hAnsi="黑体" w:cs="微软雅黑"/>
          <w:sz w:val="28"/>
          <w:szCs w:val="28"/>
        </w:rPr>
        <w:t>le_percent</w:t>
      </w:r>
      <w:r>
        <w:rPr>
          <w:rFonts w:ascii="黑体" w:eastAsia="黑体" w:hAnsi="黑体" w:cs="微软雅黑" w:hint="eastAsia"/>
          <w:sz w:val="28"/>
          <w:szCs w:val="28"/>
        </w:rPr>
        <w:t>缩放图片，并放置在帧的右上角，覆盖原先帧图片。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844" w:rsidRPr="005B4844" w14:paraId="188B0BD7" w14:textId="77777777" w:rsidTr="005B4844">
        <w:tc>
          <w:tcPr>
            <w:tcW w:w="8296" w:type="dxa"/>
          </w:tcPr>
          <w:p w14:paraId="7741D3BC" w14:textId="77777777" w:rsidR="005B4844" w:rsidRPr="005B4844" w:rsidRDefault="005B4844" w:rsidP="005B484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5B4844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5B4844">
              <w:rPr>
                <w:rFonts w:ascii="Courier" w:hAnsi="Courier"/>
                <w:color w:val="0000FF"/>
                <w:sz w:val="18"/>
                <w:szCs w:val="18"/>
              </w:rPr>
              <w:t>add_pic_logo</w:t>
            </w:r>
            <w:r w:rsidRPr="005B4844">
              <w:rPr>
                <w:rFonts w:ascii="Courier" w:hAnsi="Courier"/>
                <w:sz w:val="18"/>
                <w:szCs w:val="18"/>
              </w:rPr>
              <w:t>(frame, video_state, scale_percent):</w:t>
            </w:r>
          </w:p>
          <w:p w14:paraId="3364D633" w14:textId="77777777" w:rsidR="005B4844" w:rsidRPr="005B4844" w:rsidRDefault="005B4844" w:rsidP="005B484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5B4844">
              <w:rPr>
                <w:rFonts w:ascii="Courier" w:hAnsi="Courier"/>
                <w:sz w:val="18"/>
                <w:szCs w:val="18"/>
              </w:rPr>
              <w:t xml:space="preserve">    piclogo 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5B4844">
              <w:rPr>
                <w:rFonts w:ascii="Courier" w:hAnsi="Courier"/>
                <w:sz w:val="18"/>
                <w:szCs w:val="18"/>
              </w:rPr>
              <w:t>imread(video_state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5B4844">
              <w:rPr>
                <w:rFonts w:ascii="Courier" w:hAnsi="Courier"/>
                <w:sz w:val="18"/>
                <w:szCs w:val="18"/>
              </w:rPr>
              <w:t>photo_path)</w:t>
            </w:r>
          </w:p>
          <w:p w14:paraId="3E7A2297" w14:textId="77777777" w:rsidR="005B4844" w:rsidRPr="005B4844" w:rsidRDefault="005B4844" w:rsidP="005B484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5B4844">
              <w:rPr>
                <w:rFonts w:ascii="Courier" w:hAnsi="Courier"/>
                <w:sz w:val="18"/>
                <w:szCs w:val="18"/>
              </w:rPr>
              <w:t xml:space="preserve">    width 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5B4844">
              <w:rPr>
                <w:rFonts w:ascii="Courier" w:hAnsi="Courier"/>
                <w:color w:val="008000"/>
                <w:sz w:val="18"/>
                <w:szCs w:val="18"/>
              </w:rPr>
              <w:t>int</w:t>
            </w:r>
            <w:r w:rsidRPr="005B4844">
              <w:rPr>
                <w:rFonts w:ascii="Courier" w:hAnsi="Courier"/>
                <w:sz w:val="18"/>
                <w:szCs w:val="18"/>
              </w:rPr>
              <w:t>(piclogo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5B4844">
              <w:rPr>
                <w:rFonts w:ascii="Courier" w:hAnsi="Courier"/>
                <w:sz w:val="18"/>
                <w:szCs w:val="18"/>
              </w:rPr>
              <w:t>shape[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1</w:t>
            </w:r>
            <w:r w:rsidRPr="005B4844">
              <w:rPr>
                <w:rFonts w:ascii="Courier" w:hAnsi="Courier"/>
                <w:sz w:val="18"/>
                <w:szCs w:val="18"/>
              </w:rPr>
              <w:t>]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*</w:t>
            </w:r>
            <w:r w:rsidRPr="005B4844">
              <w:rPr>
                <w:rFonts w:ascii="Courier" w:hAnsi="Courier"/>
                <w:sz w:val="18"/>
                <w:szCs w:val="18"/>
              </w:rPr>
              <w:t>scale_percent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/100</w:t>
            </w:r>
            <w:r w:rsidRPr="005B4844">
              <w:rPr>
                <w:rFonts w:ascii="Courier" w:hAnsi="Courier"/>
                <w:sz w:val="18"/>
                <w:szCs w:val="18"/>
              </w:rPr>
              <w:t>)</w:t>
            </w:r>
          </w:p>
          <w:p w14:paraId="6E8DE04E" w14:textId="77777777" w:rsidR="005B4844" w:rsidRPr="005B4844" w:rsidRDefault="005B4844" w:rsidP="005B484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5B4844">
              <w:rPr>
                <w:rFonts w:ascii="Courier" w:hAnsi="Courier"/>
                <w:sz w:val="18"/>
                <w:szCs w:val="18"/>
              </w:rPr>
              <w:t xml:space="preserve">    height 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5B4844">
              <w:rPr>
                <w:rFonts w:ascii="Courier" w:hAnsi="Courier"/>
                <w:color w:val="008000"/>
                <w:sz w:val="18"/>
                <w:szCs w:val="18"/>
              </w:rPr>
              <w:t>int</w:t>
            </w:r>
            <w:r w:rsidRPr="005B4844">
              <w:rPr>
                <w:rFonts w:ascii="Courier" w:hAnsi="Courier"/>
                <w:sz w:val="18"/>
                <w:szCs w:val="18"/>
              </w:rPr>
              <w:t>(piclogo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5B4844">
              <w:rPr>
                <w:rFonts w:ascii="Courier" w:hAnsi="Courier"/>
                <w:sz w:val="18"/>
                <w:szCs w:val="18"/>
              </w:rPr>
              <w:t>shape[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5B4844">
              <w:rPr>
                <w:rFonts w:ascii="Courier" w:hAnsi="Courier"/>
                <w:sz w:val="18"/>
                <w:szCs w:val="18"/>
              </w:rPr>
              <w:t>]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*</w:t>
            </w:r>
            <w:r w:rsidRPr="005B4844">
              <w:rPr>
                <w:rFonts w:ascii="Courier" w:hAnsi="Courier"/>
                <w:sz w:val="18"/>
                <w:szCs w:val="18"/>
              </w:rPr>
              <w:t>scale_percent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/100</w:t>
            </w:r>
            <w:r w:rsidRPr="005B4844">
              <w:rPr>
                <w:rFonts w:ascii="Courier" w:hAnsi="Courier"/>
                <w:sz w:val="18"/>
                <w:szCs w:val="18"/>
              </w:rPr>
              <w:t>)</w:t>
            </w:r>
          </w:p>
          <w:p w14:paraId="53E30E4A" w14:textId="77777777" w:rsidR="005B4844" w:rsidRPr="005B4844" w:rsidRDefault="005B4844" w:rsidP="005B484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5B4844">
              <w:rPr>
                <w:rFonts w:ascii="Courier" w:hAnsi="Courier"/>
                <w:sz w:val="18"/>
                <w:szCs w:val="18"/>
              </w:rPr>
              <w:t xml:space="preserve">    piclogo 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5B4844">
              <w:rPr>
                <w:rFonts w:ascii="Courier" w:hAnsi="Courier"/>
                <w:sz w:val="18"/>
                <w:szCs w:val="18"/>
              </w:rPr>
              <w:t>resize(piclogo, (width, height))</w:t>
            </w:r>
          </w:p>
          <w:p w14:paraId="06F8F992" w14:textId="039B621B" w:rsidR="005B4844" w:rsidRPr="005B4844" w:rsidRDefault="005B4844" w:rsidP="005B484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5B4844">
              <w:rPr>
                <w:rFonts w:ascii="Courier" w:hAnsi="Courier"/>
                <w:sz w:val="18"/>
                <w:szCs w:val="18"/>
              </w:rPr>
              <w:t xml:space="preserve">    frame[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5B4844">
              <w:rPr>
                <w:rFonts w:ascii="Courier" w:hAnsi="Courier"/>
                <w:sz w:val="18"/>
                <w:szCs w:val="18"/>
              </w:rPr>
              <w:t>:height, video_state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5B4844">
              <w:rPr>
                <w:rFonts w:ascii="Courier" w:hAnsi="Courier"/>
                <w:sz w:val="18"/>
                <w:szCs w:val="18"/>
              </w:rPr>
              <w:t>frame_size[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5B4844">
              <w:rPr>
                <w:rFonts w:ascii="Courier" w:hAnsi="Courier"/>
                <w:sz w:val="18"/>
                <w:szCs w:val="18"/>
              </w:rPr>
              <w:t>]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-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width:] </w:t>
            </w:r>
            <w:r w:rsidRPr="005B484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5B4844">
              <w:rPr>
                <w:rFonts w:ascii="Courier" w:hAnsi="Courier"/>
                <w:sz w:val="18"/>
                <w:szCs w:val="18"/>
              </w:rPr>
              <w:t xml:space="preserve"> piclogo</w:t>
            </w:r>
          </w:p>
        </w:tc>
      </w:tr>
    </w:tbl>
    <w:p w14:paraId="54195A88" w14:textId="77777777" w:rsidR="00666D84" w:rsidRDefault="00666D84" w:rsidP="009177D0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69F2A054" w14:textId="028EF85E" w:rsidR="00ED3DD1" w:rsidRDefault="00ED3DD1" w:rsidP="00ED3DD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ED3DD1">
        <w:rPr>
          <w:rFonts w:ascii="黑体" w:eastAsia="黑体" w:hAnsi="黑体" w:cs="微软雅黑"/>
          <w:sz w:val="28"/>
          <w:szCs w:val="28"/>
        </w:rPr>
        <w:t>add_record_icon(frame, video_state)</w:t>
      </w:r>
    </w:p>
    <w:p w14:paraId="55F1E487" w14:textId="77777777" w:rsidR="00AB49D4" w:rsidRDefault="00AB49D4" w:rsidP="00AB49D4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此函数用来添加录制小图标。</w:t>
      </w:r>
    </w:p>
    <w:p w14:paraId="41DAE658" w14:textId="62380836" w:rsidR="00AB49D4" w:rsidRDefault="00AB49D4" w:rsidP="00AB49D4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由于网上下载的录制小图标周边像素点为空，使用</w:t>
      </w:r>
      <w:r>
        <w:rPr>
          <w:rFonts w:ascii="黑体" w:eastAsia="黑体" w:hAnsi="黑体" w:cs="微软雅黑"/>
          <w:sz w:val="28"/>
          <w:szCs w:val="28"/>
        </w:rPr>
        <w:t>cv2.imread()</w:t>
      </w:r>
      <w:r>
        <w:rPr>
          <w:rFonts w:ascii="黑体" w:eastAsia="黑体" w:hAnsi="黑体" w:cs="微软雅黑" w:hint="eastAsia"/>
          <w:sz w:val="28"/>
          <w:szCs w:val="28"/>
        </w:rPr>
        <w:t>进行读取时，将这些像素点看成(</w:t>
      </w:r>
      <w:r>
        <w:rPr>
          <w:rFonts w:ascii="黑体" w:eastAsia="黑体" w:hAnsi="黑体" w:cs="微软雅黑"/>
          <w:sz w:val="28"/>
          <w:szCs w:val="28"/>
        </w:rPr>
        <w:t>0,0,0</w:t>
      </w:r>
      <w:r>
        <w:rPr>
          <w:rFonts w:ascii="黑体" w:eastAsia="黑体" w:hAnsi="黑体" w:cs="微软雅黑" w:hint="eastAsia"/>
          <w:sz w:val="28"/>
          <w:szCs w:val="28"/>
        </w:rPr>
        <w:t>)是全黑的，与实际意义不服，所以使用mask技术，利用bit</w:t>
      </w:r>
      <w:r>
        <w:rPr>
          <w:rFonts w:ascii="黑体" w:eastAsia="黑体" w:hAnsi="黑体" w:cs="微软雅黑"/>
          <w:sz w:val="28"/>
          <w:szCs w:val="28"/>
        </w:rPr>
        <w:t>wise_not、bitwise_and</w:t>
      </w:r>
      <w:r>
        <w:rPr>
          <w:rFonts w:ascii="黑体" w:eastAsia="黑体" w:hAnsi="黑体" w:cs="微软雅黑" w:hint="eastAsia"/>
          <w:sz w:val="28"/>
          <w:szCs w:val="28"/>
        </w:rPr>
        <w:t>使得帧图像与添加的logo图片进行融合。具体实现代码如下：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9D4" w:rsidRPr="00AB49D4" w14:paraId="5765104E" w14:textId="77777777" w:rsidTr="00AB49D4">
        <w:tc>
          <w:tcPr>
            <w:tcW w:w="8296" w:type="dxa"/>
          </w:tcPr>
          <w:p w14:paraId="7B6CAFA0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AB49D4">
              <w:rPr>
                <w:rFonts w:ascii="Courier" w:hAnsi="Courier"/>
                <w:color w:val="0000FF"/>
                <w:sz w:val="18"/>
                <w:szCs w:val="18"/>
              </w:rPr>
              <w:t>add_record_icon</w:t>
            </w:r>
            <w:r w:rsidRPr="00AB49D4">
              <w:rPr>
                <w:rFonts w:ascii="Courier" w:hAnsi="Courier"/>
                <w:sz w:val="18"/>
                <w:szCs w:val="18"/>
              </w:rPr>
              <w:t>(frame, video_state):</w:t>
            </w:r>
          </w:p>
          <w:p w14:paraId="139A88D6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AB49D4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video_state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record_state:</w:t>
            </w:r>
          </w:p>
          <w:p w14:paraId="2A802906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    icon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imread(video_state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recording_path)</w:t>
            </w:r>
          </w:p>
          <w:p w14:paraId="11B29643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AB49D4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else</w:t>
            </w:r>
            <w:r w:rsidRPr="00AB49D4">
              <w:rPr>
                <w:rFonts w:ascii="Courier" w:hAnsi="Courier"/>
                <w:sz w:val="18"/>
                <w:szCs w:val="18"/>
              </w:rPr>
              <w:t>:</w:t>
            </w:r>
          </w:p>
          <w:p w14:paraId="0B3B3BF8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    icon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imread(video_state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stop_recording_path)</w:t>
            </w:r>
          </w:p>
          <w:p w14:paraId="7A785256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74FBA4C0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roi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frame[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20</w:t>
            </w:r>
            <w:r w:rsidRPr="00AB49D4">
              <w:rPr>
                <w:rFonts w:ascii="Courier" w:hAnsi="Courier"/>
                <w:sz w:val="18"/>
                <w:szCs w:val="18"/>
              </w:rPr>
              <w:t>:icon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shape[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AB49D4">
              <w:rPr>
                <w:rFonts w:ascii="Courier" w:hAnsi="Courier"/>
                <w:sz w:val="18"/>
                <w:szCs w:val="18"/>
              </w:rPr>
              <w:t>]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+20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20</w:t>
            </w:r>
            <w:r w:rsidRPr="00AB49D4">
              <w:rPr>
                <w:rFonts w:ascii="Courier" w:hAnsi="Courier"/>
                <w:sz w:val="18"/>
                <w:szCs w:val="18"/>
              </w:rPr>
              <w:t>:icon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shape[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1</w:t>
            </w:r>
            <w:r w:rsidRPr="00AB49D4">
              <w:rPr>
                <w:rFonts w:ascii="Courier" w:hAnsi="Courier"/>
                <w:sz w:val="18"/>
                <w:szCs w:val="18"/>
              </w:rPr>
              <w:t>]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+20</w:t>
            </w:r>
            <w:r w:rsidRPr="00AB49D4">
              <w:rPr>
                <w:rFonts w:ascii="Courier" w:hAnsi="Courier"/>
                <w:sz w:val="18"/>
                <w:szCs w:val="18"/>
              </w:rPr>
              <w:t>]</w:t>
            </w:r>
          </w:p>
          <w:p w14:paraId="74EC4F29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icongray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cvtColor(icon,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COLOR_BGR2GRAY)</w:t>
            </w:r>
          </w:p>
          <w:p w14:paraId="28A5CA03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ret, mask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threshold(icongray,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255</w:t>
            </w:r>
            <w:r w:rsidRPr="00AB49D4">
              <w:rPr>
                <w:rFonts w:ascii="Courier" w:hAnsi="Courier"/>
                <w:sz w:val="18"/>
                <w:szCs w:val="18"/>
              </w:rPr>
              <w:t>,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THRESH_BINARY)</w:t>
            </w:r>
          </w:p>
          <w:p w14:paraId="7B43A124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mask_inv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bitwise_not(mask)</w:t>
            </w:r>
          </w:p>
          <w:p w14:paraId="6C89C9ED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7D148001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lastRenderedPageBreak/>
              <w:t xml:space="preserve">    frame_bg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bitwise_and(roi, roi, mask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>mask_inv)</w:t>
            </w:r>
          </w:p>
          <w:p w14:paraId="167FB0C2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icon_fg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bitwise_and(icon, icon, mask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>mask)</w:t>
            </w:r>
          </w:p>
          <w:p w14:paraId="3BACC8D6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dst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add(frame_bg, icon_fg)</w:t>
            </w:r>
          </w:p>
          <w:p w14:paraId="6EA182B8" w14:textId="77777777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45C9523F" w14:textId="7460E7C1" w:rsidR="00AB49D4" w:rsidRPr="00AB49D4" w:rsidRDefault="00AB49D4" w:rsidP="00AB49D4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AB49D4">
              <w:rPr>
                <w:rFonts w:ascii="Courier" w:hAnsi="Courier"/>
                <w:sz w:val="18"/>
                <w:szCs w:val="18"/>
              </w:rPr>
              <w:t xml:space="preserve">    frame[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20</w:t>
            </w:r>
            <w:r w:rsidRPr="00AB49D4">
              <w:rPr>
                <w:rFonts w:ascii="Courier" w:hAnsi="Courier"/>
                <w:sz w:val="18"/>
                <w:szCs w:val="18"/>
              </w:rPr>
              <w:t>:icon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shape[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0</w:t>
            </w:r>
            <w:r w:rsidRPr="00AB49D4">
              <w:rPr>
                <w:rFonts w:ascii="Courier" w:hAnsi="Courier"/>
                <w:sz w:val="18"/>
                <w:szCs w:val="18"/>
              </w:rPr>
              <w:t>]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+20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20</w:t>
            </w:r>
            <w:r w:rsidRPr="00AB49D4">
              <w:rPr>
                <w:rFonts w:ascii="Courier" w:hAnsi="Courier"/>
                <w:sz w:val="18"/>
                <w:szCs w:val="18"/>
              </w:rPr>
              <w:t>:icon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AB49D4">
              <w:rPr>
                <w:rFonts w:ascii="Courier" w:hAnsi="Courier"/>
                <w:sz w:val="18"/>
                <w:szCs w:val="18"/>
              </w:rPr>
              <w:t>shape[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1</w:t>
            </w:r>
            <w:r w:rsidRPr="00AB49D4">
              <w:rPr>
                <w:rFonts w:ascii="Courier" w:hAnsi="Courier"/>
                <w:sz w:val="18"/>
                <w:szCs w:val="18"/>
              </w:rPr>
              <w:t>]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+20</w:t>
            </w:r>
            <w:r w:rsidRPr="00AB49D4">
              <w:rPr>
                <w:rFonts w:ascii="Courier" w:hAnsi="Courier"/>
                <w:sz w:val="18"/>
                <w:szCs w:val="18"/>
              </w:rPr>
              <w:t xml:space="preserve">] </w:t>
            </w:r>
            <w:r w:rsidRPr="00AB49D4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>
              <w:rPr>
                <w:rFonts w:ascii="Courier" w:hAnsi="Courier"/>
                <w:sz w:val="18"/>
                <w:szCs w:val="18"/>
              </w:rPr>
              <w:t xml:space="preserve"> dst</w:t>
            </w:r>
          </w:p>
        </w:tc>
      </w:tr>
    </w:tbl>
    <w:p w14:paraId="1A9FEA3E" w14:textId="77777777" w:rsidR="00AB49D4" w:rsidRDefault="00AB49D4" w:rsidP="00AB49D4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5A3856A6" w14:textId="1DF851A1" w:rsidR="00ED3DD1" w:rsidRDefault="00ED3DD1" w:rsidP="00ED3DD1">
      <w:pPr>
        <w:pStyle w:val="1"/>
        <w:numPr>
          <w:ilvl w:val="1"/>
          <w:numId w:val="9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ED3DD1">
        <w:rPr>
          <w:rFonts w:ascii="黑体" w:eastAsia="黑体" w:hAnsi="黑体" w:cs="微软雅黑"/>
          <w:sz w:val="28"/>
          <w:szCs w:val="28"/>
        </w:rPr>
        <w:t>add_text(frame, text, color, pos, align='left')</w:t>
      </w:r>
    </w:p>
    <w:p w14:paraId="5A604D07" w14:textId="26F3135C" w:rsidR="00AA1AA7" w:rsidRDefault="00AA1AA7" w:rsidP="00AA1AA7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此函数用来添加文本。</w:t>
      </w:r>
    </w:p>
    <w:p w14:paraId="563A7B46" w14:textId="0075677F" w:rsidR="00AA1AA7" w:rsidRDefault="008C0308" w:rsidP="00AA1AA7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由于cv2.text()不支持中文字符显示，所以使用PIL库进行中文字符显示。具体代码如下：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0308" w:rsidRPr="008C0308" w14:paraId="755C0E28" w14:textId="77777777" w:rsidTr="008C0308">
        <w:tc>
          <w:tcPr>
            <w:tcW w:w="8296" w:type="dxa"/>
          </w:tcPr>
          <w:p w14:paraId="0ACD0715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def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8C0308">
              <w:rPr>
                <w:rFonts w:ascii="Courier" w:hAnsi="Courier"/>
                <w:color w:val="0000FF"/>
                <w:sz w:val="18"/>
                <w:szCs w:val="18"/>
              </w:rPr>
              <w:t>add_text</w:t>
            </w:r>
            <w:r w:rsidRPr="008C0308">
              <w:rPr>
                <w:rFonts w:ascii="Courier" w:hAnsi="Courier"/>
                <w:sz w:val="18"/>
                <w:szCs w:val="18"/>
              </w:rPr>
              <w:t>(frame, text, color, pos, align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8C0308">
              <w:rPr>
                <w:rFonts w:ascii="Courier" w:hAnsi="Courier"/>
                <w:color w:val="BA2121"/>
                <w:sz w:val="18"/>
                <w:szCs w:val="18"/>
              </w:rPr>
              <w:t>'left'</w:t>
            </w:r>
            <w:r w:rsidRPr="008C0308">
              <w:rPr>
                <w:rFonts w:ascii="Courier" w:hAnsi="Courier"/>
                <w:sz w:val="18"/>
                <w:szCs w:val="18"/>
              </w:rPr>
              <w:t>):</w:t>
            </w:r>
          </w:p>
          <w:p w14:paraId="76955E8F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8C0308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if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 </w:t>
            </w:r>
            <w:r w:rsidRPr="008C0308">
              <w:rPr>
                <w:rFonts w:ascii="Courier" w:hAnsi="Courier"/>
                <w:color w:val="008000"/>
                <w:sz w:val="18"/>
                <w:szCs w:val="18"/>
              </w:rPr>
              <w:t>isinstance</w:t>
            </w:r>
            <w:r w:rsidRPr="008C0308">
              <w:rPr>
                <w:rFonts w:ascii="Courier" w:hAnsi="Courier"/>
                <w:sz w:val="18"/>
                <w:szCs w:val="18"/>
              </w:rPr>
              <w:t>(frame, np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ndarray):</w:t>
            </w:r>
          </w:p>
          <w:p w14:paraId="5B597B0D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sz w:val="18"/>
                <w:szCs w:val="18"/>
              </w:rPr>
              <w:t xml:space="preserve">        frame 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 Image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fromarray(cv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cvtColor(frame, cv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COLOR_BGR2RGB))</w:t>
            </w:r>
          </w:p>
          <w:p w14:paraId="12D2792B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2F7F1920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sz w:val="18"/>
                <w:szCs w:val="18"/>
              </w:rPr>
              <w:t xml:space="preserve">    draw 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 ImageDraw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Draw(frame)</w:t>
            </w:r>
          </w:p>
          <w:p w14:paraId="39F3A470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sz w:val="18"/>
                <w:szCs w:val="18"/>
              </w:rPr>
              <w:t xml:space="preserve">    font 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 ImageFont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truetype(</w:t>
            </w:r>
            <w:r w:rsidRPr="008C0308">
              <w:rPr>
                <w:rFonts w:ascii="Courier" w:hAnsi="Courier"/>
                <w:color w:val="BA2121"/>
                <w:sz w:val="18"/>
                <w:szCs w:val="18"/>
              </w:rPr>
              <w:t>"./Arial Unicode.ttf"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, 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30</w:t>
            </w:r>
            <w:r w:rsidRPr="008C0308">
              <w:rPr>
                <w:rFonts w:ascii="Courier" w:hAnsi="Courier"/>
                <w:sz w:val="18"/>
                <w:szCs w:val="18"/>
              </w:rPr>
              <w:t>, encoding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=</w:t>
            </w:r>
            <w:r w:rsidRPr="008C0308">
              <w:rPr>
                <w:rFonts w:ascii="Courier" w:hAnsi="Courier"/>
                <w:color w:val="BA2121"/>
                <w:sz w:val="18"/>
                <w:szCs w:val="18"/>
              </w:rPr>
              <w:t>"utf-8"</w:t>
            </w:r>
            <w:r w:rsidRPr="008C0308">
              <w:rPr>
                <w:rFonts w:ascii="Courier" w:hAnsi="Courier"/>
                <w:sz w:val="18"/>
                <w:szCs w:val="18"/>
              </w:rPr>
              <w:t>)</w:t>
            </w:r>
          </w:p>
          <w:p w14:paraId="52F81EEC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</w:p>
          <w:p w14:paraId="13C73375" w14:textId="77777777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sz w:val="18"/>
                <w:szCs w:val="18"/>
              </w:rPr>
              <w:t xml:space="preserve">    draw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text(pos, text, color, font, align)</w:t>
            </w:r>
          </w:p>
          <w:p w14:paraId="18D9C4B5" w14:textId="4F6022AE" w:rsidR="008C0308" w:rsidRPr="008C0308" w:rsidRDefault="008C0308" w:rsidP="008C0308">
            <w:pPr>
              <w:pStyle w:val="HTML"/>
              <w:shd w:val="clear" w:color="auto" w:fill="F8F8F8"/>
              <w:rPr>
                <w:rFonts w:ascii="Courier" w:hAnsi="Courier"/>
                <w:sz w:val="18"/>
                <w:szCs w:val="18"/>
              </w:rPr>
            </w:pPr>
            <w:r w:rsidRPr="008C0308">
              <w:rPr>
                <w:rFonts w:ascii="Courier" w:hAnsi="Courier"/>
                <w:sz w:val="18"/>
                <w:szCs w:val="18"/>
              </w:rPr>
              <w:t xml:space="preserve">    </w:t>
            </w:r>
            <w:r w:rsidRPr="008C0308">
              <w:rPr>
                <w:rFonts w:ascii="Courier" w:hAnsi="Courier"/>
                <w:b/>
                <w:bCs/>
                <w:color w:val="008000"/>
                <w:sz w:val="18"/>
                <w:szCs w:val="18"/>
              </w:rPr>
              <w:t>return</w:t>
            </w:r>
            <w:r w:rsidRPr="008C0308">
              <w:rPr>
                <w:rFonts w:ascii="Courier" w:hAnsi="Courier"/>
                <w:sz w:val="18"/>
                <w:szCs w:val="18"/>
              </w:rPr>
              <w:t xml:space="preserve"> cv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cvtColor(np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asarray(frame), cv</w:t>
            </w:r>
            <w:r w:rsidRPr="008C0308">
              <w:rPr>
                <w:rFonts w:ascii="Courier" w:hAnsi="Courier"/>
                <w:color w:val="666666"/>
                <w:sz w:val="18"/>
                <w:szCs w:val="18"/>
              </w:rPr>
              <w:t>.</w:t>
            </w:r>
            <w:r w:rsidRPr="008C0308">
              <w:rPr>
                <w:rFonts w:ascii="Courier" w:hAnsi="Courier"/>
                <w:sz w:val="18"/>
                <w:szCs w:val="18"/>
              </w:rPr>
              <w:t>COLOR_RGB2BGR)</w:t>
            </w:r>
          </w:p>
        </w:tc>
      </w:tr>
    </w:tbl>
    <w:p w14:paraId="33101FB8" w14:textId="77777777" w:rsidR="008C0308" w:rsidRPr="00444105" w:rsidRDefault="008C0308" w:rsidP="00AA1AA7">
      <w:pPr>
        <w:pStyle w:val="1"/>
        <w:ind w:firstLineChars="0"/>
        <w:rPr>
          <w:rFonts w:ascii="黑体" w:eastAsia="黑体" w:hAnsi="黑体" w:cs="微软雅黑"/>
          <w:sz w:val="28"/>
          <w:szCs w:val="28"/>
        </w:rPr>
      </w:pPr>
    </w:p>
    <w:p w14:paraId="5CC8BE45" w14:textId="72E24DB1" w:rsidR="0003356D" w:rsidRDefault="00135FF8" w:rsidP="00444105">
      <w:pPr>
        <w:pStyle w:val="1"/>
        <w:numPr>
          <w:ilvl w:val="0"/>
          <w:numId w:val="1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A67800">
        <w:rPr>
          <w:rFonts w:ascii="黑体" w:eastAsia="黑体" w:hAnsi="黑体" w:cs="微软雅黑" w:hint="eastAsia"/>
          <w:sz w:val="28"/>
          <w:szCs w:val="28"/>
        </w:rPr>
        <w:t>实验</w:t>
      </w:r>
      <w:r w:rsidR="00BB0301" w:rsidRPr="00A67800">
        <w:rPr>
          <w:rFonts w:ascii="黑体" w:eastAsia="黑体" w:hAnsi="黑体" w:cs="微软雅黑" w:hint="eastAsia"/>
          <w:sz w:val="28"/>
          <w:szCs w:val="28"/>
        </w:rPr>
        <w:t>结果与分析</w:t>
      </w:r>
    </w:p>
    <w:p w14:paraId="6ECB6A85" w14:textId="46B26640" w:rsidR="00F92BC2" w:rsidRDefault="001E7B0D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运行程序：</w:t>
      </w:r>
    </w:p>
    <w:p w14:paraId="28C0C2FB" w14:textId="25033542" w:rsidR="00DD2AA8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noProof/>
          <w:sz w:val="28"/>
          <w:szCs w:val="28"/>
        </w:rPr>
        <w:lastRenderedPageBreak/>
        <w:drawing>
          <wp:inline distT="0" distB="0" distL="0" distR="0" wp14:anchorId="071EE199" wp14:editId="7CDC4E9A">
            <wp:extent cx="5274310" cy="31527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19-11-2300.10.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EAE1" w14:textId="6882A359" w:rsidR="005A7831" w:rsidRDefault="005A7831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可以看到左上角图标为暂停icon，右下角时间为</w:t>
      </w:r>
      <w:r w:rsidR="003E54D8">
        <w:rPr>
          <w:rFonts w:ascii="黑体" w:eastAsia="黑体" w:hAnsi="黑体" w:cs="微软雅黑" w:hint="eastAsia"/>
          <w:sz w:val="28"/>
          <w:szCs w:val="28"/>
        </w:rPr>
        <w:t>2019-11-23 00：07：38</w:t>
      </w:r>
      <w:r>
        <w:rPr>
          <w:rFonts w:ascii="黑体" w:eastAsia="黑体" w:hAnsi="黑体" w:cs="微软雅黑"/>
          <w:sz w:val="28"/>
          <w:szCs w:val="28"/>
        </w:rPr>
        <w:t>。</w:t>
      </w:r>
    </w:p>
    <w:p w14:paraId="1A24248D" w14:textId="77777777" w:rsidR="005A7831" w:rsidRPr="005A7831" w:rsidRDefault="005A7831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</w:p>
    <w:p w14:paraId="56408C06" w14:textId="779AE805" w:rsidR="001E7B0D" w:rsidRDefault="00504B92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按下空格键开始录制：</w:t>
      </w:r>
    </w:p>
    <w:p w14:paraId="0CC40DDE" w14:textId="779C7241" w:rsidR="005A7831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noProof/>
          <w:sz w:val="28"/>
          <w:szCs w:val="28"/>
        </w:rPr>
        <w:drawing>
          <wp:inline distT="0" distB="0" distL="0" distR="0" wp14:anchorId="47D81156" wp14:editId="7941D4D4">
            <wp:extent cx="5274310" cy="31597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19-11-2300.11.4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6CD" w14:textId="3FCBEB06" w:rsidR="005A7831" w:rsidRDefault="005A7831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第一次按下空格键后，左上角的暂停icon变为录制icon，此时的视频开始保存帧</w:t>
      </w:r>
      <w:r w:rsidR="003E54D8">
        <w:rPr>
          <w:rFonts w:ascii="黑体" w:eastAsia="黑体" w:hAnsi="黑体" w:cs="微软雅黑" w:hint="eastAsia"/>
          <w:sz w:val="28"/>
          <w:szCs w:val="28"/>
        </w:rPr>
        <w:t>，录制开始时间为2019-11-23 00：07：44</w:t>
      </w:r>
      <w:r>
        <w:rPr>
          <w:rFonts w:ascii="黑体" w:eastAsia="黑体" w:hAnsi="黑体" w:cs="微软雅黑" w:hint="eastAsia"/>
          <w:sz w:val="28"/>
          <w:szCs w:val="28"/>
        </w:rPr>
        <w:t>。</w:t>
      </w:r>
    </w:p>
    <w:p w14:paraId="175F9464" w14:textId="77777777" w:rsidR="005A7831" w:rsidRPr="005A7831" w:rsidRDefault="005A7831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</w:p>
    <w:p w14:paraId="78D8E63F" w14:textId="48CC8CFB" w:rsidR="00504B92" w:rsidRDefault="00504B92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再次按下空格键暂停录制：</w:t>
      </w:r>
    </w:p>
    <w:p w14:paraId="6A494C0D" w14:textId="706668A9" w:rsidR="005A7831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/>
          <w:noProof/>
          <w:sz w:val="28"/>
          <w:szCs w:val="28"/>
        </w:rPr>
        <w:drawing>
          <wp:inline distT="0" distB="0" distL="0" distR="0" wp14:anchorId="23CA11DC" wp14:editId="1B4FFD1F">
            <wp:extent cx="5274310" cy="31762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19-11-2300.12.5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09B5" w14:textId="739E761E" w:rsidR="005A7831" w:rsidRDefault="005A7831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再次按下空格键后，左上角变为暂停icon，这时候的帧不被保存</w:t>
      </w:r>
      <w:r w:rsidR="003E54D8">
        <w:rPr>
          <w:rFonts w:ascii="黑体" w:eastAsia="黑体" w:hAnsi="黑体" w:cs="微软雅黑" w:hint="eastAsia"/>
          <w:sz w:val="28"/>
          <w:szCs w:val="28"/>
        </w:rPr>
        <w:t>，第一次录制结束时间为2019-11-23 00：07：54</w:t>
      </w:r>
      <w:r>
        <w:rPr>
          <w:rFonts w:ascii="黑体" w:eastAsia="黑体" w:hAnsi="黑体" w:cs="微软雅黑" w:hint="eastAsia"/>
          <w:sz w:val="28"/>
          <w:szCs w:val="28"/>
        </w:rPr>
        <w:t>。</w:t>
      </w:r>
    </w:p>
    <w:p w14:paraId="62CF8CF9" w14:textId="77777777" w:rsidR="005A7831" w:rsidRDefault="005A7831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</w:p>
    <w:p w14:paraId="5F9493CC" w14:textId="1B23AC49" w:rsidR="00504B92" w:rsidRDefault="00504B92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再次按下空格键继续录制：</w:t>
      </w:r>
    </w:p>
    <w:p w14:paraId="354DFBB5" w14:textId="7DF3AE0F" w:rsidR="005A7831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noProof/>
          <w:sz w:val="28"/>
          <w:szCs w:val="28"/>
        </w:rPr>
        <w:drawing>
          <wp:inline distT="0" distB="0" distL="0" distR="0" wp14:anchorId="0D3A050E" wp14:editId="1A7150CF">
            <wp:extent cx="4641164" cy="2792186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19-11-2300.13.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766" cy="27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6F8C" w14:textId="00B2DD0B" w:rsidR="003E54D8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lastRenderedPageBreak/>
        <w:t>录制开始前，画了一条线轨迹。此时录制开始时间为2019-11-23 00：08：01。</w:t>
      </w:r>
    </w:p>
    <w:p w14:paraId="68D69429" w14:textId="77777777" w:rsidR="003E54D8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</w:p>
    <w:p w14:paraId="56922A6B" w14:textId="5ACA3643" w:rsidR="003E54D8" w:rsidRPr="003E54D8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录制时鼠标画线：</w:t>
      </w:r>
    </w:p>
    <w:p w14:paraId="61CEF003" w14:textId="0BA40060" w:rsidR="003E54D8" w:rsidRDefault="003E54D8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noProof/>
          <w:sz w:val="28"/>
          <w:szCs w:val="28"/>
        </w:rPr>
        <w:drawing>
          <wp:inline distT="0" distB="0" distL="0" distR="0" wp14:anchorId="2DAF2B2F" wp14:editId="3D1C13BA">
            <wp:extent cx="5274310" cy="31661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19-11-2300.16.3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BC9C" w14:textId="6E14C64A" w:rsidR="003E54D8" w:rsidRDefault="003E54D8" w:rsidP="003E54D8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在2019-11-23 00：08：05时画线时的截图。</w:t>
      </w:r>
    </w:p>
    <w:p w14:paraId="2E07EA43" w14:textId="77777777" w:rsidR="003E54D8" w:rsidRDefault="003E54D8" w:rsidP="003E54D8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</w:p>
    <w:p w14:paraId="013605E1" w14:textId="63D51B71" w:rsidR="003E54D8" w:rsidRDefault="003E54D8" w:rsidP="003E54D8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再次按下空格键停止录制：</w:t>
      </w:r>
    </w:p>
    <w:p w14:paraId="181B6B3B" w14:textId="38ECA1B2" w:rsidR="003E54D8" w:rsidRPr="003E54D8" w:rsidRDefault="003E54D8" w:rsidP="003E54D8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noProof/>
          <w:sz w:val="28"/>
          <w:szCs w:val="28"/>
        </w:rPr>
        <w:drawing>
          <wp:inline distT="0" distB="0" distL="0" distR="0" wp14:anchorId="69040B85" wp14:editId="5020D840">
            <wp:extent cx="4527201" cy="27105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19-11-2300.18.3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91" cy="27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DC74" w14:textId="704DD2B8" w:rsidR="00504B92" w:rsidRPr="00504B92" w:rsidRDefault="00EA133A" w:rsidP="00F92BC2">
      <w:pPr>
        <w:pStyle w:val="1"/>
        <w:ind w:left="48" w:firstLineChars="0" w:firstLine="0"/>
        <w:rPr>
          <w:rFonts w:ascii="黑体" w:eastAsia="黑体" w:hAnsi="黑体" w:cs="微软雅黑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lastRenderedPageBreak/>
        <w:t>所有上述操作可在hw</w:t>
      </w:r>
      <w:r>
        <w:rPr>
          <w:rFonts w:ascii="黑体" w:eastAsia="黑体" w:hAnsi="黑体" w:cs="微软雅黑"/>
          <w:sz w:val="28"/>
          <w:szCs w:val="28"/>
        </w:rPr>
        <w:t>1/</w:t>
      </w:r>
      <w:r>
        <w:rPr>
          <w:rFonts w:ascii="黑体" w:eastAsia="黑体" w:hAnsi="黑体" w:cs="微软雅黑" w:hint="eastAsia"/>
          <w:sz w:val="28"/>
          <w:szCs w:val="28"/>
        </w:rPr>
        <w:t>操作视频.mov中查看。视频hw1</w:t>
      </w:r>
      <w:r>
        <w:rPr>
          <w:rFonts w:ascii="黑体" w:eastAsia="黑体" w:hAnsi="黑体" w:cs="微软雅黑"/>
          <w:sz w:val="28"/>
          <w:szCs w:val="28"/>
        </w:rPr>
        <w:t>/test.mp4</w:t>
      </w:r>
      <w:r>
        <w:rPr>
          <w:rFonts w:ascii="黑体" w:eastAsia="黑体" w:hAnsi="黑体" w:cs="微软雅黑" w:hint="eastAsia"/>
          <w:sz w:val="28"/>
          <w:szCs w:val="28"/>
        </w:rPr>
        <w:t>为经过上述操作后的最终保存视频文件。</w:t>
      </w:r>
    </w:p>
    <w:p w14:paraId="1C384B23" w14:textId="6E873AAB" w:rsidR="00FE32F8" w:rsidRDefault="00C003A7" w:rsidP="00444105">
      <w:pPr>
        <w:pStyle w:val="1"/>
        <w:numPr>
          <w:ilvl w:val="0"/>
          <w:numId w:val="1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A67800">
        <w:rPr>
          <w:rFonts w:ascii="黑体" w:eastAsia="黑体" w:hAnsi="黑体" w:cs="微软雅黑" w:hint="eastAsia"/>
          <w:sz w:val="28"/>
          <w:szCs w:val="28"/>
        </w:rPr>
        <w:t>结论与</w:t>
      </w:r>
      <w:r w:rsidR="00BB0301" w:rsidRPr="00A67800">
        <w:rPr>
          <w:rFonts w:ascii="黑体" w:eastAsia="黑体" w:hAnsi="黑体" w:cs="微软雅黑"/>
          <w:sz w:val="28"/>
          <w:szCs w:val="28"/>
        </w:rPr>
        <w:t>心得体会</w:t>
      </w:r>
    </w:p>
    <w:p w14:paraId="54E2ACDA" w14:textId="00F4CBD4" w:rsidR="004625D1" w:rsidRPr="00444105" w:rsidRDefault="005E0CCD" w:rsidP="00F55893">
      <w:pPr>
        <w:pStyle w:val="1"/>
        <w:ind w:left="48" w:firstLine="560"/>
        <w:rPr>
          <w:rFonts w:ascii="黑体" w:eastAsia="黑体" w:hAnsi="黑体" w:cs="微软雅黑" w:hint="eastAsia"/>
          <w:sz w:val="28"/>
          <w:szCs w:val="28"/>
        </w:rPr>
      </w:pPr>
      <w:r>
        <w:rPr>
          <w:rFonts w:ascii="黑体" w:eastAsia="黑体" w:hAnsi="黑体" w:cs="微软雅黑" w:hint="eastAsia"/>
          <w:sz w:val="28"/>
          <w:szCs w:val="28"/>
        </w:rPr>
        <w:t>opencv在处理图像</w:t>
      </w:r>
      <w:r w:rsidR="00F55893">
        <w:rPr>
          <w:rFonts w:ascii="黑体" w:eastAsia="黑体" w:hAnsi="黑体" w:cs="微软雅黑" w:hint="eastAsia"/>
          <w:sz w:val="28"/>
          <w:szCs w:val="28"/>
        </w:rPr>
        <w:t>和视频</w:t>
      </w:r>
      <w:r>
        <w:rPr>
          <w:rFonts w:ascii="黑体" w:eastAsia="黑体" w:hAnsi="黑体" w:cs="微软雅黑" w:hint="eastAsia"/>
          <w:sz w:val="28"/>
          <w:szCs w:val="28"/>
        </w:rPr>
        <w:t>上接口很完善，用起来很方便。</w:t>
      </w:r>
      <w:r w:rsidR="00F55893">
        <w:rPr>
          <w:rFonts w:ascii="黑体" w:eastAsia="黑体" w:hAnsi="黑体" w:cs="微软雅黑" w:hint="eastAsia"/>
          <w:sz w:val="28"/>
          <w:szCs w:val="28"/>
        </w:rPr>
        <w:t>用python的好处就在于可以使用强大的第三方软件库，例如opencv的text函数不支持中文，那么就能用PIL库支持中文。</w:t>
      </w:r>
      <w:bookmarkStart w:id="0" w:name="_GoBack"/>
      <w:bookmarkEnd w:id="0"/>
    </w:p>
    <w:p w14:paraId="412CF30E" w14:textId="524DF3B0" w:rsidR="00504B92" w:rsidRDefault="006B2FD9" w:rsidP="00504B92">
      <w:pPr>
        <w:pStyle w:val="1"/>
        <w:numPr>
          <w:ilvl w:val="0"/>
          <w:numId w:val="1"/>
        </w:numPr>
        <w:ind w:firstLineChars="0"/>
        <w:rPr>
          <w:rFonts w:ascii="黑体" w:eastAsia="黑体" w:hAnsi="黑体" w:cs="微软雅黑"/>
          <w:sz w:val="28"/>
          <w:szCs w:val="28"/>
        </w:rPr>
      </w:pPr>
      <w:r w:rsidRPr="00A67800">
        <w:rPr>
          <w:rFonts w:ascii="黑体" w:eastAsia="黑体" w:hAnsi="黑体" w:cs="微软雅黑" w:hint="eastAsia"/>
          <w:sz w:val="28"/>
          <w:szCs w:val="28"/>
        </w:rPr>
        <w:t>参考文献</w:t>
      </w:r>
    </w:p>
    <w:p w14:paraId="138A9370" w14:textId="19BC39FA" w:rsidR="00504B92" w:rsidRPr="00504B92" w:rsidRDefault="00504B92" w:rsidP="00504B92">
      <w:pPr>
        <w:pStyle w:val="1"/>
        <w:ind w:left="600" w:firstLineChars="0" w:firstLine="0"/>
        <w:rPr>
          <w:rFonts w:ascii="黑体" w:eastAsia="黑体" w:hAnsi="黑体" w:cs="微软雅黑"/>
          <w:sz w:val="28"/>
          <w:szCs w:val="28"/>
        </w:rPr>
      </w:pPr>
      <w:r w:rsidRPr="00504B92">
        <w:rPr>
          <w:rFonts w:ascii="黑体" w:eastAsia="黑体" w:hAnsi="黑体" w:cs="微软雅黑"/>
          <w:sz w:val="28"/>
          <w:szCs w:val="28"/>
        </w:rPr>
        <w:t>http://opencv-python-tutroals.readthedocs.io</w:t>
      </w:r>
    </w:p>
    <w:sectPr w:rsidR="00504B92" w:rsidRPr="00504B92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686456" w14:textId="77777777" w:rsidR="009906DF" w:rsidRDefault="009906DF" w:rsidP="004D7AA0">
      <w:r>
        <w:separator/>
      </w:r>
    </w:p>
  </w:endnote>
  <w:endnote w:type="continuationSeparator" w:id="0">
    <w:p w14:paraId="1B14A8E7" w14:textId="77777777" w:rsidR="009906DF" w:rsidRDefault="009906DF" w:rsidP="004D7A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D6F403" w14:textId="77777777" w:rsidR="001E7B0D" w:rsidRDefault="001E7B0D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96616B" w14:textId="77777777" w:rsidR="001E7B0D" w:rsidRDefault="001E7B0D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31BC4C" w14:textId="77777777" w:rsidR="001E7B0D" w:rsidRDefault="001E7B0D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814A8" w14:textId="77777777" w:rsidR="009906DF" w:rsidRDefault="009906DF" w:rsidP="004D7AA0">
      <w:r>
        <w:separator/>
      </w:r>
    </w:p>
  </w:footnote>
  <w:footnote w:type="continuationSeparator" w:id="0">
    <w:p w14:paraId="5DB6E3A7" w14:textId="77777777" w:rsidR="009906DF" w:rsidRDefault="009906DF" w:rsidP="004D7A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CD7027" w14:textId="77777777" w:rsidR="001E7B0D" w:rsidRDefault="001E7B0D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D3FFD9" w14:textId="77777777" w:rsidR="001E7B0D" w:rsidRDefault="001E7B0D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918C73" w14:textId="77777777" w:rsidR="001E7B0D" w:rsidRDefault="001E7B0D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A3761"/>
    <w:multiLevelType w:val="multilevel"/>
    <w:tmpl w:val="4B937DA3"/>
    <w:lvl w:ilvl="0">
      <w:start w:val="1"/>
      <w:numFmt w:val="japaneseCounting"/>
      <w:lvlText w:val="%1、"/>
      <w:lvlJc w:val="left"/>
      <w:pPr>
        <w:ind w:left="600" w:hanging="552"/>
      </w:pPr>
      <w:rPr>
        <w:rFonts w:ascii="微软雅黑" w:eastAsia="微软雅黑" w:hAnsi="微软雅黑" w:cs="微软雅黑" w:hint="default"/>
        <w:sz w:val="28"/>
      </w:rPr>
    </w:lvl>
    <w:lvl w:ilvl="1">
      <w:start w:val="1"/>
      <w:numFmt w:val="lowerLetter"/>
      <w:lvlText w:val="%2)"/>
      <w:lvlJc w:val="left"/>
      <w:pPr>
        <w:ind w:left="888" w:hanging="420"/>
      </w:pPr>
    </w:lvl>
    <w:lvl w:ilvl="2">
      <w:start w:val="1"/>
      <w:numFmt w:val="lowerRoman"/>
      <w:lvlText w:val="%3."/>
      <w:lvlJc w:val="right"/>
      <w:pPr>
        <w:ind w:left="1308" w:hanging="420"/>
      </w:pPr>
    </w:lvl>
    <w:lvl w:ilvl="3">
      <w:start w:val="1"/>
      <w:numFmt w:val="decimal"/>
      <w:lvlText w:val="%4."/>
      <w:lvlJc w:val="left"/>
      <w:pPr>
        <w:ind w:left="1728" w:hanging="420"/>
      </w:pPr>
    </w:lvl>
    <w:lvl w:ilvl="4">
      <w:start w:val="1"/>
      <w:numFmt w:val="lowerLetter"/>
      <w:lvlText w:val="%5)"/>
      <w:lvlJc w:val="left"/>
      <w:pPr>
        <w:ind w:left="2148" w:hanging="420"/>
      </w:pPr>
    </w:lvl>
    <w:lvl w:ilvl="5">
      <w:start w:val="1"/>
      <w:numFmt w:val="lowerRoman"/>
      <w:lvlText w:val="%6."/>
      <w:lvlJc w:val="right"/>
      <w:pPr>
        <w:ind w:left="2568" w:hanging="420"/>
      </w:pPr>
    </w:lvl>
    <w:lvl w:ilvl="6">
      <w:start w:val="1"/>
      <w:numFmt w:val="decimal"/>
      <w:lvlText w:val="%7."/>
      <w:lvlJc w:val="left"/>
      <w:pPr>
        <w:ind w:left="2988" w:hanging="420"/>
      </w:pPr>
    </w:lvl>
    <w:lvl w:ilvl="7">
      <w:start w:val="1"/>
      <w:numFmt w:val="lowerLetter"/>
      <w:lvlText w:val="%8)"/>
      <w:lvlJc w:val="left"/>
      <w:pPr>
        <w:ind w:left="3408" w:hanging="420"/>
      </w:pPr>
    </w:lvl>
    <w:lvl w:ilvl="8">
      <w:start w:val="1"/>
      <w:numFmt w:val="lowerRoman"/>
      <w:lvlText w:val="%9."/>
      <w:lvlJc w:val="right"/>
      <w:pPr>
        <w:ind w:left="3828" w:hanging="420"/>
      </w:pPr>
    </w:lvl>
  </w:abstractNum>
  <w:abstractNum w:abstractNumId="1" w15:restartNumberingAfterBreak="0">
    <w:nsid w:val="0BCA6D9B"/>
    <w:multiLevelType w:val="multilevel"/>
    <w:tmpl w:val="4B937DA3"/>
    <w:lvl w:ilvl="0">
      <w:start w:val="1"/>
      <w:numFmt w:val="japaneseCounting"/>
      <w:lvlText w:val="%1、"/>
      <w:lvlJc w:val="left"/>
      <w:pPr>
        <w:ind w:left="600" w:hanging="552"/>
      </w:pPr>
      <w:rPr>
        <w:rFonts w:ascii="微软雅黑" w:eastAsia="微软雅黑" w:hAnsi="微软雅黑" w:cs="微软雅黑" w:hint="default"/>
        <w:sz w:val="28"/>
      </w:rPr>
    </w:lvl>
    <w:lvl w:ilvl="1">
      <w:start w:val="1"/>
      <w:numFmt w:val="lowerLetter"/>
      <w:lvlText w:val="%2)"/>
      <w:lvlJc w:val="left"/>
      <w:pPr>
        <w:ind w:left="888" w:hanging="420"/>
      </w:pPr>
    </w:lvl>
    <w:lvl w:ilvl="2">
      <w:start w:val="1"/>
      <w:numFmt w:val="lowerRoman"/>
      <w:lvlText w:val="%3."/>
      <w:lvlJc w:val="right"/>
      <w:pPr>
        <w:ind w:left="1308" w:hanging="420"/>
      </w:pPr>
    </w:lvl>
    <w:lvl w:ilvl="3">
      <w:start w:val="1"/>
      <w:numFmt w:val="decimal"/>
      <w:lvlText w:val="%4."/>
      <w:lvlJc w:val="left"/>
      <w:pPr>
        <w:ind w:left="1728" w:hanging="420"/>
      </w:pPr>
    </w:lvl>
    <w:lvl w:ilvl="4">
      <w:start w:val="1"/>
      <w:numFmt w:val="lowerLetter"/>
      <w:lvlText w:val="%5)"/>
      <w:lvlJc w:val="left"/>
      <w:pPr>
        <w:ind w:left="2148" w:hanging="420"/>
      </w:pPr>
    </w:lvl>
    <w:lvl w:ilvl="5">
      <w:start w:val="1"/>
      <w:numFmt w:val="lowerRoman"/>
      <w:lvlText w:val="%6."/>
      <w:lvlJc w:val="right"/>
      <w:pPr>
        <w:ind w:left="2568" w:hanging="420"/>
      </w:pPr>
    </w:lvl>
    <w:lvl w:ilvl="6">
      <w:start w:val="1"/>
      <w:numFmt w:val="decimal"/>
      <w:lvlText w:val="%7."/>
      <w:lvlJc w:val="left"/>
      <w:pPr>
        <w:ind w:left="2988" w:hanging="420"/>
      </w:pPr>
    </w:lvl>
    <w:lvl w:ilvl="7">
      <w:start w:val="1"/>
      <w:numFmt w:val="lowerLetter"/>
      <w:lvlText w:val="%8)"/>
      <w:lvlJc w:val="left"/>
      <w:pPr>
        <w:ind w:left="3408" w:hanging="420"/>
      </w:pPr>
    </w:lvl>
    <w:lvl w:ilvl="8">
      <w:start w:val="1"/>
      <w:numFmt w:val="lowerRoman"/>
      <w:lvlText w:val="%9."/>
      <w:lvlJc w:val="right"/>
      <w:pPr>
        <w:ind w:left="3828" w:hanging="420"/>
      </w:pPr>
    </w:lvl>
  </w:abstractNum>
  <w:abstractNum w:abstractNumId="2" w15:restartNumberingAfterBreak="0">
    <w:nsid w:val="1AFD1C8C"/>
    <w:multiLevelType w:val="multilevel"/>
    <w:tmpl w:val="586817A0"/>
    <w:lvl w:ilvl="0">
      <w:start w:val="1"/>
      <w:numFmt w:val="chineseCountingThousand"/>
      <w:lvlText w:val="%1、"/>
      <w:lvlJc w:val="left"/>
      <w:pPr>
        <w:ind w:left="600" w:hanging="552"/>
      </w:pPr>
      <w:rPr>
        <w:rFonts w:cs="微软雅黑" w:hint="default"/>
        <w:sz w:val="28"/>
      </w:rPr>
    </w:lvl>
    <w:lvl w:ilvl="1">
      <w:start w:val="1"/>
      <w:numFmt w:val="decimal"/>
      <w:lvlText w:val="%2."/>
      <w:lvlJc w:val="left"/>
      <w:pPr>
        <w:ind w:left="888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308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728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48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68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88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408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828" w:hanging="420"/>
      </w:pPr>
      <w:rPr>
        <w:rFonts w:hint="eastAsia"/>
      </w:rPr>
    </w:lvl>
  </w:abstractNum>
  <w:abstractNum w:abstractNumId="3" w15:restartNumberingAfterBreak="0">
    <w:nsid w:val="2A7C1FED"/>
    <w:multiLevelType w:val="multilevel"/>
    <w:tmpl w:val="4B937DA3"/>
    <w:lvl w:ilvl="0">
      <w:start w:val="1"/>
      <w:numFmt w:val="japaneseCounting"/>
      <w:lvlText w:val="%1、"/>
      <w:lvlJc w:val="left"/>
      <w:pPr>
        <w:ind w:left="600" w:hanging="552"/>
      </w:pPr>
      <w:rPr>
        <w:rFonts w:ascii="微软雅黑" w:eastAsia="微软雅黑" w:hAnsi="微软雅黑" w:cs="微软雅黑" w:hint="default"/>
        <w:sz w:val="28"/>
      </w:rPr>
    </w:lvl>
    <w:lvl w:ilvl="1">
      <w:start w:val="1"/>
      <w:numFmt w:val="lowerLetter"/>
      <w:lvlText w:val="%2)"/>
      <w:lvlJc w:val="left"/>
      <w:pPr>
        <w:ind w:left="888" w:hanging="420"/>
      </w:pPr>
    </w:lvl>
    <w:lvl w:ilvl="2">
      <w:start w:val="1"/>
      <w:numFmt w:val="lowerRoman"/>
      <w:lvlText w:val="%3."/>
      <w:lvlJc w:val="right"/>
      <w:pPr>
        <w:ind w:left="1308" w:hanging="420"/>
      </w:pPr>
    </w:lvl>
    <w:lvl w:ilvl="3">
      <w:start w:val="1"/>
      <w:numFmt w:val="decimal"/>
      <w:lvlText w:val="%4."/>
      <w:lvlJc w:val="left"/>
      <w:pPr>
        <w:ind w:left="1728" w:hanging="420"/>
      </w:pPr>
    </w:lvl>
    <w:lvl w:ilvl="4">
      <w:start w:val="1"/>
      <w:numFmt w:val="lowerLetter"/>
      <w:lvlText w:val="%5)"/>
      <w:lvlJc w:val="left"/>
      <w:pPr>
        <w:ind w:left="2148" w:hanging="420"/>
      </w:pPr>
    </w:lvl>
    <w:lvl w:ilvl="5">
      <w:start w:val="1"/>
      <w:numFmt w:val="lowerRoman"/>
      <w:lvlText w:val="%6."/>
      <w:lvlJc w:val="right"/>
      <w:pPr>
        <w:ind w:left="2568" w:hanging="420"/>
      </w:pPr>
    </w:lvl>
    <w:lvl w:ilvl="6">
      <w:start w:val="1"/>
      <w:numFmt w:val="decimal"/>
      <w:lvlText w:val="%7."/>
      <w:lvlJc w:val="left"/>
      <w:pPr>
        <w:ind w:left="2988" w:hanging="420"/>
      </w:pPr>
    </w:lvl>
    <w:lvl w:ilvl="7">
      <w:start w:val="1"/>
      <w:numFmt w:val="lowerLetter"/>
      <w:lvlText w:val="%8)"/>
      <w:lvlJc w:val="left"/>
      <w:pPr>
        <w:ind w:left="3408" w:hanging="420"/>
      </w:pPr>
    </w:lvl>
    <w:lvl w:ilvl="8">
      <w:start w:val="1"/>
      <w:numFmt w:val="lowerRoman"/>
      <w:lvlText w:val="%9."/>
      <w:lvlJc w:val="right"/>
      <w:pPr>
        <w:ind w:left="3828" w:hanging="420"/>
      </w:pPr>
    </w:lvl>
  </w:abstractNum>
  <w:abstractNum w:abstractNumId="4" w15:restartNumberingAfterBreak="0">
    <w:nsid w:val="31D577EE"/>
    <w:multiLevelType w:val="multilevel"/>
    <w:tmpl w:val="503EAF96"/>
    <w:lvl w:ilvl="0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0" w:hanging="2520"/>
      </w:pPr>
      <w:rPr>
        <w:rFonts w:hint="default"/>
      </w:rPr>
    </w:lvl>
  </w:abstractNum>
  <w:abstractNum w:abstractNumId="5" w15:restartNumberingAfterBreak="0">
    <w:nsid w:val="32E53C70"/>
    <w:multiLevelType w:val="hybridMultilevel"/>
    <w:tmpl w:val="E72C2800"/>
    <w:lvl w:ilvl="0" w:tplc="7C5EB972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B937DA3"/>
    <w:multiLevelType w:val="multilevel"/>
    <w:tmpl w:val="64E2A602"/>
    <w:lvl w:ilvl="0">
      <w:start w:val="1"/>
      <w:numFmt w:val="chineseCountingThousand"/>
      <w:lvlText w:val="%1、"/>
      <w:lvlJc w:val="left"/>
      <w:pPr>
        <w:ind w:left="600" w:hanging="552"/>
      </w:pPr>
      <w:rPr>
        <w:rFonts w:cs="微软雅黑" w:hint="default"/>
        <w:sz w:val="28"/>
        <w:lang w:val="en-US"/>
      </w:rPr>
    </w:lvl>
    <w:lvl w:ilvl="1">
      <w:start w:val="1"/>
      <w:numFmt w:val="decimal"/>
      <w:lvlText w:val="%2."/>
      <w:lvlJc w:val="left"/>
      <w:pPr>
        <w:ind w:left="888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308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728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48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68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88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408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828" w:hanging="420"/>
      </w:pPr>
      <w:rPr>
        <w:rFonts w:hint="eastAsia"/>
      </w:rPr>
    </w:lvl>
  </w:abstractNum>
  <w:abstractNum w:abstractNumId="7" w15:restartNumberingAfterBreak="0">
    <w:nsid w:val="54092B98"/>
    <w:multiLevelType w:val="multilevel"/>
    <w:tmpl w:val="4B937DA3"/>
    <w:lvl w:ilvl="0">
      <w:start w:val="1"/>
      <w:numFmt w:val="japaneseCounting"/>
      <w:lvlText w:val="%1、"/>
      <w:lvlJc w:val="left"/>
      <w:pPr>
        <w:ind w:left="600" w:hanging="552"/>
      </w:pPr>
      <w:rPr>
        <w:rFonts w:ascii="微软雅黑" w:eastAsia="微软雅黑" w:hAnsi="微软雅黑" w:cs="微软雅黑" w:hint="default"/>
        <w:sz w:val="28"/>
      </w:rPr>
    </w:lvl>
    <w:lvl w:ilvl="1">
      <w:start w:val="1"/>
      <w:numFmt w:val="lowerLetter"/>
      <w:lvlText w:val="%2)"/>
      <w:lvlJc w:val="left"/>
      <w:pPr>
        <w:ind w:left="888" w:hanging="420"/>
      </w:pPr>
    </w:lvl>
    <w:lvl w:ilvl="2">
      <w:start w:val="1"/>
      <w:numFmt w:val="lowerRoman"/>
      <w:lvlText w:val="%3."/>
      <w:lvlJc w:val="right"/>
      <w:pPr>
        <w:ind w:left="1308" w:hanging="420"/>
      </w:pPr>
    </w:lvl>
    <w:lvl w:ilvl="3">
      <w:start w:val="1"/>
      <w:numFmt w:val="decimal"/>
      <w:lvlText w:val="%4."/>
      <w:lvlJc w:val="left"/>
      <w:pPr>
        <w:ind w:left="1728" w:hanging="420"/>
      </w:pPr>
    </w:lvl>
    <w:lvl w:ilvl="4">
      <w:start w:val="1"/>
      <w:numFmt w:val="lowerLetter"/>
      <w:lvlText w:val="%5)"/>
      <w:lvlJc w:val="left"/>
      <w:pPr>
        <w:ind w:left="2148" w:hanging="420"/>
      </w:pPr>
    </w:lvl>
    <w:lvl w:ilvl="5">
      <w:start w:val="1"/>
      <w:numFmt w:val="lowerRoman"/>
      <w:lvlText w:val="%6."/>
      <w:lvlJc w:val="right"/>
      <w:pPr>
        <w:ind w:left="2568" w:hanging="420"/>
      </w:pPr>
    </w:lvl>
    <w:lvl w:ilvl="6">
      <w:start w:val="1"/>
      <w:numFmt w:val="decimal"/>
      <w:lvlText w:val="%7."/>
      <w:lvlJc w:val="left"/>
      <w:pPr>
        <w:ind w:left="2988" w:hanging="420"/>
      </w:pPr>
    </w:lvl>
    <w:lvl w:ilvl="7">
      <w:start w:val="1"/>
      <w:numFmt w:val="lowerLetter"/>
      <w:lvlText w:val="%8)"/>
      <w:lvlJc w:val="left"/>
      <w:pPr>
        <w:ind w:left="3408" w:hanging="420"/>
      </w:pPr>
    </w:lvl>
    <w:lvl w:ilvl="8">
      <w:start w:val="1"/>
      <w:numFmt w:val="lowerRoman"/>
      <w:lvlText w:val="%9."/>
      <w:lvlJc w:val="right"/>
      <w:pPr>
        <w:ind w:left="3828" w:hanging="420"/>
      </w:pPr>
    </w:lvl>
  </w:abstractNum>
  <w:abstractNum w:abstractNumId="8" w15:restartNumberingAfterBreak="0">
    <w:nsid w:val="540A3AE1"/>
    <w:multiLevelType w:val="multilevel"/>
    <w:tmpl w:val="4B937DA3"/>
    <w:lvl w:ilvl="0">
      <w:start w:val="1"/>
      <w:numFmt w:val="japaneseCounting"/>
      <w:lvlText w:val="%1、"/>
      <w:lvlJc w:val="left"/>
      <w:pPr>
        <w:ind w:left="600" w:hanging="552"/>
      </w:pPr>
      <w:rPr>
        <w:rFonts w:ascii="微软雅黑" w:eastAsia="微软雅黑" w:hAnsi="微软雅黑" w:cs="微软雅黑" w:hint="default"/>
        <w:sz w:val="28"/>
      </w:rPr>
    </w:lvl>
    <w:lvl w:ilvl="1">
      <w:start w:val="1"/>
      <w:numFmt w:val="lowerLetter"/>
      <w:lvlText w:val="%2)"/>
      <w:lvlJc w:val="left"/>
      <w:pPr>
        <w:ind w:left="888" w:hanging="420"/>
      </w:pPr>
    </w:lvl>
    <w:lvl w:ilvl="2">
      <w:start w:val="1"/>
      <w:numFmt w:val="lowerRoman"/>
      <w:lvlText w:val="%3."/>
      <w:lvlJc w:val="right"/>
      <w:pPr>
        <w:ind w:left="1308" w:hanging="420"/>
      </w:pPr>
    </w:lvl>
    <w:lvl w:ilvl="3">
      <w:start w:val="1"/>
      <w:numFmt w:val="decimal"/>
      <w:lvlText w:val="%4."/>
      <w:lvlJc w:val="left"/>
      <w:pPr>
        <w:ind w:left="1728" w:hanging="420"/>
      </w:pPr>
    </w:lvl>
    <w:lvl w:ilvl="4">
      <w:start w:val="1"/>
      <w:numFmt w:val="lowerLetter"/>
      <w:lvlText w:val="%5)"/>
      <w:lvlJc w:val="left"/>
      <w:pPr>
        <w:ind w:left="2148" w:hanging="420"/>
      </w:pPr>
    </w:lvl>
    <w:lvl w:ilvl="5">
      <w:start w:val="1"/>
      <w:numFmt w:val="lowerRoman"/>
      <w:lvlText w:val="%6."/>
      <w:lvlJc w:val="right"/>
      <w:pPr>
        <w:ind w:left="2568" w:hanging="420"/>
      </w:pPr>
    </w:lvl>
    <w:lvl w:ilvl="6">
      <w:start w:val="1"/>
      <w:numFmt w:val="decimal"/>
      <w:lvlText w:val="%7."/>
      <w:lvlJc w:val="left"/>
      <w:pPr>
        <w:ind w:left="2988" w:hanging="420"/>
      </w:pPr>
    </w:lvl>
    <w:lvl w:ilvl="7">
      <w:start w:val="1"/>
      <w:numFmt w:val="lowerLetter"/>
      <w:lvlText w:val="%8)"/>
      <w:lvlJc w:val="left"/>
      <w:pPr>
        <w:ind w:left="3408" w:hanging="420"/>
      </w:pPr>
    </w:lvl>
    <w:lvl w:ilvl="8">
      <w:start w:val="1"/>
      <w:numFmt w:val="lowerRoman"/>
      <w:lvlText w:val="%9."/>
      <w:lvlJc w:val="right"/>
      <w:pPr>
        <w:ind w:left="3828" w:hanging="42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8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3207FF8"/>
    <w:rsid w:val="00005061"/>
    <w:rsid w:val="00026CE7"/>
    <w:rsid w:val="00031DA7"/>
    <w:rsid w:val="0003356D"/>
    <w:rsid w:val="00035BFB"/>
    <w:rsid w:val="00044886"/>
    <w:rsid w:val="00055159"/>
    <w:rsid w:val="00060E9C"/>
    <w:rsid w:val="000632C9"/>
    <w:rsid w:val="00064C78"/>
    <w:rsid w:val="0006747E"/>
    <w:rsid w:val="00071A2D"/>
    <w:rsid w:val="00086766"/>
    <w:rsid w:val="0009104E"/>
    <w:rsid w:val="000915EB"/>
    <w:rsid w:val="00091660"/>
    <w:rsid w:val="00094345"/>
    <w:rsid w:val="0009459E"/>
    <w:rsid w:val="000A305D"/>
    <w:rsid w:val="000C7167"/>
    <w:rsid w:val="000F5361"/>
    <w:rsid w:val="000F7C9B"/>
    <w:rsid w:val="00104FAD"/>
    <w:rsid w:val="00110784"/>
    <w:rsid w:val="00112D16"/>
    <w:rsid w:val="0012113C"/>
    <w:rsid w:val="00121CB4"/>
    <w:rsid w:val="00131C4F"/>
    <w:rsid w:val="001321B1"/>
    <w:rsid w:val="00135934"/>
    <w:rsid w:val="00135FF8"/>
    <w:rsid w:val="001509C7"/>
    <w:rsid w:val="00156634"/>
    <w:rsid w:val="00160506"/>
    <w:rsid w:val="00164577"/>
    <w:rsid w:val="00165AC9"/>
    <w:rsid w:val="00170FCF"/>
    <w:rsid w:val="00191EAA"/>
    <w:rsid w:val="00194A4C"/>
    <w:rsid w:val="001964F9"/>
    <w:rsid w:val="001A2CF0"/>
    <w:rsid w:val="001A462E"/>
    <w:rsid w:val="001B3589"/>
    <w:rsid w:val="001B58FE"/>
    <w:rsid w:val="001B7A5D"/>
    <w:rsid w:val="001C17A5"/>
    <w:rsid w:val="001C7D55"/>
    <w:rsid w:val="001D78AC"/>
    <w:rsid w:val="001D7F7E"/>
    <w:rsid w:val="001E6D62"/>
    <w:rsid w:val="001E7B0D"/>
    <w:rsid w:val="001F6698"/>
    <w:rsid w:val="00203970"/>
    <w:rsid w:val="0020538E"/>
    <w:rsid w:val="00205D16"/>
    <w:rsid w:val="002115A6"/>
    <w:rsid w:val="0021561D"/>
    <w:rsid w:val="00215AE7"/>
    <w:rsid w:val="0025286E"/>
    <w:rsid w:val="00253BC4"/>
    <w:rsid w:val="00261FA8"/>
    <w:rsid w:val="002637B9"/>
    <w:rsid w:val="00264458"/>
    <w:rsid w:val="00282A45"/>
    <w:rsid w:val="00290F6E"/>
    <w:rsid w:val="00292A15"/>
    <w:rsid w:val="00295BE3"/>
    <w:rsid w:val="002A086B"/>
    <w:rsid w:val="002A26C6"/>
    <w:rsid w:val="002B2A22"/>
    <w:rsid w:val="002C070C"/>
    <w:rsid w:val="002C57B4"/>
    <w:rsid w:val="002C730F"/>
    <w:rsid w:val="002C7C58"/>
    <w:rsid w:val="002E24B9"/>
    <w:rsid w:val="002E7958"/>
    <w:rsid w:val="002F06F0"/>
    <w:rsid w:val="002F3550"/>
    <w:rsid w:val="00300D8A"/>
    <w:rsid w:val="00305D67"/>
    <w:rsid w:val="00312741"/>
    <w:rsid w:val="00316C22"/>
    <w:rsid w:val="00325952"/>
    <w:rsid w:val="00334D0F"/>
    <w:rsid w:val="003350A4"/>
    <w:rsid w:val="00335819"/>
    <w:rsid w:val="0033783C"/>
    <w:rsid w:val="00337E4B"/>
    <w:rsid w:val="00341458"/>
    <w:rsid w:val="003432F2"/>
    <w:rsid w:val="00346B14"/>
    <w:rsid w:val="003478B0"/>
    <w:rsid w:val="003524EB"/>
    <w:rsid w:val="00367026"/>
    <w:rsid w:val="00371404"/>
    <w:rsid w:val="00375FDE"/>
    <w:rsid w:val="003820F2"/>
    <w:rsid w:val="00383B06"/>
    <w:rsid w:val="00383C32"/>
    <w:rsid w:val="00391492"/>
    <w:rsid w:val="003A2490"/>
    <w:rsid w:val="003A4F21"/>
    <w:rsid w:val="003A6828"/>
    <w:rsid w:val="003A6AD7"/>
    <w:rsid w:val="003B0B6C"/>
    <w:rsid w:val="003B20ED"/>
    <w:rsid w:val="003B4847"/>
    <w:rsid w:val="003C0BBC"/>
    <w:rsid w:val="003C123E"/>
    <w:rsid w:val="003C1DD5"/>
    <w:rsid w:val="003C3C9E"/>
    <w:rsid w:val="003D1C42"/>
    <w:rsid w:val="003E2E93"/>
    <w:rsid w:val="003E54D8"/>
    <w:rsid w:val="003F0630"/>
    <w:rsid w:val="003F2A76"/>
    <w:rsid w:val="003F3FBC"/>
    <w:rsid w:val="003F5F24"/>
    <w:rsid w:val="00402A45"/>
    <w:rsid w:val="00405416"/>
    <w:rsid w:val="004072DA"/>
    <w:rsid w:val="00407A5D"/>
    <w:rsid w:val="00407AD2"/>
    <w:rsid w:val="00411E02"/>
    <w:rsid w:val="00412126"/>
    <w:rsid w:val="0041397C"/>
    <w:rsid w:val="00421D83"/>
    <w:rsid w:val="0042549A"/>
    <w:rsid w:val="00431CFF"/>
    <w:rsid w:val="0043213C"/>
    <w:rsid w:val="004414D0"/>
    <w:rsid w:val="00442391"/>
    <w:rsid w:val="00444105"/>
    <w:rsid w:val="00446AF1"/>
    <w:rsid w:val="00452DCC"/>
    <w:rsid w:val="00461681"/>
    <w:rsid w:val="004625D1"/>
    <w:rsid w:val="00464D5E"/>
    <w:rsid w:val="004652BA"/>
    <w:rsid w:val="0047137D"/>
    <w:rsid w:val="004728C8"/>
    <w:rsid w:val="00476710"/>
    <w:rsid w:val="00477830"/>
    <w:rsid w:val="004823B1"/>
    <w:rsid w:val="0048312B"/>
    <w:rsid w:val="0048768C"/>
    <w:rsid w:val="004909EE"/>
    <w:rsid w:val="004921C1"/>
    <w:rsid w:val="004A26B8"/>
    <w:rsid w:val="004A3D34"/>
    <w:rsid w:val="004A60DD"/>
    <w:rsid w:val="004C1DAF"/>
    <w:rsid w:val="004C388E"/>
    <w:rsid w:val="004D7AA0"/>
    <w:rsid w:val="004D7C94"/>
    <w:rsid w:val="004E0CE3"/>
    <w:rsid w:val="004E27E0"/>
    <w:rsid w:val="004E4D88"/>
    <w:rsid w:val="004E668E"/>
    <w:rsid w:val="004E7222"/>
    <w:rsid w:val="00502716"/>
    <w:rsid w:val="00504B92"/>
    <w:rsid w:val="00506BA1"/>
    <w:rsid w:val="00523645"/>
    <w:rsid w:val="0052506A"/>
    <w:rsid w:val="00527D2D"/>
    <w:rsid w:val="00530509"/>
    <w:rsid w:val="00535973"/>
    <w:rsid w:val="00536147"/>
    <w:rsid w:val="00536E49"/>
    <w:rsid w:val="005430C2"/>
    <w:rsid w:val="005539ED"/>
    <w:rsid w:val="00564F40"/>
    <w:rsid w:val="00575BDC"/>
    <w:rsid w:val="00580EF0"/>
    <w:rsid w:val="0058765E"/>
    <w:rsid w:val="00587B9B"/>
    <w:rsid w:val="005915BD"/>
    <w:rsid w:val="005974CD"/>
    <w:rsid w:val="005A7831"/>
    <w:rsid w:val="005B16E9"/>
    <w:rsid w:val="005B4844"/>
    <w:rsid w:val="005C3A20"/>
    <w:rsid w:val="005C4373"/>
    <w:rsid w:val="005D261F"/>
    <w:rsid w:val="005D317C"/>
    <w:rsid w:val="005D5BAD"/>
    <w:rsid w:val="005D6D0F"/>
    <w:rsid w:val="005E0CCD"/>
    <w:rsid w:val="005E1032"/>
    <w:rsid w:val="005E600B"/>
    <w:rsid w:val="005F36DB"/>
    <w:rsid w:val="006037E1"/>
    <w:rsid w:val="00603CEC"/>
    <w:rsid w:val="006105A3"/>
    <w:rsid w:val="0061763B"/>
    <w:rsid w:val="0063025D"/>
    <w:rsid w:val="00631100"/>
    <w:rsid w:val="00632195"/>
    <w:rsid w:val="00633A43"/>
    <w:rsid w:val="00641956"/>
    <w:rsid w:val="00651590"/>
    <w:rsid w:val="00660303"/>
    <w:rsid w:val="00660B03"/>
    <w:rsid w:val="00661C0A"/>
    <w:rsid w:val="00665B17"/>
    <w:rsid w:val="00666D84"/>
    <w:rsid w:val="006673C1"/>
    <w:rsid w:val="00670B7D"/>
    <w:rsid w:val="006755F6"/>
    <w:rsid w:val="0067735D"/>
    <w:rsid w:val="006A112D"/>
    <w:rsid w:val="006A1AD2"/>
    <w:rsid w:val="006A3CAD"/>
    <w:rsid w:val="006A6293"/>
    <w:rsid w:val="006B2FD9"/>
    <w:rsid w:val="006C3D41"/>
    <w:rsid w:val="006C43C4"/>
    <w:rsid w:val="006C6DB5"/>
    <w:rsid w:val="006D0F45"/>
    <w:rsid w:val="006D630A"/>
    <w:rsid w:val="006E5A04"/>
    <w:rsid w:val="006E67BF"/>
    <w:rsid w:val="007035EC"/>
    <w:rsid w:val="00721188"/>
    <w:rsid w:val="00725064"/>
    <w:rsid w:val="0073537C"/>
    <w:rsid w:val="0074643F"/>
    <w:rsid w:val="007533FB"/>
    <w:rsid w:val="0076419C"/>
    <w:rsid w:val="00767785"/>
    <w:rsid w:val="00771B7B"/>
    <w:rsid w:val="007726EF"/>
    <w:rsid w:val="00775BEC"/>
    <w:rsid w:val="007770B4"/>
    <w:rsid w:val="00781F58"/>
    <w:rsid w:val="007936E0"/>
    <w:rsid w:val="007965C5"/>
    <w:rsid w:val="0079782C"/>
    <w:rsid w:val="007B0D7D"/>
    <w:rsid w:val="007C2568"/>
    <w:rsid w:val="007C5E3D"/>
    <w:rsid w:val="007D02B9"/>
    <w:rsid w:val="007D14BB"/>
    <w:rsid w:val="007D2933"/>
    <w:rsid w:val="007E01E6"/>
    <w:rsid w:val="007F6828"/>
    <w:rsid w:val="007F6B67"/>
    <w:rsid w:val="00800247"/>
    <w:rsid w:val="00811A19"/>
    <w:rsid w:val="008159DF"/>
    <w:rsid w:val="00821F0C"/>
    <w:rsid w:val="008246EA"/>
    <w:rsid w:val="00830FAF"/>
    <w:rsid w:val="008321EC"/>
    <w:rsid w:val="00832BA6"/>
    <w:rsid w:val="00837513"/>
    <w:rsid w:val="00845D3E"/>
    <w:rsid w:val="00852AA0"/>
    <w:rsid w:val="008604AF"/>
    <w:rsid w:val="00873811"/>
    <w:rsid w:val="00882D50"/>
    <w:rsid w:val="00884F4F"/>
    <w:rsid w:val="00885996"/>
    <w:rsid w:val="00887BD3"/>
    <w:rsid w:val="008903C5"/>
    <w:rsid w:val="00890A92"/>
    <w:rsid w:val="00894463"/>
    <w:rsid w:val="008A436F"/>
    <w:rsid w:val="008A6A87"/>
    <w:rsid w:val="008B0A1A"/>
    <w:rsid w:val="008B1AB4"/>
    <w:rsid w:val="008B1D43"/>
    <w:rsid w:val="008B2B35"/>
    <w:rsid w:val="008B56F3"/>
    <w:rsid w:val="008B6275"/>
    <w:rsid w:val="008C0308"/>
    <w:rsid w:val="008C102B"/>
    <w:rsid w:val="008C334C"/>
    <w:rsid w:val="008D5FB2"/>
    <w:rsid w:val="008D7AA2"/>
    <w:rsid w:val="008E0D67"/>
    <w:rsid w:val="008E161C"/>
    <w:rsid w:val="008F53CA"/>
    <w:rsid w:val="00900E86"/>
    <w:rsid w:val="009019E3"/>
    <w:rsid w:val="009020C3"/>
    <w:rsid w:val="00911CB4"/>
    <w:rsid w:val="0091768C"/>
    <w:rsid w:val="009177D0"/>
    <w:rsid w:val="00941E15"/>
    <w:rsid w:val="00954FAF"/>
    <w:rsid w:val="0095702E"/>
    <w:rsid w:val="0096701F"/>
    <w:rsid w:val="00975FBC"/>
    <w:rsid w:val="0098767B"/>
    <w:rsid w:val="009906DF"/>
    <w:rsid w:val="009908B2"/>
    <w:rsid w:val="0099281D"/>
    <w:rsid w:val="00993187"/>
    <w:rsid w:val="00993D12"/>
    <w:rsid w:val="00995878"/>
    <w:rsid w:val="009A04ED"/>
    <w:rsid w:val="009A598A"/>
    <w:rsid w:val="009B0CAF"/>
    <w:rsid w:val="009B469C"/>
    <w:rsid w:val="009B4A91"/>
    <w:rsid w:val="009D3ACA"/>
    <w:rsid w:val="009E6574"/>
    <w:rsid w:val="009F1382"/>
    <w:rsid w:val="009F309F"/>
    <w:rsid w:val="00A01876"/>
    <w:rsid w:val="00A02B8D"/>
    <w:rsid w:val="00A31384"/>
    <w:rsid w:val="00A31557"/>
    <w:rsid w:val="00A32A83"/>
    <w:rsid w:val="00A35627"/>
    <w:rsid w:val="00A35F44"/>
    <w:rsid w:val="00A520E4"/>
    <w:rsid w:val="00A613CB"/>
    <w:rsid w:val="00A63017"/>
    <w:rsid w:val="00A63B01"/>
    <w:rsid w:val="00A644B3"/>
    <w:rsid w:val="00A67800"/>
    <w:rsid w:val="00A7456C"/>
    <w:rsid w:val="00A7597B"/>
    <w:rsid w:val="00A75F27"/>
    <w:rsid w:val="00A76F72"/>
    <w:rsid w:val="00A77080"/>
    <w:rsid w:val="00A80CBA"/>
    <w:rsid w:val="00A81E0D"/>
    <w:rsid w:val="00A822DE"/>
    <w:rsid w:val="00A87228"/>
    <w:rsid w:val="00A903DD"/>
    <w:rsid w:val="00A92322"/>
    <w:rsid w:val="00A94157"/>
    <w:rsid w:val="00A9585D"/>
    <w:rsid w:val="00A95BF6"/>
    <w:rsid w:val="00AA1AA7"/>
    <w:rsid w:val="00AA37EC"/>
    <w:rsid w:val="00AA5414"/>
    <w:rsid w:val="00AB15DD"/>
    <w:rsid w:val="00AB208D"/>
    <w:rsid w:val="00AB49D4"/>
    <w:rsid w:val="00AD3929"/>
    <w:rsid w:val="00AF4DDF"/>
    <w:rsid w:val="00B00225"/>
    <w:rsid w:val="00B0169C"/>
    <w:rsid w:val="00B02479"/>
    <w:rsid w:val="00B131D6"/>
    <w:rsid w:val="00B137FF"/>
    <w:rsid w:val="00B20082"/>
    <w:rsid w:val="00B2607F"/>
    <w:rsid w:val="00B26270"/>
    <w:rsid w:val="00B44F7D"/>
    <w:rsid w:val="00B46166"/>
    <w:rsid w:val="00B462B6"/>
    <w:rsid w:val="00B47472"/>
    <w:rsid w:val="00B50105"/>
    <w:rsid w:val="00B567A5"/>
    <w:rsid w:val="00B56F3F"/>
    <w:rsid w:val="00B608F8"/>
    <w:rsid w:val="00B64389"/>
    <w:rsid w:val="00B70E8C"/>
    <w:rsid w:val="00B7200B"/>
    <w:rsid w:val="00B95A5D"/>
    <w:rsid w:val="00B96243"/>
    <w:rsid w:val="00BB0301"/>
    <w:rsid w:val="00BB17BF"/>
    <w:rsid w:val="00BB35D5"/>
    <w:rsid w:val="00BB4EBA"/>
    <w:rsid w:val="00BC0F20"/>
    <w:rsid w:val="00BC2AFD"/>
    <w:rsid w:val="00BC33B1"/>
    <w:rsid w:val="00BC72AB"/>
    <w:rsid w:val="00BD6654"/>
    <w:rsid w:val="00BE6A0D"/>
    <w:rsid w:val="00BE712F"/>
    <w:rsid w:val="00BF0C08"/>
    <w:rsid w:val="00BF40F1"/>
    <w:rsid w:val="00BF5603"/>
    <w:rsid w:val="00C003A7"/>
    <w:rsid w:val="00C00978"/>
    <w:rsid w:val="00C00F58"/>
    <w:rsid w:val="00C01C7A"/>
    <w:rsid w:val="00C0647D"/>
    <w:rsid w:val="00C0782E"/>
    <w:rsid w:val="00C10E50"/>
    <w:rsid w:val="00C12D32"/>
    <w:rsid w:val="00C22DBF"/>
    <w:rsid w:val="00C26A6F"/>
    <w:rsid w:val="00C30D70"/>
    <w:rsid w:val="00C32D51"/>
    <w:rsid w:val="00C357AE"/>
    <w:rsid w:val="00C371C5"/>
    <w:rsid w:val="00C37570"/>
    <w:rsid w:val="00C50223"/>
    <w:rsid w:val="00C553A0"/>
    <w:rsid w:val="00C57A9F"/>
    <w:rsid w:val="00C6370F"/>
    <w:rsid w:val="00C65B33"/>
    <w:rsid w:val="00C7097F"/>
    <w:rsid w:val="00C70EA3"/>
    <w:rsid w:val="00C73844"/>
    <w:rsid w:val="00C74189"/>
    <w:rsid w:val="00C74D6B"/>
    <w:rsid w:val="00C80769"/>
    <w:rsid w:val="00C91AB2"/>
    <w:rsid w:val="00CA1325"/>
    <w:rsid w:val="00CA1B8E"/>
    <w:rsid w:val="00CA71A5"/>
    <w:rsid w:val="00CD2B3D"/>
    <w:rsid w:val="00CD69F0"/>
    <w:rsid w:val="00CE0BE1"/>
    <w:rsid w:val="00CE0DE5"/>
    <w:rsid w:val="00CF325D"/>
    <w:rsid w:val="00D10A15"/>
    <w:rsid w:val="00D110B4"/>
    <w:rsid w:val="00D121F0"/>
    <w:rsid w:val="00D14D32"/>
    <w:rsid w:val="00D302BA"/>
    <w:rsid w:val="00D3363B"/>
    <w:rsid w:val="00D4633C"/>
    <w:rsid w:val="00D52187"/>
    <w:rsid w:val="00D54F91"/>
    <w:rsid w:val="00D620BA"/>
    <w:rsid w:val="00D63379"/>
    <w:rsid w:val="00D66F30"/>
    <w:rsid w:val="00D75084"/>
    <w:rsid w:val="00D76304"/>
    <w:rsid w:val="00D77294"/>
    <w:rsid w:val="00D77362"/>
    <w:rsid w:val="00D8600D"/>
    <w:rsid w:val="00D908E2"/>
    <w:rsid w:val="00D9299A"/>
    <w:rsid w:val="00D95F5F"/>
    <w:rsid w:val="00DB0C47"/>
    <w:rsid w:val="00DB2812"/>
    <w:rsid w:val="00DB30DC"/>
    <w:rsid w:val="00DB7CAC"/>
    <w:rsid w:val="00DC287A"/>
    <w:rsid w:val="00DC2CC6"/>
    <w:rsid w:val="00DD2AA8"/>
    <w:rsid w:val="00DF70DE"/>
    <w:rsid w:val="00DF7852"/>
    <w:rsid w:val="00DF7DB7"/>
    <w:rsid w:val="00E01E5F"/>
    <w:rsid w:val="00E066AA"/>
    <w:rsid w:val="00E133C1"/>
    <w:rsid w:val="00E156CA"/>
    <w:rsid w:val="00E207AD"/>
    <w:rsid w:val="00E31612"/>
    <w:rsid w:val="00E32179"/>
    <w:rsid w:val="00E36118"/>
    <w:rsid w:val="00E43900"/>
    <w:rsid w:val="00E51B5E"/>
    <w:rsid w:val="00E579F8"/>
    <w:rsid w:val="00E74793"/>
    <w:rsid w:val="00E80F47"/>
    <w:rsid w:val="00E816C4"/>
    <w:rsid w:val="00E90705"/>
    <w:rsid w:val="00E911B0"/>
    <w:rsid w:val="00EA133A"/>
    <w:rsid w:val="00EA7C8D"/>
    <w:rsid w:val="00ED1B36"/>
    <w:rsid w:val="00ED2D91"/>
    <w:rsid w:val="00ED3AB2"/>
    <w:rsid w:val="00ED3DD1"/>
    <w:rsid w:val="00EF0B83"/>
    <w:rsid w:val="00EF469C"/>
    <w:rsid w:val="00EF6350"/>
    <w:rsid w:val="00F03D6C"/>
    <w:rsid w:val="00F04901"/>
    <w:rsid w:val="00F058B1"/>
    <w:rsid w:val="00F063EF"/>
    <w:rsid w:val="00F07D10"/>
    <w:rsid w:val="00F1131B"/>
    <w:rsid w:val="00F153AA"/>
    <w:rsid w:val="00F15581"/>
    <w:rsid w:val="00F1658B"/>
    <w:rsid w:val="00F17FCC"/>
    <w:rsid w:val="00F32A0C"/>
    <w:rsid w:val="00F34210"/>
    <w:rsid w:val="00F34E40"/>
    <w:rsid w:val="00F42E0D"/>
    <w:rsid w:val="00F43188"/>
    <w:rsid w:val="00F442CB"/>
    <w:rsid w:val="00F505E7"/>
    <w:rsid w:val="00F55893"/>
    <w:rsid w:val="00F730CA"/>
    <w:rsid w:val="00F7436C"/>
    <w:rsid w:val="00F74718"/>
    <w:rsid w:val="00F74977"/>
    <w:rsid w:val="00F75D30"/>
    <w:rsid w:val="00F8384B"/>
    <w:rsid w:val="00F90D59"/>
    <w:rsid w:val="00F92BC2"/>
    <w:rsid w:val="00FA2C3B"/>
    <w:rsid w:val="00FA6AF9"/>
    <w:rsid w:val="00FA6F63"/>
    <w:rsid w:val="00FB26BD"/>
    <w:rsid w:val="00FB3638"/>
    <w:rsid w:val="00FD5AF8"/>
    <w:rsid w:val="00FD6488"/>
    <w:rsid w:val="00FE05CD"/>
    <w:rsid w:val="00FE32F8"/>
    <w:rsid w:val="00FF6B03"/>
    <w:rsid w:val="00FF7CAF"/>
    <w:rsid w:val="0320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D024437"/>
  <w15:chartTrackingRefBased/>
  <w15:docId w15:val="{8BC16094-C7B5-4B8E-9DA0-B5520FF9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5">
    <w:name w:val="页眉 字符"/>
    <w:link w:val="a6"/>
    <w:uiPriority w:val="99"/>
    <w:rPr>
      <w:rFonts w:ascii="Times New Roman" w:eastAsia="宋体" w:hAnsi="Times New Roman" w:cs="Times New Roman"/>
      <w:sz w:val="18"/>
      <w:szCs w:val="18"/>
    </w:rPr>
  </w:style>
  <w:style w:type="paragraph" w:styleId="a6">
    <w:name w:val="header"/>
    <w:basedOn w:val="a"/>
    <w:link w:val="a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2B2A22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2B2A22"/>
    <w:rPr>
      <w:kern w:val="2"/>
      <w:sz w:val="18"/>
      <w:szCs w:val="18"/>
    </w:rPr>
  </w:style>
  <w:style w:type="character" w:styleId="a9">
    <w:name w:val="Hyperlink"/>
    <w:uiPriority w:val="99"/>
    <w:unhideWhenUsed/>
    <w:rsid w:val="006D0F45"/>
    <w:rPr>
      <w:color w:val="0563C1"/>
      <w:u w:val="single"/>
    </w:rPr>
  </w:style>
  <w:style w:type="paragraph" w:styleId="aa">
    <w:name w:val="List Paragraph"/>
    <w:basedOn w:val="a"/>
    <w:uiPriority w:val="99"/>
    <w:qFormat/>
    <w:rsid w:val="0063025D"/>
    <w:pPr>
      <w:ind w:firstLineChars="200" w:firstLine="420"/>
    </w:pPr>
  </w:style>
  <w:style w:type="table" w:styleId="ab">
    <w:name w:val="Table Grid"/>
    <w:basedOn w:val="a1"/>
    <w:uiPriority w:val="99"/>
    <w:rsid w:val="008738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7381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00" w:lineRule="auto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73811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23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3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2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4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6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9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6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5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3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drgn\AppData\Local\Microsoft\Windows\Temporary%20Internet%20Files\Content.Outlook\LLJPHUKG\&#23454;&#39564;&#25253;&#21578;&#27169;&#26495;%20(3)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C:\Users\drgn\AppData\Local\Microsoft\Windows\Temporary Internet Files\Content.Outlook\LLJPHUKG\实验报告模板 (3).dotx</Template>
  <TotalTime>182</TotalTime>
  <Pages>14</Pages>
  <Words>1184</Words>
  <Characters>6755</Characters>
  <Application>Microsoft Office Word</Application>
  <DocSecurity>0</DocSecurity>
  <PresentationFormat/>
  <Lines>56</Lines>
  <Paragraphs>15</Paragraphs>
  <Slides>0</Slides>
  <Notes>0</Notes>
  <HiddenSlides>0</HiddenSlides>
  <MMClips>0</MMClips>
  <ScaleCrop>false</ScaleCrop>
  <Manager/>
  <Company/>
  <LinksUpToDate>false</LinksUpToDate>
  <CharactersWithSpaces>7924</CharactersWithSpaces>
  <SharedDoc>false</SharedDoc>
  <HLinks>
    <vt:vector size="24" baseType="variant">
      <vt:variant>
        <vt:i4>1703955</vt:i4>
      </vt:variant>
      <vt:variant>
        <vt:i4>9</vt:i4>
      </vt:variant>
      <vt:variant>
        <vt:i4>0</vt:i4>
      </vt:variant>
      <vt:variant>
        <vt:i4>5</vt:i4>
      </vt:variant>
      <vt:variant>
        <vt:lpwstr>https://hacpai.com/article/1472700604290?m=0</vt:lpwstr>
      </vt:variant>
      <vt:variant>
        <vt:lpwstr/>
      </vt:variant>
      <vt:variant>
        <vt:i4>6029346</vt:i4>
      </vt:variant>
      <vt:variant>
        <vt:i4>6</vt:i4>
      </vt:variant>
      <vt:variant>
        <vt:i4>0</vt:i4>
      </vt:variant>
      <vt:variant>
        <vt:i4>5</vt:i4>
      </vt:variant>
      <vt:variant>
        <vt:lpwstr>https://docs.opencv.org/2.4.10/modules/imgproc/doc/geometric_transformations.html</vt:lpwstr>
      </vt:variant>
      <vt:variant>
        <vt:lpwstr/>
      </vt:variant>
      <vt:variant>
        <vt:i4>5111811</vt:i4>
      </vt:variant>
      <vt:variant>
        <vt:i4>3</vt:i4>
      </vt:variant>
      <vt:variant>
        <vt:i4>0</vt:i4>
      </vt:variant>
      <vt:variant>
        <vt:i4>5</vt:i4>
      </vt:variant>
      <vt:variant>
        <vt:lpwstr>http://en.cppreference.com/w/cpp/experimental/fs</vt:lpwstr>
      </vt:variant>
      <vt:variant>
        <vt:lpwstr/>
      </vt:variant>
      <vt:variant>
        <vt:i4>7405646</vt:i4>
      </vt:variant>
      <vt:variant>
        <vt:i4>0</vt:i4>
      </vt:variant>
      <vt:variant>
        <vt:i4>0</vt:i4>
      </vt:variant>
      <vt:variant>
        <vt:i4>5</vt:i4>
      </vt:variant>
      <vt:variant>
        <vt:lpwstr>mailto:ybbbbt@foxmail.com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subject/>
  <dc:creator>gpan</dc:creator>
  <cp:keywords/>
  <dc:description/>
  <cp:lastModifiedBy>Danchun Hu</cp:lastModifiedBy>
  <cp:revision>188</cp:revision>
  <dcterms:created xsi:type="dcterms:W3CDTF">2017-12-15T13:18:00Z</dcterms:created>
  <dcterms:modified xsi:type="dcterms:W3CDTF">2019-11-26T14:50:00Z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2052-9.1.0.4879</vt:lpwstr>
  </property>
</Properties>
</file>