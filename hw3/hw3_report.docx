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7990455B" w14:textId="68EE8D31" w:rsidR="000632C9" w:rsidRPr="00AC1E63" w:rsidRDefault="00FA6AF9" w:rsidP="00AC1E6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1E53CD7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A0BD2">
              <w:rPr>
                <w:sz w:val="28"/>
                <w:szCs w:val="28"/>
              </w:rPr>
              <w:t>Learning CNN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20B854A6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rFonts w:hint="eastAsia"/>
                <w:sz w:val="28"/>
                <w:szCs w:val="28"/>
              </w:rPr>
              <w:t>胡单春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098E85E4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21921082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3FD92E23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3150102279@zju.edu.cn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4937321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sz w:val="28"/>
                <w:szCs w:val="28"/>
              </w:rPr>
              <w:t>15724998468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41516E6C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C1E63">
              <w:rPr>
                <w:rFonts w:hint="eastAsia"/>
                <w:sz w:val="28"/>
                <w:szCs w:val="28"/>
              </w:rPr>
              <w:t>邵健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7CFFFAB9" w:rsidR="00BB0301" w:rsidRDefault="00444105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936E0">
        <w:rPr>
          <w:rFonts w:hint="eastAsia"/>
          <w:sz w:val="28"/>
          <w:szCs w:val="28"/>
        </w:rPr>
        <w:t>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="00AC1E63">
        <w:rPr>
          <w:sz w:val="28"/>
          <w:szCs w:val="28"/>
        </w:rPr>
        <w:t>12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D21C3E">
        <w:rPr>
          <w:sz w:val="28"/>
          <w:szCs w:val="28"/>
        </w:rPr>
        <w:t xml:space="preserve">26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54E8C5A5" w14:textId="1D6D179C" w:rsidR="006B2FD9" w:rsidRPr="00AC1E63" w:rsidRDefault="00BB0301" w:rsidP="00AC1E63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="00F65887">
        <w:rPr>
          <w:rFonts w:ascii="微软雅黑" w:eastAsia="微软雅黑" w:hAnsi="微软雅黑" w:cs="微软雅黑"/>
          <w:b/>
          <w:sz w:val="36"/>
          <w:szCs w:val="36"/>
        </w:rPr>
        <w:lastRenderedPageBreak/>
        <w:t>Learning CNN</w:t>
      </w:r>
    </w:p>
    <w:p w14:paraId="6FDE9C12" w14:textId="4D0B8E9B" w:rsidR="00BB0301" w:rsidRPr="00AC1E63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4CC2045C" w14:textId="77777777" w:rsidR="00AC1E63" w:rsidRPr="00AD71F4" w:rsidRDefault="00AC1E63" w:rsidP="00AC1E63">
      <w:pPr>
        <w:pStyle w:val="1"/>
        <w:ind w:left="600" w:firstLineChars="0" w:firstLine="0"/>
        <w:rPr>
          <w:rFonts w:ascii="黑体" w:eastAsia="黑体" w:hAnsi="黑体" w:cs="微软雅黑"/>
          <w:b/>
          <w:sz w:val="28"/>
          <w:szCs w:val="28"/>
        </w:rPr>
      </w:pPr>
      <w:r w:rsidRPr="00AD71F4">
        <w:rPr>
          <w:rFonts w:ascii="黑体" w:eastAsia="黑体" w:hAnsi="黑体" w:cs="微软雅黑" w:hint="eastAsia"/>
          <w:b/>
          <w:sz w:val="28"/>
          <w:szCs w:val="28"/>
        </w:rPr>
        <w:t>已实现功能：</w:t>
      </w:r>
    </w:p>
    <w:p w14:paraId="4A2E0A86" w14:textId="14B7AF67" w:rsidR="00AC1E63" w:rsidRDefault="00AC1E63" w:rsidP="00AD71F4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434EA9">
        <w:rPr>
          <w:rFonts w:hint="eastAsia"/>
        </w:rPr>
        <w:t>使用</w:t>
      </w:r>
      <w:proofErr w:type="spellStart"/>
      <w:r w:rsidR="00434EA9">
        <w:rPr>
          <w:rFonts w:hint="eastAsia"/>
        </w:rPr>
        <w:t>pytorch</w:t>
      </w:r>
      <w:proofErr w:type="spellEnd"/>
      <w:r w:rsidR="00434EA9" w:rsidRPr="00434EA9">
        <w:rPr>
          <w:rFonts w:hint="eastAsia"/>
        </w:rPr>
        <w:t>实现最基本的卷积神经网络</w:t>
      </w:r>
      <w:r w:rsidR="00434EA9" w:rsidRPr="00434EA9">
        <w:rPr>
          <w:rFonts w:hint="eastAsia"/>
        </w:rPr>
        <w:t>(CNN) LeNet-5</w:t>
      </w:r>
      <w:r w:rsidR="00434EA9" w:rsidRPr="00434EA9">
        <w:rPr>
          <w:rFonts w:hint="eastAsia"/>
        </w:rPr>
        <w:t>以及一个物体分类的</w:t>
      </w:r>
      <w:r w:rsidR="00434EA9" w:rsidRPr="00434EA9">
        <w:rPr>
          <w:rFonts w:hint="eastAsia"/>
        </w:rPr>
        <w:t>CNN</w:t>
      </w:r>
      <w:r>
        <w:rPr>
          <w:rFonts w:hint="eastAsia"/>
        </w:rPr>
        <w:t>。</w:t>
      </w:r>
    </w:p>
    <w:p w14:paraId="63568CFF" w14:textId="40804F19" w:rsidR="00AC1E63" w:rsidRDefault="00AC1E63" w:rsidP="00AD71F4">
      <w:pPr>
        <w:pStyle w:val="ab"/>
        <w:ind w:firstLine="420"/>
      </w:pPr>
      <w:r>
        <w:t>2</w:t>
      </w:r>
      <w:r>
        <w:t>：</w:t>
      </w:r>
      <w:r w:rsidR="00434EA9">
        <w:rPr>
          <w:rFonts w:hint="eastAsia"/>
        </w:rPr>
        <w:t>用实现的</w:t>
      </w:r>
      <w:r w:rsidR="00434EA9">
        <w:rPr>
          <w:rFonts w:hint="eastAsia"/>
        </w:rPr>
        <w:t>Le</w:t>
      </w:r>
      <w:r w:rsidR="00434EA9">
        <w:t>Net-5</w:t>
      </w:r>
      <w:r w:rsidR="00434EA9">
        <w:rPr>
          <w:rFonts w:hint="eastAsia"/>
        </w:rPr>
        <w:t>在</w:t>
      </w:r>
      <w:r w:rsidR="00434EA9">
        <w:rPr>
          <w:rFonts w:hint="eastAsia"/>
        </w:rPr>
        <w:t>MNIST</w:t>
      </w:r>
      <w:r w:rsidR="00434EA9">
        <w:rPr>
          <w:rFonts w:hint="eastAsia"/>
        </w:rPr>
        <w:t>数据集上训练和测试</w:t>
      </w:r>
      <w:r>
        <w:rPr>
          <w:rFonts w:hint="eastAsia"/>
        </w:rPr>
        <w:t>。</w:t>
      </w:r>
    </w:p>
    <w:p w14:paraId="156735F8" w14:textId="311CF561" w:rsidR="00434EA9" w:rsidRPr="00434EA9" w:rsidRDefault="00434EA9" w:rsidP="00AD71F4">
      <w:pPr>
        <w:pStyle w:val="ab"/>
        <w:ind w:firstLine="420"/>
      </w:pPr>
      <w:r>
        <w:t>3</w:t>
      </w:r>
      <w:r>
        <w:t>：</w:t>
      </w:r>
      <w:r>
        <w:rPr>
          <w:rFonts w:hint="eastAsia"/>
        </w:rPr>
        <w:t>用实现的物体分类</w:t>
      </w:r>
      <w:r>
        <w:rPr>
          <w:rFonts w:hint="eastAsia"/>
        </w:rPr>
        <w:t>CNN</w:t>
      </w:r>
      <w:r>
        <w:rPr>
          <w:rFonts w:hint="eastAsia"/>
        </w:rPr>
        <w:t>在</w:t>
      </w:r>
      <w:r>
        <w:rPr>
          <w:rFonts w:hint="eastAsia"/>
        </w:rPr>
        <w:t>CIFAR-10</w:t>
      </w:r>
      <w:r>
        <w:rPr>
          <w:rFonts w:hint="eastAsia"/>
        </w:rPr>
        <w:t>数据集上训练和测试。</w:t>
      </w:r>
    </w:p>
    <w:p w14:paraId="7FA95C6A" w14:textId="77777777" w:rsidR="00AD71F4" w:rsidRDefault="00AC1E63" w:rsidP="00AD71F4">
      <w:pPr>
        <w:pStyle w:val="ab"/>
        <w:ind w:firstLine="420"/>
      </w:pPr>
      <w:r>
        <w:rPr>
          <w:rFonts w:hint="eastAsia"/>
        </w:rPr>
        <w:t>运行简要说明：</w:t>
      </w:r>
    </w:p>
    <w:p w14:paraId="3E271142" w14:textId="3F20CDCF" w:rsidR="00AD71F4" w:rsidRDefault="00AC1E63" w:rsidP="00AD71F4">
      <w:pPr>
        <w:pStyle w:val="ab"/>
        <w:ind w:firstLine="420"/>
      </w:pPr>
      <w:r>
        <w:rPr>
          <w:rFonts w:hint="eastAsia"/>
        </w:rPr>
        <w:t>1</w:t>
      </w:r>
      <w:r>
        <w:rPr>
          <w:rFonts w:hint="eastAsia"/>
        </w:rPr>
        <w:t>：请安装好</w:t>
      </w:r>
      <w:proofErr w:type="spellStart"/>
      <w:r>
        <w:rPr>
          <w:rFonts w:hint="eastAsia"/>
        </w:rPr>
        <w:t>python</w:t>
      </w:r>
      <w:r w:rsidR="00434EA9">
        <w:t>+pytorch</w:t>
      </w:r>
      <w:proofErr w:type="spellEnd"/>
      <w:r>
        <w:rPr>
          <w:rFonts w:hint="eastAsia"/>
        </w:rPr>
        <w:t>环境。确保有</w:t>
      </w:r>
      <w:proofErr w:type="spellStart"/>
      <w:r w:rsidR="00434EA9">
        <w:rPr>
          <w:rFonts w:hint="eastAsia"/>
        </w:rPr>
        <w:t>requirement</w:t>
      </w:r>
      <w:r w:rsidR="00434EA9">
        <w:t>.tx</w:t>
      </w:r>
      <w:proofErr w:type="spellEnd"/>
      <w:r w:rsidR="00434EA9">
        <w:rPr>
          <w:rFonts w:hint="eastAsia"/>
        </w:rPr>
        <w:t>中包含的</w:t>
      </w:r>
      <w:r w:rsidR="00434EA9">
        <w:rPr>
          <w:rFonts w:hint="eastAsia"/>
        </w:rPr>
        <w:t>python</w:t>
      </w:r>
      <w:r w:rsidR="00434EA9">
        <w:rPr>
          <w:rFonts w:hint="eastAsia"/>
        </w:rPr>
        <w:t>库</w:t>
      </w:r>
      <w:r>
        <w:rPr>
          <w:rFonts w:hint="eastAsia"/>
        </w:rPr>
        <w:t>。</w:t>
      </w:r>
    </w:p>
    <w:p w14:paraId="250F6D1A" w14:textId="2EC49D9A" w:rsidR="00AD71F4" w:rsidRDefault="00AC1E63" w:rsidP="00AD71F4">
      <w:pPr>
        <w:pStyle w:val="ab"/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D21C3E">
        <w:rPr>
          <w:rFonts w:hint="eastAsia"/>
        </w:rPr>
        <w:t>如果要对</w:t>
      </w:r>
      <w:r w:rsidR="00D21C3E">
        <w:rPr>
          <w:rFonts w:hint="eastAsia"/>
        </w:rPr>
        <w:t>Le</w:t>
      </w:r>
      <w:r w:rsidR="00D21C3E">
        <w:t>Net-5</w:t>
      </w:r>
      <w:r w:rsidR="00D21C3E">
        <w:rPr>
          <w:rFonts w:hint="eastAsia"/>
        </w:rPr>
        <w:t>在</w:t>
      </w:r>
      <w:r w:rsidR="00D21C3E">
        <w:rPr>
          <w:rFonts w:hint="eastAsia"/>
        </w:rPr>
        <w:t>MNIST</w:t>
      </w:r>
      <w:r w:rsidR="00D21C3E">
        <w:rPr>
          <w:rFonts w:hint="eastAsia"/>
        </w:rPr>
        <w:t>数据集上进行训练和测试，请运行</w:t>
      </w:r>
      <w:r w:rsidR="00D21C3E">
        <w:rPr>
          <w:rFonts w:hint="eastAsia"/>
        </w:rPr>
        <w:t>python Le</w:t>
      </w:r>
      <w:r w:rsidR="00D21C3E">
        <w:t>Net5.py</w:t>
      </w:r>
      <w:r w:rsidR="00D21C3E">
        <w:t>。</w:t>
      </w:r>
      <w:r w:rsidR="00D21C3E">
        <w:rPr>
          <w:rFonts w:hint="eastAsia"/>
        </w:rPr>
        <w:t>如果是对</w:t>
      </w:r>
      <w:r w:rsidR="00D21C3E">
        <w:rPr>
          <w:rFonts w:hint="eastAsia"/>
        </w:rPr>
        <w:t>Res</w:t>
      </w:r>
      <w:r w:rsidR="00D21C3E">
        <w:t>Net18</w:t>
      </w:r>
      <w:r w:rsidR="00D21C3E">
        <w:rPr>
          <w:rFonts w:hint="eastAsia"/>
        </w:rPr>
        <w:t>在</w:t>
      </w:r>
      <w:r w:rsidR="00D21C3E">
        <w:rPr>
          <w:rFonts w:hint="eastAsia"/>
        </w:rPr>
        <w:t>CIFAR10</w:t>
      </w:r>
      <w:r w:rsidR="00D21C3E">
        <w:rPr>
          <w:rFonts w:hint="eastAsia"/>
        </w:rPr>
        <w:t>数据集上进行训练和测试，请运行</w:t>
      </w:r>
      <w:r w:rsidR="00D21C3E">
        <w:rPr>
          <w:rFonts w:hint="eastAsia"/>
        </w:rPr>
        <w:t xml:space="preserve">python </w:t>
      </w:r>
      <w:r w:rsidR="00D21C3E">
        <w:t>resnet.py</w:t>
      </w:r>
    </w:p>
    <w:p w14:paraId="47DEEEB1" w14:textId="5DAD0D4E" w:rsidR="000E6D69" w:rsidRDefault="000E6D69" w:rsidP="00AD71F4">
      <w:pPr>
        <w:pStyle w:val="ab"/>
        <w:ind w:firstLine="420"/>
      </w:pPr>
      <w:r>
        <w:t xml:space="preserve">3: </w:t>
      </w:r>
      <w:r>
        <w:rPr>
          <w:rFonts w:hint="eastAsia"/>
        </w:rPr>
        <w:t>如果想使用</w:t>
      </w:r>
      <w:r w:rsidR="00C0739D">
        <w:rPr>
          <w:rFonts w:hint="eastAsia"/>
        </w:rPr>
        <w:t>Le</w:t>
      </w:r>
      <w:r w:rsidR="00C0739D">
        <w:t>Net-5</w:t>
      </w:r>
      <w:r w:rsidR="00C0739D">
        <w:rPr>
          <w:rFonts w:hint="eastAsia"/>
        </w:rPr>
        <w:t>对图片进行分类，请</w:t>
      </w:r>
      <w:r w:rsidR="004B1C3C">
        <w:rPr>
          <w:rFonts w:hint="eastAsia"/>
        </w:rPr>
        <w:t>运行</w:t>
      </w:r>
      <w:r w:rsidR="004B1C3C">
        <w:rPr>
          <w:rFonts w:hint="eastAsia"/>
        </w:rPr>
        <w:t xml:space="preserve">python </w:t>
      </w:r>
      <w:r w:rsidR="004B1C3C" w:rsidRPr="004B1C3C">
        <w:t>lenet_predict.py</w:t>
      </w:r>
      <w:r w:rsidR="004B1C3C">
        <w:t xml:space="preserve"> -</w:t>
      </w:r>
      <w:proofErr w:type="spellStart"/>
      <w:r w:rsidR="004B1C3C">
        <w:t>model_path</w:t>
      </w:r>
      <w:proofErr w:type="spellEnd"/>
      <w:r w:rsidR="004B1C3C">
        <w:t>=</w:t>
      </w:r>
      <w:r w:rsidR="004B1C3C" w:rsidRPr="004B1C3C">
        <w:t xml:space="preserve"> LetNet5_model.pth</w:t>
      </w:r>
      <w:r w:rsidR="004B1C3C">
        <w:t xml:space="preserve"> -</w:t>
      </w:r>
      <w:proofErr w:type="spellStart"/>
      <w:r w:rsidR="004B1C3C">
        <w:t>img_path</w:t>
      </w:r>
      <w:proofErr w:type="spellEnd"/>
      <w:r w:rsidR="004B1C3C">
        <w:t>=</w:t>
      </w:r>
      <w:r w:rsidR="004B1C3C">
        <w:rPr>
          <w:rFonts w:hint="eastAsia"/>
        </w:rPr>
        <w:t>待检测图片路径；如果想使用</w:t>
      </w:r>
      <w:r w:rsidR="004B1C3C">
        <w:t>R</w:t>
      </w:r>
      <w:r w:rsidR="004B1C3C">
        <w:rPr>
          <w:rFonts w:hint="eastAsia"/>
        </w:rPr>
        <w:t>e</w:t>
      </w:r>
      <w:r w:rsidR="004B1C3C">
        <w:t>sNet18</w:t>
      </w:r>
      <w:r w:rsidR="004B1C3C">
        <w:rPr>
          <w:rFonts w:hint="eastAsia"/>
        </w:rPr>
        <w:t>对图片进行分类，请运行</w:t>
      </w:r>
      <w:r w:rsidR="004B1C3C">
        <w:rPr>
          <w:rFonts w:hint="eastAsia"/>
        </w:rPr>
        <w:t xml:space="preserve">python </w:t>
      </w:r>
      <w:r w:rsidR="00525F11">
        <w:t>resnet</w:t>
      </w:r>
      <w:r w:rsidR="004B1C3C" w:rsidRPr="004B1C3C">
        <w:t>_predict.py</w:t>
      </w:r>
      <w:r w:rsidR="004B1C3C">
        <w:t xml:space="preserve"> -</w:t>
      </w:r>
      <w:proofErr w:type="spellStart"/>
      <w:r w:rsidR="004B1C3C">
        <w:t>model_path</w:t>
      </w:r>
      <w:proofErr w:type="spellEnd"/>
      <w:r w:rsidR="004B1C3C">
        <w:t>=</w:t>
      </w:r>
      <w:r w:rsidR="004B1C3C" w:rsidRPr="004B1C3C">
        <w:t xml:space="preserve"> </w:t>
      </w:r>
      <w:r w:rsidR="004B1C3C">
        <w:t>ResNet18</w:t>
      </w:r>
      <w:r w:rsidR="004B1C3C" w:rsidRPr="004B1C3C">
        <w:t>_model.pth</w:t>
      </w:r>
      <w:r w:rsidR="004B1C3C">
        <w:t xml:space="preserve"> -</w:t>
      </w:r>
      <w:proofErr w:type="spellStart"/>
      <w:r w:rsidR="004B1C3C">
        <w:t>img_path</w:t>
      </w:r>
      <w:proofErr w:type="spellEnd"/>
      <w:r w:rsidR="004B1C3C">
        <w:t>=</w:t>
      </w:r>
      <w:r w:rsidR="004B1C3C">
        <w:rPr>
          <w:rFonts w:hint="eastAsia"/>
        </w:rPr>
        <w:t>待检测图片路径</w:t>
      </w:r>
    </w:p>
    <w:p w14:paraId="4A164318" w14:textId="6D90DC46" w:rsidR="00BB0301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0BCBE488" w14:textId="111774E4" w:rsidR="009F6766" w:rsidRDefault="009F6766" w:rsidP="00AD71F4">
      <w:pPr>
        <w:pStyle w:val="ab"/>
        <w:ind w:firstLine="420"/>
      </w:pPr>
      <w:r>
        <w:rPr>
          <w:rFonts w:hint="eastAsia"/>
        </w:rPr>
        <w:t>系统版本：</w:t>
      </w:r>
      <w:r w:rsidR="00434EA9">
        <w:t>macOS Catalina 10.15.2</w:t>
      </w:r>
    </w:p>
    <w:p w14:paraId="280AEA9B" w14:textId="77777777" w:rsidR="009F6766" w:rsidRDefault="009F6766" w:rsidP="00AD71F4">
      <w:pPr>
        <w:pStyle w:val="ab"/>
        <w:ind w:firstLine="420"/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3.7.5</w:t>
      </w:r>
    </w:p>
    <w:p w14:paraId="695F65A9" w14:textId="313F9F89" w:rsidR="009F6766" w:rsidRPr="00A67800" w:rsidRDefault="009F6766" w:rsidP="00AD71F4">
      <w:pPr>
        <w:pStyle w:val="ab"/>
        <w:ind w:firstLine="420"/>
      </w:pPr>
      <w:r>
        <w:t>python</w:t>
      </w:r>
      <w:r>
        <w:rPr>
          <w:rFonts w:hint="eastAsia"/>
        </w:rPr>
        <w:t>依赖环境：详见</w:t>
      </w:r>
      <w:r>
        <w:rPr>
          <w:rFonts w:hint="eastAsia"/>
        </w:rPr>
        <w:t>hw</w:t>
      </w:r>
      <w:r w:rsidR="00434EA9">
        <w:t>3</w:t>
      </w:r>
      <w:r>
        <w:rPr>
          <w:rFonts w:hint="eastAsia"/>
        </w:rPr>
        <w:t>文件夹下的</w:t>
      </w:r>
      <w:r>
        <w:rPr>
          <w:rFonts w:hint="eastAsia"/>
        </w:rPr>
        <w:t>requirements</w:t>
      </w:r>
      <w:r>
        <w:t>.txt</w:t>
      </w:r>
    </w:p>
    <w:p w14:paraId="5318C091" w14:textId="191A6B5D" w:rsidR="00F43188" w:rsidRDefault="00405BF2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LeN</w:t>
      </w:r>
      <w:r>
        <w:rPr>
          <w:rFonts w:ascii="黑体" w:eastAsia="黑体" w:hAnsi="黑体" w:cs="微软雅黑"/>
          <w:sz w:val="28"/>
          <w:szCs w:val="28"/>
        </w:rPr>
        <w:t>et-5</w:t>
      </w:r>
      <w:r>
        <w:rPr>
          <w:rFonts w:ascii="黑体" w:eastAsia="黑体" w:hAnsi="黑体" w:cs="微软雅黑" w:hint="eastAsia"/>
          <w:sz w:val="28"/>
          <w:szCs w:val="28"/>
        </w:rPr>
        <w:t>与Res</w:t>
      </w:r>
      <w:r>
        <w:rPr>
          <w:rFonts w:ascii="黑体" w:eastAsia="黑体" w:hAnsi="黑体" w:cs="微软雅黑"/>
          <w:sz w:val="28"/>
          <w:szCs w:val="28"/>
        </w:rPr>
        <w:t>Net50</w:t>
      </w:r>
    </w:p>
    <w:p w14:paraId="17A7C9C6" w14:textId="11C7FAEE" w:rsidR="00AD71F4" w:rsidRDefault="00405BF2" w:rsidP="00AD71F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LeN</w:t>
      </w:r>
      <w:r>
        <w:rPr>
          <w:rFonts w:ascii="黑体" w:eastAsia="黑体" w:hAnsi="黑体" w:cs="微软雅黑"/>
          <w:sz w:val="28"/>
          <w:szCs w:val="28"/>
        </w:rPr>
        <w:t>et-5</w:t>
      </w:r>
      <w:r w:rsidR="00AD71F4">
        <w:rPr>
          <w:rFonts w:ascii="黑体" w:eastAsia="黑体" w:hAnsi="黑体" w:cs="微软雅黑" w:hint="eastAsia"/>
          <w:sz w:val="28"/>
          <w:szCs w:val="28"/>
        </w:rPr>
        <w:t>：</w:t>
      </w:r>
    </w:p>
    <w:p w14:paraId="3EADBF79" w14:textId="5FDEFF0A" w:rsidR="00884B59" w:rsidRDefault="002134A8" w:rsidP="00405BF2">
      <w:pPr>
        <w:pStyle w:val="ab"/>
        <w:ind w:firstLine="420"/>
      </w:pPr>
      <w:r>
        <w:rPr>
          <w:rFonts w:hint="eastAsia"/>
          <w:noProof/>
        </w:rPr>
        <w:drawing>
          <wp:inline distT="0" distB="0" distL="0" distR="0" wp14:anchorId="2BD51C86" wp14:editId="252036B2">
            <wp:extent cx="5274310" cy="1577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12-2315.58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FB34" w14:textId="5BD04E58" w:rsidR="002134A8" w:rsidRDefault="002134A8" w:rsidP="00405BF2">
      <w:pPr>
        <w:pStyle w:val="ab"/>
        <w:ind w:firstLine="420"/>
      </w:pPr>
      <w:r>
        <w:rPr>
          <w:rFonts w:hint="eastAsia"/>
        </w:rPr>
        <w:t>上图中的</w:t>
      </w:r>
      <w:r w:rsidR="00866E79">
        <w:rPr>
          <w:rFonts w:hint="eastAsia"/>
        </w:rPr>
        <w:t>Le</w:t>
      </w:r>
      <w:r w:rsidR="00866E79">
        <w:t>Net-5</w:t>
      </w:r>
      <w:r>
        <w:rPr>
          <w:rFonts w:hint="eastAsia"/>
        </w:rPr>
        <w:t>网络结构由</w:t>
      </w:r>
      <w:r w:rsidR="00866E79">
        <w:rPr>
          <w:rFonts w:hint="eastAsia"/>
        </w:rPr>
        <w:t>Ya</w:t>
      </w:r>
      <w:r w:rsidR="00866E79">
        <w:t xml:space="preserve">nn </w:t>
      </w:r>
      <w:proofErr w:type="spellStart"/>
      <w:r w:rsidR="00866E79">
        <w:t>LeCun</w:t>
      </w:r>
      <w:proofErr w:type="spellEnd"/>
      <w:r w:rsidR="00866E79">
        <w:t xml:space="preserve">, Leon </w:t>
      </w:r>
      <w:proofErr w:type="spellStart"/>
      <w:r w:rsidR="00866E79">
        <w:t>Bottou</w:t>
      </w:r>
      <w:proofErr w:type="spellEnd"/>
      <w:r w:rsidR="00866E79">
        <w:rPr>
          <w:rFonts w:hint="eastAsia"/>
        </w:rPr>
        <w:t>等人提出。</w:t>
      </w:r>
    </w:p>
    <w:p w14:paraId="6B1C68C1" w14:textId="6BFACA4F" w:rsidR="00866E79" w:rsidRDefault="00937A88" w:rsidP="00405BF2">
      <w:pPr>
        <w:pStyle w:val="ab"/>
        <w:ind w:firstLine="420"/>
      </w:pPr>
      <w:r>
        <w:rPr>
          <w:rFonts w:hint="eastAsia"/>
        </w:rPr>
        <w:t>LeNet</w:t>
      </w:r>
      <w:r>
        <w:t>-5</w:t>
      </w:r>
      <w:r>
        <w:rPr>
          <w:rFonts w:hint="eastAsia"/>
        </w:rPr>
        <w:t>接收输入为</w:t>
      </w:r>
      <w:r>
        <w:rPr>
          <w:rFonts w:hint="eastAsia"/>
        </w:rPr>
        <w:t>32*32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通道的图片数据，首先经过一层</w:t>
      </w:r>
      <w:r>
        <w:rPr>
          <w:rFonts w:hint="eastAsia"/>
        </w:rPr>
        <w:t>6</w:t>
      </w:r>
      <w:r>
        <w:rPr>
          <w:rFonts w:hint="eastAsia"/>
        </w:rPr>
        <w:t>个核大小为</w:t>
      </w:r>
      <w:r>
        <w:rPr>
          <w:rFonts w:hint="eastAsia"/>
        </w:rPr>
        <w:t>5*5</w:t>
      </w:r>
      <w:r>
        <w:rPr>
          <w:rFonts w:hint="eastAsia"/>
        </w:rPr>
        <w:t>的卷积层</w:t>
      </w:r>
      <w:r>
        <w:rPr>
          <w:rFonts w:hint="eastAsia"/>
        </w:rPr>
        <w:t>C1</w:t>
      </w:r>
      <w:r>
        <w:rPr>
          <w:rFonts w:hint="eastAsia"/>
        </w:rPr>
        <w:t>，因此</w:t>
      </w:r>
      <w:r>
        <w:rPr>
          <w:rFonts w:hint="eastAsia"/>
        </w:rPr>
        <w:t>C1</w:t>
      </w:r>
      <w:r>
        <w:rPr>
          <w:rFonts w:hint="eastAsia"/>
        </w:rPr>
        <w:t>层输出为</w:t>
      </w:r>
      <w:r>
        <w:rPr>
          <w:rFonts w:hint="eastAsia"/>
        </w:rPr>
        <w:t>6</w:t>
      </w:r>
      <w:r>
        <w:rPr>
          <w:rFonts w:hint="eastAsia"/>
        </w:rPr>
        <w:t>通道的</w:t>
      </w:r>
      <w:r>
        <w:t>28*28</w:t>
      </w:r>
      <w:r>
        <w:rPr>
          <w:rFonts w:hint="eastAsia"/>
        </w:rPr>
        <w:t>((</w:t>
      </w:r>
      <w:r>
        <w:t>32-5+0</w:t>
      </w:r>
      <w:r>
        <w:rPr>
          <w:rFonts w:hint="eastAsia"/>
        </w:rPr>
        <w:t>)</w:t>
      </w:r>
      <w:r>
        <w:t>/1+1</w:t>
      </w:r>
      <w:r>
        <w:rPr>
          <w:rFonts w:hint="eastAsia"/>
        </w:rPr>
        <w:t>)</w:t>
      </w:r>
      <w:r>
        <w:rPr>
          <w:rFonts w:hint="eastAsia"/>
        </w:rPr>
        <w:t>的大小。然后</w:t>
      </w:r>
      <w:r>
        <w:rPr>
          <w:rFonts w:hint="eastAsia"/>
        </w:rPr>
        <w:t>S2</w:t>
      </w:r>
      <w:r>
        <w:rPr>
          <w:rFonts w:hint="eastAsia"/>
        </w:rPr>
        <w:t>层是采样层，</w:t>
      </w:r>
      <w:r w:rsidR="0073784C">
        <w:rPr>
          <w:rFonts w:hint="eastAsia"/>
        </w:rPr>
        <w:t>在进行采样前，</w:t>
      </w:r>
      <w:r w:rsidR="0073784C">
        <w:rPr>
          <w:rFonts w:hint="eastAsia"/>
        </w:rPr>
        <w:t>C1</w:t>
      </w:r>
      <w:r w:rsidR="0073784C">
        <w:rPr>
          <w:rFonts w:hint="eastAsia"/>
        </w:rPr>
        <w:t>层的输出会经过一次非线性激活函数，原论文中是用的</w:t>
      </w:r>
      <w:r w:rsidR="0073784C">
        <w:rPr>
          <w:rFonts w:hint="eastAsia"/>
        </w:rPr>
        <w:t>si</w:t>
      </w:r>
      <w:r w:rsidR="0073784C">
        <w:t>gmoid</w:t>
      </w:r>
      <w:r w:rsidR="0073784C">
        <w:rPr>
          <w:rFonts w:hint="eastAsia"/>
        </w:rPr>
        <w:t>函数，本次采用</w:t>
      </w:r>
      <w:proofErr w:type="spellStart"/>
      <w:r w:rsidR="0073784C">
        <w:rPr>
          <w:rFonts w:hint="eastAsia"/>
        </w:rPr>
        <w:t>re</w:t>
      </w:r>
      <w:r w:rsidR="0073784C">
        <w:t>lu</w:t>
      </w:r>
      <w:proofErr w:type="spellEnd"/>
      <w:r w:rsidR="0073784C">
        <w:rPr>
          <w:rFonts w:hint="eastAsia"/>
        </w:rPr>
        <w:t>函数。</w:t>
      </w:r>
      <w:r w:rsidR="0073784C">
        <w:rPr>
          <w:rFonts w:hint="eastAsia"/>
        </w:rPr>
        <w:t>S</w:t>
      </w:r>
      <w:r w:rsidR="0073784C">
        <w:t>2</w:t>
      </w:r>
      <w:r w:rsidR="0073784C">
        <w:rPr>
          <w:rFonts w:hint="eastAsia"/>
        </w:rPr>
        <w:t>层是池化层，大小为</w:t>
      </w:r>
      <w:r w:rsidR="0073784C">
        <w:rPr>
          <w:rFonts w:hint="eastAsia"/>
        </w:rPr>
        <w:t>2*2</w:t>
      </w:r>
      <w:r w:rsidR="0073784C">
        <w:rPr>
          <w:rFonts w:hint="eastAsia"/>
        </w:rPr>
        <w:t>，步长为</w:t>
      </w:r>
      <w:r w:rsidR="00A90A32">
        <w:t>2</w:t>
      </w:r>
      <w:r w:rsidR="0073784C">
        <w:rPr>
          <w:rFonts w:hint="eastAsia"/>
        </w:rPr>
        <w:t>，无</w:t>
      </w:r>
      <w:r w:rsidR="0073784C">
        <w:rPr>
          <w:rFonts w:hint="eastAsia"/>
        </w:rPr>
        <w:t>padding</w:t>
      </w:r>
      <w:r w:rsidR="0073784C">
        <w:rPr>
          <w:rFonts w:hint="eastAsia"/>
        </w:rPr>
        <w:t>。经过</w:t>
      </w:r>
      <w:r w:rsidR="0073784C">
        <w:rPr>
          <w:rFonts w:hint="eastAsia"/>
        </w:rPr>
        <w:t>S2</w:t>
      </w:r>
      <w:r w:rsidR="0073784C">
        <w:rPr>
          <w:rFonts w:hint="eastAsia"/>
        </w:rPr>
        <w:t>后的输出</w:t>
      </w:r>
      <w:r w:rsidR="00A90A32">
        <w:rPr>
          <w:rFonts w:hint="eastAsia"/>
        </w:rPr>
        <w:t>(</w:t>
      </w:r>
      <w:r w:rsidR="00A90A32">
        <w:t>(28-2+0)/2+1=14</w:t>
      </w:r>
      <w:r w:rsidR="00A90A32">
        <w:rPr>
          <w:rFonts w:hint="eastAsia"/>
        </w:rPr>
        <w:t>)</w:t>
      </w:r>
      <w:r w:rsidR="0073784C">
        <w:rPr>
          <w:rFonts w:hint="eastAsia"/>
        </w:rPr>
        <w:t>作为卷积层</w:t>
      </w:r>
      <w:r w:rsidR="0073784C">
        <w:rPr>
          <w:rFonts w:hint="eastAsia"/>
        </w:rPr>
        <w:t>C3</w:t>
      </w:r>
      <w:r w:rsidR="0073784C">
        <w:rPr>
          <w:rFonts w:hint="eastAsia"/>
        </w:rPr>
        <w:t>的输入。</w:t>
      </w:r>
      <w:r w:rsidR="0073784C">
        <w:rPr>
          <w:rFonts w:hint="eastAsia"/>
        </w:rPr>
        <w:t>C3</w:t>
      </w:r>
      <w:r w:rsidR="0073784C">
        <w:rPr>
          <w:rFonts w:hint="eastAsia"/>
        </w:rPr>
        <w:t>有</w:t>
      </w:r>
      <w:r w:rsidR="0073784C">
        <w:rPr>
          <w:rFonts w:hint="eastAsia"/>
        </w:rPr>
        <w:t>16</w:t>
      </w:r>
      <w:r w:rsidR="0073784C">
        <w:rPr>
          <w:rFonts w:hint="eastAsia"/>
        </w:rPr>
        <w:t>个特征提取器，卷积核大小为</w:t>
      </w:r>
      <w:r w:rsidR="0073784C">
        <w:rPr>
          <w:rFonts w:hint="eastAsia"/>
        </w:rPr>
        <w:t>5*5</w:t>
      </w:r>
      <w:r w:rsidR="00A90A32">
        <w:t>，</w:t>
      </w:r>
      <w:r w:rsidR="00A90A32">
        <w:rPr>
          <w:rFonts w:hint="eastAsia"/>
        </w:rPr>
        <w:t>步长为</w:t>
      </w:r>
      <w:r w:rsidR="00A90A32">
        <w:rPr>
          <w:rFonts w:hint="eastAsia"/>
        </w:rPr>
        <w:t>1</w:t>
      </w:r>
      <w:r w:rsidR="0073784C">
        <w:rPr>
          <w:rFonts w:hint="eastAsia"/>
        </w:rPr>
        <w:t>。然后</w:t>
      </w:r>
      <w:r w:rsidR="0073784C">
        <w:rPr>
          <w:rFonts w:hint="eastAsia"/>
        </w:rPr>
        <w:t>C3</w:t>
      </w:r>
      <w:r w:rsidR="0073784C">
        <w:rPr>
          <w:rFonts w:hint="eastAsia"/>
        </w:rPr>
        <w:t>的</w:t>
      </w:r>
      <w:r w:rsidR="00A90A32">
        <w:rPr>
          <w:rFonts w:hint="eastAsia"/>
        </w:rPr>
        <w:t>输出</w:t>
      </w:r>
      <w:r w:rsidR="00A90A32">
        <w:rPr>
          <w:rFonts w:hint="eastAsia"/>
        </w:rPr>
        <w:t>(</w:t>
      </w:r>
      <w:r w:rsidR="00A90A32">
        <w:t>(14-5+0/1)+1=10</w:t>
      </w:r>
      <w:r w:rsidR="00A90A32">
        <w:rPr>
          <w:rFonts w:hint="eastAsia"/>
        </w:rPr>
        <w:t>)</w:t>
      </w:r>
      <w:r w:rsidR="0073784C">
        <w:rPr>
          <w:rFonts w:hint="eastAsia"/>
        </w:rPr>
        <w:t>同样</w:t>
      </w:r>
      <w:r w:rsidR="00A90A32">
        <w:rPr>
          <w:rFonts w:hint="eastAsia"/>
        </w:rPr>
        <w:t>作为</w:t>
      </w:r>
      <w:proofErr w:type="spellStart"/>
      <w:r w:rsidR="00A90A32">
        <w:rPr>
          <w:rFonts w:hint="eastAsia"/>
        </w:rPr>
        <w:t>relu</w:t>
      </w:r>
      <w:proofErr w:type="spellEnd"/>
      <w:r w:rsidR="00A90A32">
        <w:rPr>
          <w:rFonts w:hint="eastAsia"/>
        </w:rPr>
        <w:t>函数的输入，之后再经过采样器</w:t>
      </w:r>
      <w:r w:rsidR="00A90A32">
        <w:rPr>
          <w:rFonts w:hint="eastAsia"/>
        </w:rPr>
        <w:t>S4</w:t>
      </w:r>
      <w:r w:rsidR="00A90A32">
        <w:t>，</w:t>
      </w:r>
      <w:r w:rsidR="00A90A32">
        <w:rPr>
          <w:rFonts w:hint="eastAsia"/>
        </w:rPr>
        <w:t>核大小</w:t>
      </w:r>
      <w:r w:rsidR="00A90A32">
        <w:rPr>
          <w:rFonts w:hint="eastAsia"/>
        </w:rPr>
        <w:t>2*2</w:t>
      </w:r>
      <w:r w:rsidR="00A90A32">
        <w:rPr>
          <w:rFonts w:hint="eastAsia"/>
        </w:rPr>
        <w:t>，步长为</w:t>
      </w:r>
      <w:r w:rsidR="00A90A32">
        <w:rPr>
          <w:rFonts w:hint="eastAsia"/>
        </w:rPr>
        <w:t>2</w:t>
      </w:r>
      <w:r w:rsidR="00A90A32">
        <w:rPr>
          <w:rFonts w:hint="eastAsia"/>
        </w:rPr>
        <w:t>，无</w:t>
      </w:r>
      <w:r w:rsidR="00A90A32">
        <w:rPr>
          <w:rFonts w:hint="eastAsia"/>
        </w:rPr>
        <w:t>padding</w:t>
      </w:r>
      <w:r w:rsidR="00A90A32">
        <w:rPr>
          <w:rFonts w:hint="eastAsia"/>
        </w:rPr>
        <w:t>。</w:t>
      </w:r>
      <w:r w:rsidR="00A90A32">
        <w:rPr>
          <w:rFonts w:hint="eastAsia"/>
        </w:rPr>
        <w:t>S4</w:t>
      </w:r>
      <w:r w:rsidR="00A90A32">
        <w:rPr>
          <w:rFonts w:hint="eastAsia"/>
        </w:rPr>
        <w:t>的输出</w:t>
      </w:r>
      <w:r w:rsidR="00A90A32">
        <w:rPr>
          <w:rFonts w:hint="eastAsia"/>
        </w:rPr>
        <w:t>(</w:t>
      </w:r>
      <w:r w:rsidR="00A90A32">
        <w:t>(10-2+0)/2+1=5</w:t>
      </w:r>
      <w:r w:rsidR="00A90A32">
        <w:rPr>
          <w:rFonts w:hint="eastAsia"/>
        </w:rPr>
        <w:t>)</w:t>
      </w:r>
      <w:r w:rsidR="00A90A32">
        <w:rPr>
          <w:rFonts w:hint="eastAsia"/>
        </w:rPr>
        <w:t>作为</w:t>
      </w:r>
      <w:r w:rsidR="00A90A32">
        <w:rPr>
          <w:rFonts w:hint="eastAsia"/>
        </w:rPr>
        <w:t>C5</w:t>
      </w:r>
      <w:r w:rsidR="00A90A32">
        <w:rPr>
          <w:rFonts w:hint="eastAsia"/>
        </w:rPr>
        <w:t>的输入。在原论文中</w:t>
      </w:r>
      <w:r w:rsidR="00A90A32">
        <w:rPr>
          <w:rFonts w:hint="eastAsia"/>
        </w:rPr>
        <w:t>C5</w:t>
      </w:r>
      <w:r w:rsidR="00A90A32">
        <w:rPr>
          <w:rFonts w:hint="eastAsia"/>
        </w:rPr>
        <w:t>是作为卷积层的，</w:t>
      </w:r>
      <w:r w:rsidR="00E21165">
        <w:rPr>
          <w:rFonts w:hint="eastAsia"/>
        </w:rPr>
        <w:t>其卷积核大小为</w:t>
      </w:r>
      <w:r w:rsidR="00E21165">
        <w:rPr>
          <w:rFonts w:hint="eastAsia"/>
        </w:rPr>
        <w:t>5*5</w:t>
      </w:r>
      <w:r w:rsidR="00E21165">
        <w:rPr>
          <w:rFonts w:hint="eastAsia"/>
        </w:rPr>
        <w:t>，步长为</w:t>
      </w:r>
      <w:r w:rsidR="00E21165">
        <w:rPr>
          <w:rFonts w:hint="eastAsia"/>
        </w:rPr>
        <w:t>1</w:t>
      </w:r>
      <w:r w:rsidR="00E21165">
        <w:rPr>
          <w:rFonts w:hint="eastAsia"/>
        </w:rPr>
        <w:t>，无填充，则生成的</w:t>
      </w:r>
      <w:r w:rsidR="00E21165">
        <w:rPr>
          <w:rFonts w:hint="eastAsia"/>
        </w:rPr>
        <w:t>feature map</w:t>
      </w:r>
      <w:r w:rsidR="00E21165">
        <w:rPr>
          <w:rFonts w:hint="eastAsia"/>
        </w:rPr>
        <w:t>大小为</w:t>
      </w:r>
      <w:r w:rsidR="00E21165">
        <w:rPr>
          <w:rFonts w:hint="eastAsia"/>
        </w:rPr>
        <w:t>(</w:t>
      </w:r>
      <w:r w:rsidR="00E21165">
        <w:t>5-5+0</w:t>
      </w:r>
      <w:r w:rsidR="00E21165">
        <w:rPr>
          <w:rFonts w:hint="eastAsia"/>
        </w:rPr>
        <w:t>)</w:t>
      </w:r>
      <w:r w:rsidR="00E21165">
        <w:t>/1+1=1*1</w:t>
      </w:r>
      <w:r w:rsidR="00E21165">
        <w:t>。</w:t>
      </w:r>
      <w:r w:rsidR="00E21165">
        <w:rPr>
          <w:rFonts w:hint="eastAsia"/>
        </w:rPr>
        <w:t>可以简化为一层全连接层。</w:t>
      </w:r>
      <w:r w:rsidR="00E21165">
        <w:rPr>
          <w:rFonts w:hint="eastAsia"/>
        </w:rPr>
        <w:t>F6</w:t>
      </w:r>
      <w:r w:rsidR="00E21165">
        <w:rPr>
          <w:rFonts w:hint="eastAsia"/>
        </w:rPr>
        <w:t>是一个全连接层。最后</w:t>
      </w:r>
      <w:r w:rsidR="00E21165">
        <w:rPr>
          <w:rFonts w:hint="eastAsia"/>
        </w:rPr>
        <w:t>OUTPUT</w:t>
      </w:r>
      <w:r w:rsidR="00E21165">
        <w:rPr>
          <w:rFonts w:hint="eastAsia"/>
        </w:rPr>
        <w:t>层则输出维度为</w:t>
      </w:r>
      <w:r w:rsidR="00E21165">
        <w:rPr>
          <w:rFonts w:hint="eastAsia"/>
        </w:rPr>
        <w:t>C</w:t>
      </w:r>
      <w:r w:rsidR="00E21165">
        <w:rPr>
          <w:rFonts w:hint="eastAsia"/>
        </w:rPr>
        <w:t>（</w:t>
      </w:r>
      <w:proofErr w:type="spellStart"/>
      <w:r w:rsidR="00E21165">
        <w:rPr>
          <w:rFonts w:hint="eastAsia"/>
        </w:rPr>
        <w:t>C</w:t>
      </w:r>
      <w:proofErr w:type="spellEnd"/>
      <w:r w:rsidR="00E21165">
        <w:rPr>
          <w:rFonts w:hint="eastAsia"/>
        </w:rPr>
        <w:t>为类别总数）的数据，代表图片在每一个类别上的概率。</w:t>
      </w:r>
    </w:p>
    <w:p w14:paraId="0E8B7B5E" w14:textId="68A45A52" w:rsidR="00AD71F4" w:rsidRDefault="00405BF2" w:rsidP="00AD71F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lastRenderedPageBreak/>
        <w:t>Res</w:t>
      </w:r>
      <w:r>
        <w:rPr>
          <w:rFonts w:ascii="黑体" w:eastAsia="黑体" w:hAnsi="黑体" w:cs="微软雅黑"/>
          <w:sz w:val="28"/>
          <w:szCs w:val="28"/>
        </w:rPr>
        <w:t>Net50</w:t>
      </w:r>
      <w:r w:rsidR="00AD71F4">
        <w:rPr>
          <w:rFonts w:ascii="黑体" w:eastAsia="黑体" w:hAnsi="黑体" w:cs="微软雅黑" w:hint="eastAsia"/>
          <w:sz w:val="28"/>
          <w:szCs w:val="28"/>
        </w:rPr>
        <w:t>：</w:t>
      </w:r>
    </w:p>
    <w:p w14:paraId="2668056B" w14:textId="203EFF03" w:rsidR="00884B59" w:rsidRDefault="00956535" w:rsidP="00884B59">
      <w:pPr>
        <w:pStyle w:val="ab"/>
        <w:ind w:firstLine="420"/>
      </w:pPr>
      <w:proofErr w:type="spellStart"/>
      <w:r>
        <w:t>R</w:t>
      </w:r>
      <w:r>
        <w:rPr>
          <w:rFonts w:hint="eastAsia"/>
        </w:rPr>
        <w:t>es</w:t>
      </w:r>
      <w:r>
        <w:t>Net</w:t>
      </w:r>
      <w:proofErr w:type="spellEnd"/>
      <w:r>
        <w:rPr>
          <w:rFonts w:hint="eastAsia"/>
        </w:rPr>
        <w:t>的提出是为了解决</w:t>
      </w:r>
      <w:r w:rsidR="004A0C2C">
        <w:rPr>
          <w:rFonts w:hint="eastAsia"/>
        </w:rPr>
        <w:t>深度训练中存在的退化问题，即随着模型的深度加深，学习能力得到增强，在理论上，更深的模型不应该会产生比它浅的模型更高的错误率，然而在实际中，却存在着深度更大的模型错误率更高的情况。这就是“退化”问题，主要是因为模型变复杂时，随机梯度下降</w:t>
      </w:r>
      <w:r w:rsidR="004A0C2C">
        <w:rPr>
          <w:rFonts w:hint="eastAsia"/>
        </w:rPr>
        <w:t>SGD</w:t>
      </w:r>
      <w:r w:rsidR="004A0C2C">
        <w:rPr>
          <w:rFonts w:hint="eastAsia"/>
        </w:rPr>
        <w:t>的优化变得困难，导致模型达不到好的学习效果。</w:t>
      </w:r>
    </w:p>
    <w:p w14:paraId="2BC9D854" w14:textId="4FE39FC9" w:rsidR="004A0C2C" w:rsidRDefault="004A0C2C" w:rsidP="00884B59">
      <w:pPr>
        <w:pStyle w:val="ab"/>
        <w:ind w:firstLine="420"/>
      </w:pPr>
      <w:r>
        <w:rPr>
          <w:rFonts w:hint="eastAsia"/>
        </w:rPr>
        <w:t>针对这个问题，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的作者团队引入深度残差学习框架，提出了一个</w:t>
      </w:r>
      <w:r>
        <w:rPr>
          <w:rFonts w:hint="eastAsia"/>
        </w:rPr>
        <w:t>Re</w:t>
      </w:r>
      <w:r>
        <w:t>sidual</w:t>
      </w:r>
      <w:r>
        <w:rPr>
          <w:rFonts w:hint="eastAsia"/>
        </w:rPr>
        <w:t>结构，如图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A75D3FC" w14:textId="251ACC95" w:rsidR="004A0C2C" w:rsidRDefault="004A0C2C" w:rsidP="004A0C2C">
      <w:pPr>
        <w:pStyle w:val="ab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18EA830" wp14:editId="56C02A12">
            <wp:extent cx="2971800" cy="165867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2-2416.32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85" cy="16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404" w14:textId="0C6418E7" w:rsidR="004A0C2C" w:rsidRDefault="004A0C2C" w:rsidP="004A0C2C">
      <w:pPr>
        <w:pStyle w:val="ab"/>
        <w:ind w:firstLine="42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残差学习：</w:t>
      </w:r>
      <w:r>
        <w:rPr>
          <w:rFonts w:hint="eastAsia"/>
          <w:b/>
        </w:rPr>
        <w:t>a building block</w:t>
      </w:r>
    </w:p>
    <w:p w14:paraId="771C075E" w14:textId="09539CDC" w:rsidR="004A0C2C" w:rsidRDefault="004A0C2C" w:rsidP="004A0C2C">
      <w:pPr>
        <w:pStyle w:val="ab"/>
        <w:ind w:firstLine="420"/>
      </w:pPr>
    </w:p>
    <w:p w14:paraId="67B55333" w14:textId="38D29F5D" w:rsidR="004A0C2C" w:rsidRDefault="004A0C2C" w:rsidP="004A0C2C">
      <w:pPr>
        <w:pStyle w:val="ab"/>
        <w:ind w:firstLine="420"/>
      </w:pPr>
      <w:r>
        <w:rPr>
          <w:rFonts w:hint="eastAsia"/>
        </w:rPr>
        <w:t>通过恒等映射（</w:t>
      </w:r>
      <w:r>
        <w:rPr>
          <w:rFonts w:hint="eastAsia"/>
        </w:rPr>
        <w:t>identity mapping</w:t>
      </w:r>
      <w:r>
        <w:rPr>
          <w:rFonts w:hint="eastAsia"/>
        </w:rPr>
        <w:t>），构建新层。将原始所需要学的函数</w:t>
      </w: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转化为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t>+x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为输入。作者假设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的优化会比</w:t>
      </w: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简单的多。</w:t>
      </w:r>
    </w:p>
    <w:p w14:paraId="03388B6E" w14:textId="5E9A2F2F" w:rsidR="00E10CCD" w:rsidRPr="00E10CCD" w:rsidRDefault="005E45A3" w:rsidP="005E45A3">
      <w:pPr>
        <w:pStyle w:val="ab"/>
        <w:wordWrap w:val="0"/>
        <w:ind w:firstLine="420"/>
        <w:jc w:val="right"/>
      </w:pPr>
      <m:oMath>
        <m:r>
          <w:rPr>
            <w:rFonts w:ascii="Cambria Math" w:hAnsi="Cambria Math"/>
          </w:rPr>
          <m:t xml:space="preserve"> 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+x</m:t>
        </m:r>
      </m:oMath>
      <w:r>
        <w:rPr>
          <w:rFonts w:hint="eastAsia"/>
        </w:rPr>
        <w:t xml:space="preserve">          </w:t>
      </w:r>
      <w:r>
        <w:t xml:space="preserve">                 </w:t>
      </w:r>
      <w:r>
        <w:rPr>
          <w:rFonts w:hint="eastAsia"/>
        </w:rPr>
        <w:t>公式</w:t>
      </w:r>
      <w:r>
        <w:rPr>
          <w:rFonts w:hint="eastAsia"/>
        </w:rPr>
        <w:t>(3.1</w:t>
      </w:r>
      <w:r>
        <w:t>)</w:t>
      </w:r>
    </w:p>
    <w:p w14:paraId="2DC2559D" w14:textId="5C10FBA9" w:rsidR="00E10CCD" w:rsidRDefault="00E10CCD" w:rsidP="005E45A3">
      <w:pPr>
        <w:pStyle w:val="ab"/>
        <w:wordWrap w:val="0"/>
        <w:ind w:firstLine="420"/>
        <w:jc w:val="right"/>
      </w:pP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x)</m:t>
        </m:r>
      </m:oMath>
      <w:r w:rsidR="005E45A3">
        <w:rPr>
          <w:rFonts w:hint="eastAsia"/>
        </w:rPr>
        <w:t xml:space="preserve">    </w:t>
      </w:r>
      <w:r w:rsidR="005E45A3">
        <w:t xml:space="preserve">                         </w:t>
      </w:r>
      <w:r w:rsidR="005E45A3">
        <w:rPr>
          <w:rFonts w:hint="eastAsia"/>
        </w:rPr>
        <w:t>公式</w:t>
      </w:r>
      <w:r w:rsidR="005E45A3">
        <w:rPr>
          <w:rFonts w:hint="eastAsia"/>
        </w:rPr>
        <w:t>(</w:t>
      </w:r>
      <w:r w:rsidR="005E45A3">
        <w:t>3.2</w:t>
      </w:r>
      <w:r w:rsidR="005E45A3">
        <w:rPr>
          <w:rFonts w:hint="eastAsia"/>
        </w:rPr>
        <w:t>)</w:t>
      </w:r>
    </w:p>
    <w:p w14:paraId="12935737" w14:textId="5C66AC62" w:rsidR="005E45A3" w:rsidRDefault="005E45A3" w:rsidP="005E45A3">
      <w:pPr>
        <w:pStyle w:val="ab"/>
        <w:ind w:firstLine="420"/>
      </w:pPr>
      <w:r>
        <w:rPr>
          <w:rFonts w:hint="eastAsia"/>
        </w:rPr>
        <w:t>公式</w:t>
      </w:r>
      <w:r>
        <w:rPr>
          <w:rFonts w:hint="eastAsia"/>
        </w:rPr>
        <w:t>(</w:t>
      </w:r>
      <w:r>
        <w:t>3.1</w:t>
      </w:r>
      <w:r>
        <w:rPr>
          <w:rFonts w:hint="eastAsia"/>
        </w:rPr>
        <w:t>)</w:t>
      </w:r>
      <w:r>
        <w:rPr>
          <w:rFonts w:hint="eastAsia"/>
        </w:rPr>
        <w:t>表示图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block</w:t>
      </w:r>
      <w:r>
        <w:rPr>
          <w:rFonts w:hint="eastAsia"/>
        </w:rPr>
        <w:t>如何根据输入</w:t>
      </w:r>
      <w:r>
        <w:rPr>
          <w:rFonts w:hint="eastAsia"/>
        </w:rPr>
        <w:t>x</w:t>
      </w:r>
      <w:r>
        <w:rPr>
          <w:rFonts w:hint="eastAsia"/>
        </w:rPr>
        <w:t>得到输出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69F01553" w14:textId="76F78416" w:rsidR="005E45A3" w:rsidRDefault="005E45A3" w:rsidP="005E45A3">
      <w:pPr>
        <w:pStyle w:val="ab"/>
        <w:ind w:firstLine="420"/>
      </w:pPr>
      <w:r>
        <w:rPr>
          <w:rFonts w:hint="eastAsia"/>
        </w:rPr>
        <w:t>公式</w:t>
      </w:r>
      <w:r>
        <w:rPr>
          <w:rFonts w:hint="eastAsia"/>
        </w:rPr>
        <w:t>(</w:t>
      </w:r>
      <w:r>
        <w:t>3.2</w:t>
      </w:r>
      <w:r>
        <w:rPr>
          <w:rFonts w:hint="eastAsia"/>
        </w:rPr>
        <w:t>)</w:t>
      </w:r>
      <w:r>
        <w:rPr>
          <w:rFonts w:hint="eastAsia"/>
        </w:rPr>
        <w:t>表示图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F</w:t>
      </w:r>
      <w:r>
        <w:rPr>
          <w:rFonts w:hint="eastAsia"/>
        </w:rPr>
        <w:t>如何计算。在得到输出</w:t>
      </w:r>
      <w:r>
        <w:rPr>
          <w:rFonts w:hint="eastAsia"/>
        </w:rPr>
        <w:t>y</w:t>
      </w:r>
      <w:r>
        <w:rPr>
          <w:rFonts w:hint="eastAsia"/>
        </w:rPr>
        <w:t>后，再使用一个非线性函数。</w:t>
      </w:r>
    </w:p>
    <w:p w14:paraId="10932E4A" w14:textId="69CF1960" w:rsidR="00581381" w:rsidRDefault="00581381" w:rsidP="005E45A3">
      <w:pPr>
        <w:pStyle w:val="ab"/>
        <w:ind w:firstLine="420"/>
      </w:pPr>
      <w:r>
        <w:rPr>
          <w:rFonts w:hint="eastAsia"/>
        </w:rPr>
        <w:t>在公式</w:t>
      </w:r>
      <w:r>
        <w:rPr>
          <w:rFonts w:hint="eastAsia"/>
        </w:rPr>
        <w:t>(</w:t>
      </w:r>
      <w:r>
        <w:t>3.1</w:t>
      </w:r>
      <w:r>
        <w:rPr>
          <w:rFonts w:hint="eastAsia"/>
        </w:rPr>
        <w:t>)</w:t>
      </w:r>
      <w:r>
        <w:rPr>
          <w:rFonts w:hint="eastAsia"/>
        </w:rPr>
        <w:t>中，由于</w:t>
      </w:r>
      <w:proofErr w:type="spellStart"/>
      <w:r>
        <w:rPr>
          <w:rFonts w:hint="eastAsia"/>
        </w:rPr>
        <w:t>F+x</w:t>
      </w:r>
      <w:proofErr w:type="spellEnd"/>
      <w:r>
        <w:rPr>
          <w:rFonts w:hint="eastAsia"/>
        </w:rPr>
        <w:t>是通过</w:t>
      </w:r>
      <w:r>
        <w:rPr>
          <w:rFonts w:hint="eastAsia"/>
        </w:rPr>
        <w:t>elem</w:t>
      </w:r>
      <w:r>
        <w:t>ent-wise</w:t>
      </w:r>
      <w:r>
        <w:rPr>
          <w:rFonts w:hint="eastAsia"/>
        </w:rPr>
        <w:t>加法获得，所以需要保证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的维度相等。如果在计算</w:t>
      </w:r>
      <w:r>
        <w:rPr>
          <w:rFonts w:hint="eastAsia"/>
        </w:rPr>
        <w:t>F</w:t>
      </w:r>
      <w:r>
        <w:rPr>
          <w:rFonts w:hint="eastAsia"/>
        </w:rPr>
        <w:t>时改变了输出</w:t>
      </w:r>
      <w:r>
        <w:rPr>
          <w:rFonts w:hint="eastAsia"/>
        </w:rPr>
        <w:t>/</w:t>
      </w:r>
      <w:r>
        <w:rPr>
          <w:rFonts w:hint="eastAsia"/>
        </w:rPr>
        <w:t>输出的通道数，那么需要对</w:t>
      </w:r>
      <w:r>
        <w:rPr>
          <w:rFonts w:hint="eastAsia"/>
        </w:rPr>
        <w:t>x</w:t>
      </w:r>
      <w:r>
        <w:rPr>
          <w:rFonts w:hint="eastAsia"/>
        </w:rPr>
        <w:t>进行线性变换，即通过公式</w:t>
      </w:r>
      <w:r>
        <w:rPr>
          <w:rFonts w:hint="eastAsia"/>
        </w:rPr>
        <w:t>(</w:t>
      </w:r>
      <w:r>
        <w:t>3.3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53487D8" w14:textId="27624424" w:rsidR="00581381" w:rsidRDefault="00581381" w:rsidP="00581381">
      <w:pPr>
        <w:pStyle w:val="ab"/>
        <w:wordWrap w:val="0"/>
        <w:ind w:firstLine="420"/>
        <w:jc w:val="right"/>
      </w:pP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         </w:t>
      </w:r>
      <w:r>
        <w:t xml:space="preserve">                 </w:t>
      </w:r>
      <w:r>
        <w:rPr>
          <w:rFonts w:hint="eastAsia"/>
        </w:rPr>
        <w:t>公式</w:t>
      </w:r>
      <w:r>
        <w:rPr>
          <w:rFonts w:hint="eastAsia"/>
        </w:rPr>
        <w:t>(3.</w:t>
      </w:r>
      <w:r>
        <w:t>3)</w:t>
      </w:r>
    </w:p>
    <w:p w14:paraId="7FDCD7F0" w14:textId="2ED5D539" w:rsidR="00581381" w:rsidRDefault="00B86AEA" w:rsidP="00581381">
      <w:pPr>
        <w:pStyle w:val="ab"/>
        <w:ind w:firstLine="420"/>
      </w:pPr>
      <w:r>
        <w:rPr>
          <w:rFonts w:hint="eastAsia"/>
        </w:rPr>
        <w:t>论文中的网络结构如图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C61C791" w14:textId="416C227F" w:rsidR="00B86AEA" w:rsidRDefault="00813AB2" w:rsidP="00B86AEA">
      <w:pPr>
        <w:pStyle w:val="ab"/>
        <w:ind w:firstLine="420"/>
        <w:jc w:val="center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44112" wp14:editId="34BB1088">
                <wp:simplePos x="0" y="0"/>
                <wp:positionH relativeFrom="column">
                  <wp:posOffset>1281249</wp:posOffset>
                </wp:positionH>
                <wp:positionV relativeFrom="paragraph">
                  <wp:posOffset>145506</wp:posOffset>
                </wp:positionV>
                <wp:extent cx="881743" cy="2204357"/>
                <wp:effectExtent l="12700" t="12700" r="20320" b="311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22043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BAEFC" id="矩形 9" o:spid="_x0000_s1026" style="position:absolute;left:0;text-align:left;margin-left:100.9pt;margin-top:11.45pt;width:69.45pt;height:1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" filled="f" strokecolor="red" strokeweight="3pt"/>
            </w:pict>
          </mc:Fallback>
        </mc:AlternateContent>
      </w:r>
      <w:r w:rsidR="00B86AEA">
        <w:rPr>
          <w:noProof/>
          <w:color w:val="0000FF"/>
        </w:rPr>
        <w:drawing>
          <wp:inline distT="0" distB="0" distL="0" distR="0" wp14:anchorId="2E799FBE" wp14:editId="0AF21245">
            <wp:extent cx="5194300" cy="228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net结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32B" w14:textId="762D82B7" w:rsidR="00B86AEA" w:rsidRDefault="00B86AEA" w:rsidP="00B86AEA">
      <w:pPr>
        <w:pStyle w:val="ab"/>
        <w:ind w:firstLine="42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网络结构参数</w:t>
      </w:r>
    </w:p>
    <w:p w14:paraId="4AFCA136" w14:textId="315C2A00" w:rsidR="00813AB2" w:rsidRDefault="00813AB2" w:rsidP="00813AB2">
      <w:pPr>
        <w:pStyle w:val="ab"/>
        <w:ind w:firstLine="420"/>
      </w:pPr>
    </w:p>
    <w:p w14:paraId="37C4030A" w14:textId="1AC6051F" w:rsidR="00813AB2" w:rsidRPr="00813AB2" w:rsidRDefault="00813AB2" w:rsidP="00813AB2">
      <w:pPr>
        <w:pStyle w:val="ab"/>
        <w:ind w:firstLine="420"/>
      </w:pPr>
      <w:r>
        <w:rPr>
          <w:rFonts w:hint="eastAsia"/>
        </w:rPr>
        <w:lastRenderedPageBreak/>
        <w:t>由于原论文</w:t>
      </w:r>
      <w:r w:rsidR="0092063C">
        <w:rPr>
          <w:rFonts w:hint="eastAsia"/>
        </w:rPr>
        <w:t>中</w:t>
      </w:r>
      <w:r w:rsidR="0092063C">
        <w:rPr>
          <w:rFonts w:hint="eastAsia"/>
        </w:rPr>
        <w:t>Res</w:t>
      </w:r>
      <w:r w:rsidR="00C87B2F">
        <w:t>Net18</w:t>
      </w:r>
      <w:r>
        <w:rPr>
          <w:rFonts w:hint="eastAsia"/>
        </w:rPr>
        <w:t>网络第一层网络参数是针对</w:t>
      </w:r>
      <w:r w:rsidR="00D5380D">
        <w:rPr>
          <w:rFonts w:hint="eastAsia"/>
        </w:rPr>
        <w:t>ImageNet</w:t>
      </w:r>
      <w:r w:rsidR="00D5380D">
        <w:rPr>
          <w:rFonts w:hint="eastAsia"/>
        </w:rPr>
        <w:t>的</w:t>
      </w:r>
      <w:r>
        <w:rPr>
          <w:rFonts w:hint="eastAsia"/>
        </w:rPr>
        <w:t>输入</w:t>
      </w:r>
      <w:r>
        <w:rPr>
          <w:rFonts w:hint="eastAsia"/>
        </w:rPr>
        <w:t>224*224*3</w:t>
      </w:r>
      <w:r>
        <w:rPr>
          <w:rFonts w:hint="eastAsia"/>
        </w:rPr>
        <w:t>的，而</w:t>
      </w:r>
      <w:r>
        <w:rPr>
          <w:rFonts w:hint="eastAsia"/>
        </w:rPr>
        <w:t>CIFAR10</w:t>
      </w:r>
      <w:r>
        <w:rPr>
          <w:rFonts w:hint="eastAsia"/>
        </w:rPr>
        <w:t>是</w:t>
      </w:r>
      <w:r>
        <w:rPr>
          <w:rFonts w:hint="eastAsia"/>
        </w:rPr>
        <w:t>32*32*3</w:t>
      </w:r>
      <w:r>
        <w:rPr>
          <w:rFonts w:hint="eastAsia"/>
        </w:rPr>
        <w:t>的，所以需要对参数进行修改。</w:t>
      </w:r>
      <w:r w:rsidR="002D29E5">
        <w:rPr>
          <w:rFonts w:hint="eastAsia"/>
        </w:rPr>
        <w:t>将第一层卷积层参数</w:t>
      </w:r>
      <w:proofErr w:type="spellStart"/>
      <w:r w:rsidR="002D29E5">
        <w:rPr>
          <w:rFonts w:hint="eastAsia"/>
        </w:rPr>
        <w:t>kernel</w:t>
      </w:r>
      <w:r w:rsidR="002D29E5">
        <w:t>_size</w:t>
      </w:r>
      <w:proofErr w:type="spellEnd"/>
      <w:r w:rsidR="002D29E5">
        <w:t>=7</w:t>
      </w:r>
      <w:r w:rsidR="002D29E5">
        <w:t>，</w:t>
      </w:r>
      <w:r w:rsidR="002D29E5">
        <w:rPr>
          <w:rFonts w:hint="eastAsia"/>
        </w:rPr>
        <w:t>str</w:t>
      </w:r>
      <w:r w:rsidR="002D29E5">
        <w:t>i</w:t>
      </w:r>
      <w:r w:rsidR="002D29E5">
        <w:rPr>
          <w:rFonts w:hint="eastAsia"/>
        </w:rPr>
        <w:t>de</w:t>
      </w:r>
      <w:r w:rsidR="002D29E5">
        <w:t>=2</w:t>
      </w:r>
      <w:r w:rsidR="002D29E5">
        <w:t>，</w:t>
      </w:r>
      <w:r w:rsidR="002D29E5">
        <w:t>padding=3</w:t>
      </w:r>
      <w:r w:rsidR="002D29E5">
        <w:rPr>
          <w:rFonts w:hint="eastAsia"/>
        </w:rPr>
        <w:t>改为</w:t>
      </w:r>
      <w:proofErr w:type="spellStart"/>
      <w:r w:rsidR="002D29E5">
        <w:rPr>
          <w:rFonts w:hint="eastAsia"/>
        </w:rPr>
        <w:t>kernel_size</w:t>
      </w:r>
      <w:proofErr w:type="spellEnd"/>
      <w:r w:rsidR="002D29E5">
        <w:rPr>
          <w:rFonts w:hint="eastAsia"/>
        </w:rPr>
        <w:t>=3</w:t>
      </w:r>
      <w:r w:rsidR="002D29E5">
        <w:rPr>
          <w:rFonts w:hint="eastAsia"/>
        </w:rPr>
        <w:t>，</w:t>
      </w:r>
      <w:r w:rsidR="002D29E5">
        <w:rPr>
          <w:rFonts w:hint="eastAsia"/>
        </w:rPr>
        <w:t>stride=1</w:t>
      </w:r>
      <w:r w:rsidR="002D29E5">
        <w:rPr>
          <w:rFonts w:hint="eastAsia"/>
        </w:rPr>
        <w:t>，</w:t>
      </w:r>
      <w:r w:rsidR="002D29E5">
        <w:rPr>
          <w:rFonts w:hint="eastAsia"/>
        </w:rPr>
        <w:t>padding</w:t>
      </w:r>
      <w:r w:rsidR="002D29E5">
        <w:t>=1</w:t>
      </w:r>
      <w:r w:rsidR="002D29E5">
        <w:rPr>
          <w:rFonts w:hint="eastAsia"/>
        </w:rPr>
        <w:t>，第一个池化层参数</w:t>
      </w:r>
      <w:proofErr w:type="spellStart"/>
      <w:r w:rsidR="002D29E5">
        <w:rPr>
          <w:rFonts w:hint="eastAsia"/>
        </w:rPr>
        <w:t>kernel_size</w:t>
      </w:r>
      <w:proofErr w:type="spellEnd"/>
      <w:r w:rsidR="002D29E5">
        <w:rPr>
          <w:rFonts w:hint="eastAsia"/>
        </w:rPr>
        <w:t>=</w:t>
      </w:r>
      <w:r w:rsidR="002D29E5">
        <w:t>3</w:t>
      </w:r>
      <w:r w:rsidR="002D29E5">
        <w:t>，</w:t>
      </w:r>
      <w:r w:rsidR="002D29E5">
        <w:t>stride=2</w:t>
      </w:r>
      <w:r w:rsidR="002D29E5">
        <w:t>，</w:t>
      </w:r>
      <w:r w:rsidR="002D29E5">
        <w:rPr>
          <w:rFonts w:hint="eastAsia"/>
        </w:rPr>
        <w:t>padding</w:t>
      </w:r>
      <w:r w:rsidR="002D29E5">
        <w:t>=1</w:t>
      </w:r>
      <w:r w:rsidR="002D29E5">
        <w:rPr>
          <w:rFonts w:hint="eastAsia"/>
        </w:rPr>
        <w:t>改为</w:t>
      </w:r>
      <w:proofErr w:type="spellStart"/>
      <w:r w:rsidR="002D29E5">
        <w:rPr>
          <w:rFonts w:hint="eastAsia"/>
        </w:rPr>
        <w:t>kernel_size</w:t>
      </w:r>
      <w:proofErr w:type="spellEnd"/>
      <w:r w:rsidR="002D29E5">
        <w:rPr>
          <w:rFonts w:hint="eastAsia"/>
        </w:rPr>
        <w:t>=3</w:t>
      </w:r>
      <w:r w:rsidR="002D29E5">
        <w:rPr>
          <w:rFonts w:hint="eastAsia"/>
        </w:rPr>
        <w:t>，</w:t>
      </w:r>
      <w:r w:rsidR="002D29E5">
        <w:rPr>
          <w:rFonts w:hint="eastAsia"/>
        </w:rPr>
        <w:t>stride</w:t>
      </w:r>
      <w:r w:rsidR="002D29E5">
        <w:t>=1</w:t>
      </w:r>
      <w:r w:rsidR="002D29E5">
        <w:t>，</w:t>
      </w:r>
      <w:r w:rsidR="002D29E5">
        <w:rPr>
          <w:rFonts w:hint="eastAsia"/>
        </w:rPr>
        <w:t>padding</w:t>
      </w:r>
      <w:r w:rsidR="002D29E5">
        <w:t>=1</w:t>
      </w:r>
      <w:r w:rsidR="002D29E5">
        <w:t>。</w:t>
      </w:r>
    </w:p>
    <w:p w14:paraId="0A7E3839" w14:textId="19190B49" w:rsidR="00165C24" w:rsidRDefault="006B2FD9" w:rsidP="00165C24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具体实现</w:t>
      </w:r>
    </w:p>
    <w:p w14:paraId="70D2A085" w14:textId="565140AA" w:rsidR="00165C24" w:rsidRDefault="001F25C8" w:rsidP="00165C24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/>
          <w:sz w:val="28"/>
          <w:szCs w:val="28"/>
        </w:rPr>
        <w:t>L</w:t>
      </w:r>
      <w:r>
        <w:rPr>
          <w:rFonts w:ascii="黑体" w:eastAsia="黑体" w:hAnsi="黑体" w:cs="微软雅黑" w:hint="eastAsia"/>
          <w:sz w:val="28"/>
          <w:szCs w:val="28"/>
        </w:rPr>
        <w:t>eNet</w:t>
      </w:r>
      <w:r>
        <w:rPr>
          <w:rFonts w:ascii="黑体" w:eastAsia="黑体" w:hAnsi="黑体" w:cs="微软雅黑"/>
          <w:sz w:val="28"/>
          <w:szCs w:val="28"/>
        </w:rPr>
        <w:t>-5</w:t>
      </w:r>
      <w:r w:rsidR="00165C24">
        <w:rPr>
          <w:rFonts w:ascii="黑体" w:eastAsia="黑体" w:hAnsi="黑体" w:cs="微软雅黑" w:hint="eastAsia"/>
          <w:sz w:val="28"/>
          <w:szCs w:val="28"/>
        </w:rPr>
        <w:t>：</w:t>
      </w:r>
    </w:p>
    <w:p w14:paraId="322FCC8E" w14:textId="534B230B" w:rsidR="00165C24" w:rsidRPr="001F25C8" w:rsidRDefault="001F25C8" w:rsidP="004159F4">
      <w:pPr>
        <w:pStyle w:val="ab"/>
        <w:ind w:firstLine="422"/>
        <w:rPr>
          <w:b/>
        </w:rPr>
      </w:pPr>
      <w:r>
        <w:rPr>
          <w:rFonts w:hint="eastAsia"/>
          <w:b/>
        </w:rPr>
        <w:t>网络定义：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4B050B70" w14:textId="77777777" w:rsidTr="004159F4">
        <w:tc>
          <w:tcPr>
            <w:tcW w:w="8296" w:type="dxa"/>
          </w:tcPr>
          <w:p w14:paraId="597F3801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class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F25C8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</w:rPr>
              <w:t>LeNet5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Module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00946D09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1F25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F25C8">
              <w:rPr>
                <w:rFonts w:ascii="Consolas" w:hAnsi="Consolas" w:cs="Consolas"/>
                <w:color w:val="0000FF"/>
                <w:sz w:val="18"/>
                <w:szCs w:val="18"/>
              </w:rPr>
              <w:t>__</w:t>
            </w:r>
            <w:proofErr w:type="spellStart"/>
            <w:r w:rsidRPr="001F25C8">
              <w:rPr>
                <w:rFonts w:ascii="Consolas" w:hAnsi="Consolas" w:cs="Consolas"/>
                <w:color w:val="0000FF"/>
                <w:sz w:val="18"/>
                <w:szCs w:val="18"/>
              </w:rPr>
              <w:t>init</w:t>
            </w:r>
            <w:proofErr w:type="spellEnd"/>
            <w:r w:rsidRPr="001F25C8">
              <w:rPr>
                <w:rFonts w:ascii="Consolas" w:hAnsi="Consolas" w:cs="Consolas"/>
                <w:color w:val="0000FF"/>
                <w:sz w:val="18"/>
                <w:szCs w:val="18"/>
              </w:rPr>
              <w:t>__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5927B09C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super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LeNet5, 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__</w:t>
            </w:r>
            <w:proofErr w:type="spellStart"/>
            <w:r w:rsidRPr="001F25C8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spellEnd"/>
            <w:r w:rsidRPr="001F25C8">
              <w:rPr>
                <w:rFonts w:ascii="Consolas" w:hAnsi="Consolas" w:cs="Consolas"/>
                <w:sz w:val="18"/>
                <w:szCs w:val="18"/>
              </w:rPr>
              <w:t>__()</w:t>
            </w:r>
          </w:p>
          <w:p w14:paraId="62AF2F4E" w14:textId="75E40F02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1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Conv2d(</w:t>
            </w:r>
            <w:r w:rsidR="008B4166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6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5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, padding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=2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5B6B872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2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Conv2d(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6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16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5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DCEE9F1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fc1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Linear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16*5*5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120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05F1BE90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fc2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Linear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120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84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6283F1B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fc3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Linear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84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10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109A966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14:paraId="1AB4AFE8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1F25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F25C8">
              <w:rPr>
                <w:rFonts w:ascii="Consolas" w:hAnsi="Consolas" w:cs="Consolas"/>
                <w:color w:val="0000FF"/>
                <w:sz w:val="18"/>
                <w:szCs w:val="18"/>
              </w:rPr>
              <w:t>forward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, x):</w:t>
            </w:r>
          </w:p>
          <w:p w14:paraId="20CD28E1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max_pool2d(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conv1(x)), 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79A61228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max_pool2d(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conv2(x)), (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7313813D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x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view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1F25C8">
              <w:rPr>
                <w:rFonts w:ascii="Consolas" w:hAnsi="Consolas" w:cs="Consolas"/>
                <w:sz w:val="18"/>
                <w:szCs w:val="18"/>
              </w:rPr>
              <w:t>x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size</w:t>
            </w:r>
            <w:proofErr w:type="spellEnd"/>
            <w:r w:rsidRPr="001F25C8">
              <w:rPr>
                <w:rFonts w:ascii="Consolas" w:hAnsi="Consolas" w:cs="Consolas"/>
                <w:sz w:val="18"/>
                <w:szCs w:val="18"/>
              </w:rPr>
              <w:t>()[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],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-1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E51F2FA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fc1(x))</w:t>
            </w:r>
          </w:p>
          <w:p w14:paraId="38E3375D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F25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F25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fc2(x))</w:t>
            </w:r>
          </w:p>
          <w:p w14:paraId="7FCFBCC1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F25C8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F25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>fc3(x)</w:t>
            </w:r>
          </w:p>
          <w:p w14:paraId="5F892D60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14:paraId="2C9EA00E" w14:textId="77777777" w:rsidR="001F25C8" w:rsidRPr="001F25C8" w:rsidRDefault="001F25C8" w:rsidP="001F25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F25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1F25C8">
              <w:rPr>
                <w:rFonts w:ascii="Consolas" w:hAnsi="Consolas" w:cs="Consolas"/>
                <w:sz w:val="18"/>
                <w:szCs w:val="18"/>
              </w:rPr>
              <w:t xml:space="preserve"> x</w:t>
            </w:r>
          </w:p>
          <w:p w14:paraId="7C8D1254" w14:textId="0AA4A3AF" w:rsidR="004159F4" w:rsidRDefault="004159F4" w:rsidP="004159F4">
            <w:pPr>
              <w:pStyle w:val="ae"/>
            </w:pPr>
          </w:p>
        </w:tc>
      </w:tr>
    </w:tbl>
    <w:p w14:paraId="1EF6A7B9" w14:textId="469F825D" w:rsidR="004159F4" w:rsidRDefault="007044C5" w:rsidP="004159F4">
      <w:pPr>
        <w:pStyle w:val="ab"/>
        <w:ind w:firstLine="420"/>
      </w:pPr>
      <w:r>
        <w:rPr>
          <w:rFonts w:hint="eastAsia"/>
        </w:rPr>
        <w:t>MNIST</w:t>
      </w:r>
      <w:r>
        <w:rPr>
          <w:rFonts w:hint="eastAsia"/>
        </w:rPr>
        <w:t>数据集中每张图片</w:t>
      </w:r>
      <w:r w:rsidR="005B11AD">
        <w:rPr>
          <w:rFonts w:hint="eastAsia"/>
        </w:rPr>
        <w:t>大小为</w:t>
      </w:r>
      <w:r w:rsidR="005B11AD">
        <w:rPr>
          <w:rFonts w:hint="eastAsia"/>
        </w:rPr>
        <w:t>28*28*1</w:t>
      </w:r>
      <w:r w:rsidR="005B11AD">
        <w:rPr>
          <w:rFonts w:hint="eastAsia"/>
        </w:rPr>
        <w:t>，</w:t>
      </w:r>
      <w:r w:rsidR="008B4166">
        <w:rPr>
          <w:rFonts w:hint="eastAsia"/>
        </w:rPr>
        <w:t>通过</w:t>
      </w:r>
      <w:r w:rsidR="008B4166">
        <w:rPr>
          <w:rFonts w:hint="eastAsia"/>
        </w:rPr>
        <w:t>2</w:t>
      </w:r>
      <w:r w:rsidR="008B4166">
        <w:rPr>
          <w:rFonts w:hint="eastAsia"/>
        </w:rPr>
        <w:t>层卷积层和</w:t>
      </w:r>
      <w:r w:rsidR="008B4166">
        <w:rPr>
          <w:rFonts w:hint="eastAsia"/>
        </w:rPr>
        <w:t>3</w:t>
      </w:r>
      <w:r w:rsidR="008B4166">
        <w:rPr>
          <w:rFonts w:hint="eastAsia"/>
        </w:rPr>
        <w:t>层全连接层获得在每个类上的概率</w:t>
      </w:r>
      <w:r w:rsidR="004159F4">
        <w:rPr>
          <w:rFonts w:hint="eastAsia"/>
        </w:rPr>
        <w:t>。</w:t>
      </w:r>
    </w:p>
    <w:p w14:paraId="2F433340" w14:textId="6BDBED1C" w:rsidR="004159F4" w:rsidRPr="00DF5486" w:rsidRDefault="00DF5486" w:rsidP="00DF5486">
      <w:pPr>
        <w:pStyle w:val="ab"/>
        <w:ind w:firstLine="422"/>
        <w:rPr>
          <w:b/>
        </w:rPr>
      </w:pPr>
      <w:r>
        <w:rPr>
          <w:rFonts w:hint="eastAsia"/>
          <w:b/>
        </w:rPr>
        <w:t>数据集定义与加载：</w:t>
      </w:r>
    </w:p>
    <w:p w14:paraId="159E0D7E" w14:textId="1F859F25" w:rsidR="004159F4" w:rsidRDefault="00DF5486" w:rsidP="004159F4">
      <w:pPr>
        <w:pStyle w:val="ab"/>
        <w:ind w:firstLine="420"/>
      </w:pPr>
      <w:r>
        <w:rPr>
          <w:rFonts w:hint="eastAsia"/>
        </w:rPr>
        <w:t>使用</w:t>
      </w:r>
      <w:proofErr w:type="spellStart"/>
      <w:r w:rsidRPr="00DF5486">
        <w:t>torchvision</w:t>
      </w:r>
      <w:proofErr w:type="spellEnd"/>
      <w:r>
        <w:rPr>
          <w:rFonts w:hint="eastAsia"/>
        </w:rPr>
        <w:t>内置的</w:t>
      </w:r>
      <w:proofErr w:type="spellStart"/>
      <w:r>
        <w:t>datasets</w:t>
      </w:r>
      <w:r>
        <w:rPr>
          <w:rFonts w:hint="eastAsia"/>
        </w:rPr>
        <w:t>.</w:t>
      </w:r>
      <w:r>
        <w:t>MNIST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MNIST</w:t>
      </w:r>
      <w:r>
        <w:rPr>
          <w:rFonts w:hint="eastAsia"/>
        </w:rPr>
        <w:t>数据集，并使用</w:t>
      </w:r>
      <w:proofErr w:type="spellStart"/>
      <w:r>
        <w:rPr>
          <w:rFonts w:hint="eastAsia"/>
        </w:rPr>
        <w:t>torch.utils.data.DataLoader</w:t>
      </w:r>
      <w:proofErr w:type="spellEnd"/>
      <w:r>
        <w:rPr>
          <w:rFonts w:hint="eastAsia"/>
        </w:rPr>
        <w:t>加载数据集。使用</w:t>
      </w:r>
      <w:proofErr w:type="spellStart"/>
      <w:r>
        <w:rPr>
          <w:rFonts w:hint="eastAsia"/>
        </w:rPr>
        <w:t>trans</w:t>
      </w:r>
      <w:r>
        <w:t>forms.Normalize</w:t>
      </w:r>
      <w:proofErr w:type="spellEnd"/>
      <w:r>
        <w:t>()</w:t>
      </w:r>
      <w:r>
        <w:rPr>
          <w:rFonts w:hint="eastAsia"/>
        </w:rPr>
        <w:t>将数据标准化。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28572070" w14:textId="77777777" w:rsidTr="004159F4">
        <w:tc>
          <w:tcPr>
            <w:tcW w:w="8296" w:type="dxa"/>
          </w:tcPr>
          <w:p w14:paraId="43B2B639" w14:textId="77777777" w:rsid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486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utils</w:t>
            </w:r>
            <w:proofErr w:type="gramEnd"/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data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DataLoader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datasets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MNIST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</w:t>
            </w:r>
            <w:r w:rsidRPr="00DF5486">
              <w:rPr>
                <w:rFonts w:ascii="Consolas" w:hAnsi="Consolas" w:cs="Consolas"/>
                <w:color w:val="BA2121"/>
                <w:sz w:val="18"/>
                <w:szCs w:val="18"/>
              </w:rPr>
              <w:t>'data'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 train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download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,                        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transform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([                                     </w:t>
            </w:r>
          </w:p>
          <w:p w14:paraId="7481F94B" w14:textId="77777777" w:rsidR="00DF5486" w:rsidRDefault="00DF5486" w:rsidP="00DF5486">
            <w:pPr>
              <w:pStyle w:val="HTML"/>
              <w:shd w:val="clear" w:color="auto" w:fill="F8F8F8"/>
              <w:ind w:leftChars="500" w:left="105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F5486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(),                                                          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((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0.1307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,), (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0.3081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,)),</w:t>
            </w:r>
          </w:p>
          <w:p w14:paraId="2DF5911E" w14:textId="713E0CE7" w:rsidR="00DF5486" w:rsidRPr="00DF5486" w:rsidRDefault="00DF5486" w:rsidP="00DF5486">
            <w:pPr>
              <w:pStyle w:val="HTML"/>
              <w:shd w:val="clear" w:color="auto" w:fill="F8F8F8"/>
              <w:ind w:leftChars="500" w:left="1050"/>
              <w:rPr>
                <w:rFonts w:ascii="Consolas" w:hAnsi="Consolas" w:cs="Consolas"/>
                <w:sz w:val="18"/>
                <w:szCs w:val="18"/>
              </w:rPr>
            </w:pPr>
            <w:r w:rsidRPr="00DF5486">
              <w:rPr>
                <w:rFonts w:ascii="Consolas" w:hAnsi="Consolas" w:cs="Consolas"/>
                <w:sz w:val="18"/>
                <w:szCs w:val="18"/>
              </w:rPr>
              <w:t>])),</w:t>
            </w:r>
          </w:p>
          <w:p w14:paraId="40CCF388" w14:textId="3945AA5B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15C58EB7" w14:textId="40A5457E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F5486">
              <w:rPr>
                <w:rFonts w:ascii="Consolas" w:hAnsi="Consolas" w:cs="Consolas"/>
                <w:sz w:val="18"/>
                <w:szCs w:val="18"/>
              </w:rPr>
              <w:t>shuffle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700C22B" w14:textId="77777777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1A0317C7" w14:textId="77777777" w:rsid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5486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utils</w:t>
            </w:r>
            <w:proofErr w:type="gramEnd"/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data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DataLoader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datasets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MNIST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</w:t>
            </w:r>
            <w:r w:rsidRPr="00DF5486">
              <w:rPr>
                <w:rFonts w:ascii="Consolas" w:hAnsi="Consolas" w:cs="Consolas"/>
                <w:color w:val="BA2121"/>
                <w:sz w:val="18"/>
                <w:szCs w:val="18"/>
              </w:rPr>
              <w:t>'data'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 train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                                                                     transform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([</w:t>
            </w:r>
          </w:p>
          <w:p w14:paraId="25DE4270" w14:textId="0A953AF2" w:rsidR="00DF5486" w:rsidRPr="00DF5486" w:rsidRDefault="00DF5486" w:rsidP="00DF5486">
            <w:pPr>
              <w:pStyle w:val="HTML"/>
              <w:shd w:val="clear" w:color="auto" w:fill="F8F8F8"/>
              <w:ind w:firstLineChars="550" w:firstLine="99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F5486">
              <w:rPr>
                <w:rFonts w:ascii="Consolas" w:hAnsi="Consolas" w:cs="Consolas"/>
                <w:sz w:val="18"/>
                <w:szCs w:val="18"/>
              </w:rPr>
              <w:lastRenderedPageBreak/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DF5486">
              <w:rPr>
                <w:rFonts w:ascii="Consolas" w:hAnsi="Consolas" w:cs="Consolas"/>
                <w:sz w:val="18"/>
                <w:szCs w:val="18"/>
              </w:rPr>
              <w:t>(),</w:t>
            </w:r>
          </w:p>
          <w:p w14:paraId="5AA78FF0" w14:textId="03B3FA2C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  <w:proofErr w:type="spellStart"/>
            <w:proofErr w:type="gramStart"/>
            <w:r w:rsidRPr="00DF5486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proofErr w:type="gramEnd"/>
            <w:r w:rsidRPr="00DF5486">
              <w:rPr>
                <w:rFonts w:ascii="Consolas" w:hAnsi="Consolas" w:cs="Consolas"/>
                <w:sz w:val="18"/>
                <w:szCs w:val="18"/>
              </w:rPr>
              <w:t>((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0.1307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,), (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0.3081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,))</w:t>
            </w:r>
          </w:p>
          <w:p w14:paraId="6949CE70" w14:textId="2A912B66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F5486">
              <w:rPr>
                <w:rFonts w:ascii="Consolas" w:hAnsi="Consolas" w:cs="Consolas"/>
                <w:sz w:val="18"/>
                <w:szCs w:val="18"/>
              </w:rPr>
              <w:t xml:space="preserve">           ])),</w:t>
            </w:r>
          </w:p>
          <w:p w14:paraId="4F81A03D" w14:textId="1E3AB17D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DF5486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DF5486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3AED202C" w14:textId="4CB7BC2F" w:rsidR="00DF5486" w:rsidRPr="00DF5486" w:rsidRDefault="00DF5486" w:rsidP="00DF548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F5486">
              <w:rPr>
                <w:rFonts w:ascii="Consolas" w:hAnsi="Consolas" w:cs="Consolas"/>
                <w:sz w:val="18"/>
                <w:szCs w:val="18"/>
              </w:rPr>
              <w:t>shuffle</w:t>
            </w:r>
            <w:r w:rsidRPr="00DF548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F5486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DF548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A2A6AFC" w14:textId="1199D234" w:rsidR="004159F4" w:rsidRPr="00DF5486" w:rsidRDefault="004159F4" w:rsidP="004159F4">
            <w:pPr>
              <w:pStyle w:val="ae"/>
              <w:rPr>
                <w:rFonts w:cs="Consolas"/>
                <w:szCs w:val="18"/>
              </w:rPr>
            </w:pPr>
          </w:p>
        </w:tc>
      </w:tr>
    </w:tbl>
    <w:p w14:paraId="7AF4523D" w14:textId="2E1A23BE" w:rsidR="00DF5486" w:rsidRDefault="00DF5486" w:rsidP="00DF5486">
      <w:pPr>
        <w:pStyle w:val="ab"/>
        <w:ind w:firstLine="420"/>
      </w:pPr>
    </w:p>
    <w:p w14:paraId="21E82E4A" w14:textId="18644401" w:rsidR="004159F4" w:rsidRDefault="00A01014" w:rsidP="005020C9">
      <w:pPr>
        <w:pStyle w:val="ab"/>
        <w:ind w:firstLine="422"/>
      </w:pPr>
      <w:r>
        <w:rPr>
          <w:rFonts w:hint="eastAsia"/>
          <w:b/>
        </w:rPr>
        <w:t>训练</w:t>
      </w:r>
      <w:r w:rsidR="005020C9">
        <w:rPr>
          <w:rFonts w:hint="eastAsia"/>
          <w:b/>
        </w:rPr>
        <w:t>参数设置</w:t>
      </w:r>
      <w:r w:rsidR="004159F4" w:rsidRPr="00A01014">
        <w:rPr>
          <w:rFonts w:hint="eastAsia"/>
          <w:b/>
        </w:rPr>
        <w:t>：</w:t>
      </w:r>
    </w:p>
    <w:p w14:paraId="554FAFE6" w14:textId="51260263" w:rsidR="005020C9" w:rsidRPr="005020C9" w:rsidRDefault="005020C9" w:rsidP="005020C9">
      <w:pPr>
        <w:pStyle w:val="ab"/>
        <w:ind w:firstLine="420"/>
      </w:pPr>
      <w:r>
        <w:rPr>
          <w:rFonts w:hint="eastAsia"/>
        </w:rPr>
        <w:t>定义每次训练的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、训练次数</w:t>
      </w:r>
      <w:r>
        <w:rPr>
          <w:rFonts w:hint="eastAsia"/>
        </w:rPr>
        <w:t>epoch</w:t>
      </w:r>
      <w:r>
        <w:rPr>
          <w:rFonts w:hint="eastAsia"/>
        </w:rPr>
        <w:t>、运行设备</w:t>
      </w:r>
      <w:r>
        <w:rPr>
          <w:rFonts w:hint="eastAsia"/>
        </w:rPr>
        <w:t>device</w:t>
      </w:r>
      <w:r>
        <w:rPr>
          <w:rFonts w:hint="eastAsia"/>
        </w:rPr>
        <w:t>、损失函数</w:t>
      </w:r>
      <w:r>
        <w:rPr>
          <w:rFonts w:hint="eastAsia"/>
        </w:rPr>
        <w:t>criterion</w:t>
      </w:r>
      <w:r>
        <w:rPr>
          <w:rFonts w:hint="eastAsia"/>
        </w:rPr>
        <w:t>和优化器</w:t>
      </w:r>
      <w:r>
        <w:rPr>
          <w:rFonts w:hint="eastAsia"/>
        </w:rPr>
        <w:t>optimizer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9F4" w14:paraId="660E4FC2" w14:textId="77777777" w:rsidTr="004159F4">
        <w:tc>
          <w:tcPr>
            <w:tcW w:w="8296" w:type="dxa"/>
          </w:tcPr>
          <w:p w14:paraId="13E47351" w14:textId="77777777" w:rsid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color w:val="666666"/>
                <w:sz w:val="18"/>
                <w:szCs w:val="18"/>
              </w:rPr>
            </w:pPr>
            <w:proofErr w:type="spellStart"/>
            <w:r w:rsidRPr="005020C9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=512</w:t>
            </w:r>
          </w:p>
          <w:p w14:paraId="042FBCE6" w14:textId="3F61541B" w:rsidR="005020C9" w:rsidRP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5020C9">
              <w:rPr>
                <w:rFonts w:ascii="Consolas" w:hAnsi="Consolas" w:cs="Consolas"/>
                <w:sz w:val="18"/>
                <w:szCs w:val="18"/>
              </w:rPr>
              <w:t>epoch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=20</w:t>
            </w:r>
          </w:p>
          <w:p w14:paraId="366E7815" w14:textId="4560D17C" w:rsidR="005020C9" w:rsidRP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5020C9">
              <w:rPr>
                <w:rFonts w:ascii="Consolas" w:hAnsi="Consolas" w:cs="Consolas"/>
                <w:sz w:val="18"/>
                <w:szCs w:val="18"/>
              </w:rPr>
              <w:t>device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proofErr w:type="gramStart"/>
            <w:r w:rsidRPr="005020C9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device</w:t>
            </w:r>
            <w:proofErr w:type="spellEnd"/>
            <w:proofErr w:type="gramEnd"/>
            <w:r w:rsidRPr="005020C9">
              <w:rPr>
                <w:rFonts w:ascii="Consolas" w:hAnsi="Consolas" w:cs="Consolas"/>
                <w:sz w:val="18"/>
                <w:szCs w:val="18"/>
              </w:rPr>
              <w:t>(</w:t>
            </w:r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proofErr w:type="spellStart"/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cuda</w:t>
            </w:r>
            <w:proofErr w:type="spellEnd"/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5020C9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5020C9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cuda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is_available</w:t>
            </w:r>
            <w:proofErr w:type="spellEnd"/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() </w:t>
            </w:r>
            <w:r w:rsidRPr="005020C9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proofErr w:type="spellStart"/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cpu</w:t>
            </w:r>
            <w:proofErr w:type="spellEnd"/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13166FD9" w14:textId="77777777" w:rsidR="005020C9" w:rsidRP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model 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LeNet5()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5ECDA096" w14:textId="3B63FA42" w:rsidR="005020C9" w:rsidRP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criterion 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C9">
              <w:rPr>
                <w:rFonts w:ascii="Consolas" w:hAnsi="Consolas" w:cs="Consolas"/>
                <w:sz w:val="18"/>
                <w:szCs w:val="18"/>
              </w:rPr>
              <w:t>nn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CrossEntropyLoss</w:t>
            </w:r>
            <w:proofErr w:type="spellEnd"/>
            <w:proofErr w:type="gramEnd"/>
            <w:r w:rsidRPr="005020C9">
              <w:rPr>
                <w:rFonts w:ascii="Consolas" w:hAnsi="Consolas" w:cs="Consolas"/>
                <w:sz w:val="18"/>
                <w:szCs w:val="18"/>
              </w:rPr>
              <w:t>(reduction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5020C9">
              <w:rPr>
                <w:rFonts w:ascii="Consolas" w:hAnsi="Consolas" w:cs="Consolas"/>
                <w:color w:val="BA2121"/>
                <w:sz w:val="18"/>
                <w:szCs w:val="18"/>
              </w:rPr>
              <w:t>'sum'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119682A5" w14:textId="235AD32B" w:rsidR="005020C9" w:rsidRPr="005020C9" w:rsidRDefault="005020C9" w:rsidP="005020C9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optimizer 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C9">
              <w:rPr>
                <w:rFonts w:ascii="Consolas" w:hAnsi="Consolas" w:cs="Consolas"/>
                <w:sz w:val="18"/>
                <w:szCs w:val="18"/>
              </w:rPr>
              <w:t>optim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Adam</w:t>
            </w:r>
            <w:proofErr w:type="spellEnd"/>
            <w:proofErr w:type="gramEnd"/>
            <w:r w:rsidRPr="005020C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5020C9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parameters</w:t>
            </w:r>
            <w:proofErr w:type="spellEnd"/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(), </w:t>
            </w:r>
            <w:proofErr w:type="spellStart"/>
            <w:r w:rsidRPr="005020C9">
              <w:rPr>
                <w:rFonts w:ascii="Consolas" w:hAnsi="Consolas" w:cs="Consolas"/>
                <w:sz w:val="18"/>
                <w:szCs w:val="18"/>
              </w:rPr>
              <w:t>lr</w:t>
            </w:r>
            <w:proofErr w:type="spellEnd"/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=1e-3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, betas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(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0.9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5020C9">
              <w:rPr>
                <w:rFonts w:ascii="Consolas" w:hAnsi="Consolas" w:cs="Consolas"/>
                <w:color w:val="666666"/>
                <w:sz w:val="18"/>
                <w:szCs w:val="18"/>
              </w:rPr>
              <w:t>0.99</w:t>
            </w:r>
            <w:r w:rsidRPr="005020C9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5F8E02CD" w14:textId="77777777" w:rsidR="004159F4" w:rsidRPr="005020C9" w:rsidRDefault="004159F4" w:rsidP="005020C9">
            <w:pPr>
              <w:pStyle w:val="HTML"/>
              <w:shd w:val="clear" w:color="auto" w:fill="FFFFFF"/>
            </w:pPr>
          </w:p>
        </w:tc>
      </w:tr>
    </w:tbl>
    <w:p w14:paraId="63356523" w14:textId="77777777" w:rsidR="005020C9" w:rsidRDefault="005020C9" w:rsidP="005020C9">
      <w:pPr>
        <w:pStyle w:val="ab"/>
        <w:ind w:firstLine="422"/>
        <w:rPr>
          <w:b/>
        </w:rPr>
      </w:pPr>
    </w:p>
    <w:p w14:paraId="482D8DD3" w14:textId="7E4BCDDC" w:rsidR="0031705E" w:rsidRDefault="005020C9" w:rsidP="005020C9">
      <w:pPr>
        <w:pStyle w:val="ab"/>
        <w:ind w:firstLine="422"/>
        <w:rPr>
          <w:rFonts w:ascii="黑体" w:eastAsia="黑体" w:hAnsi="黑体"/>
          <w:sz w:val="28"/>
        </w:rPr>
      </w:pPr>
      <w:r>
        <w:rPr>
          <w:rFonts w:hint="eastAsia"/>
          <w:b/>
        </w:rPr>
        <w:t>训练</w:t>
      </w:r>
      <w:r w:rsidR="00C5244E">
        <w:rPr>
          <w:rFonts w:hint="eastAsia"/>
          <w:b/>
        </w:rPr>
        <w:t>和评估函数</w:t>
      </w:r>
      <w:r w:rsidR="0031705E" w:rsidRPr="005020C9">
        <w:rPr>
          <w:b/>
        </w:rPr>
        <w:t>:</w:t>
      </w:r>
    </w:p>
    <w:p w14:paraId="710AF68F" w14:textId="151EACE6" w:rsidR="0031705E" w:rsidRDefault="00C5244E" w:rsidP="0031705E">
      <w:pPr>
        <w:pStyle w:val="ab"/>
        <w:ind w:firstLine="420"/>
      </w:pPr>
      <w:r>
        <w:rPr>
          <w:rFonts w:hint="eastAsia"/>
        </w:rPr>
        <w:t>train</w:t>
      </w:r>
      <w:r>
        <w:t>()</w:t>
      </w:r>
      <w:r>
        <w:rPr>
          <w:rFonts w:hint="eastAsia"/>
        </w:rPr>
        <w:t>函数用来训练模型，并对每次训练完的模型在训练集和测试集上使用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函数评估</w:t>
      </w:r>
      <w:r w:rsidR="0031705E">
        <w:rPr>
          <w:rFonts w:hint="eastAsia"/>
        </w:rPr>
        <w:t>。</w:t>
      </w:r>
      <w:r>
        <w:rPr>
          <w:rFonts w:hint="eastAsia"/>
        </w:rPr>
        <w:t>其中部分训练</w:t>
      </w:r>
      <w:r>
        <w:rPr>
          <w:rFonts w:hint="eastAsia"/>
        </w:rPr>
        <w:t>log</w:t>
      </w:r>
      <w:r>
        <w:rPr>
          <w:rFonts w:hint="eastAsia"/>
        </w:rPr>
        <w:t>会通过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进行可视化，包括平均训练误差</w:t>
      </w:r>
      <w:proofErr w:type="spellStart"/>
      <w:r>
        <w:t>train_loss</w:t>
      </w:r>
      <w:proofErr w:type="spellEnd"/>
      <w:r>
        <w:rPr>
          <w:rFonts w:hint="eastAsia"/>
        </w:rPr>
        <w:t>、训练集精确度</w:t>
      </w:r>
      <w:proofErr w:type="spellStart"/>
      <w:r>
        <w:rPr>
          <w:rFonts w:hint="eastAsia"/>
        </w:rPr>
        <w:t>train_accuracy</w:t>
      </w:r>
      <w:proofErr w:type="spellEnd"/>
      <w:r>
        <w:rPr>
          <w:rFonts w:hint="eastAsia"/>
        </w:rPr>
        <w:t>与测试集精确度</w:t>
      </w:r>
      <w:proofErr w:type="spellStart"/>
      <w:r>
        <w:rPr>
          <w:rFonts w:hint="eastAsia"/>
        </w:rPr>
        <w:t>test_accuracy</w:t>
      </w:r>
      <w:proofErr w:type="spellEnd"/>
      <w:r>
        <w:rPr>
          <w:rFonts w:hint="eastAsia"/>
        </w:rPr>
        <w:t>。</w:t>
      </w:r>
      <w:r w:rsidR="009421EF">
        <w:rPr>
          <w:rFonts w:hint="eastAsia"/>
        </w:rPr>
        <w:t>将训练日志保存在</w:t>
      </w:r>
      <w:r w:rsidR="0019060D">
        <w:rPr>
          <w:rFonts w:hint="eastAsia"/>
        </w:rPr>
        <w:t>文件</w:t>
      </w:r>
      <w:r w:rsidR="0019060D">
        <w:rPr>
          <w:rFonts w:hint="eastAsia"/>
        </w:rPr>
        <w:t>lenet</w:t>
      </w:r>
      <w:r w:rsidR="0019060D">
        <w:t>5_train_log.txt</w:t>
      </w:r>
      <w:r w:rsidR="0019060D">
        <w:rPr>
          <w:rFonts w:hint="eastAsia"/>
        </w:rPr>
        <w:t>中。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05E" w:rsidRPr="000B2A5B" w14:paraId="7A8FDA7F" w14:textId="77777777" w:rsidTr="0031705E">
        <w:tc>
          <w:tcPr>
            <w:tcW w:w="8296" w:type="dxa"/>
          </w:tcPr>
          <w:p w14:paraId="0099C952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训练过程</w:t>
            </w:r>
          </w:p>
          <w:p w14:paraId="26CD0989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color w:val="0000FF"/>
                <w:sz w:val="18"/>
                <w:szCs w:val="18"/>
              </w:rPr>
              <w:t>train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model, device,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, criterion, optimizer, epoch):</w:t>
            </w:r>
          </w:p>
          <w:p w14:paraId="22F38FD5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train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4E1B32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0.</w:t>
            </w:r>
          </w:p>
          <w:p w14:paraId="11A306C0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(data, target) </w:t>
            </w:r>
            <w:r w:rsidRPr="000B2A5B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enumerate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6469D56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data, target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data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to(device), target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4E0EBED0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optimizer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zero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_grad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26BB11D9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output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model(data)</w:t>
            </w:r>
          </w:p>
          <w:p w14:paraId="71A874F7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loss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criterion(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output, target)</w:t>
            </w:r>
          </w:p>
          <w:p w14:paraId="669C1E57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backward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0E44DE21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030A4865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optimizer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step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3C880B35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(batch_idx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+</w:t>
            </w:r>
            <w:proofErr w:type="gramStart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)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%</w:t>
            </w:r>
            <w:proofErr w:type="gram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30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4A22B2CB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"Train Epoch: {} [{}/{} ({:.2f}%)]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t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Loss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: {:.6f}"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format(</w:t>
            </w:r>
          </w:p>
          <w:p w14:paraId="3031EB9D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    epoch,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(data),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()))</w:t>
            </w:r>
          </w:p>
          <w:p w14:paraId="0628C606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'./lenet5_train_log.txt'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65417B71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f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"Train Epoch: {} [{}/{} ({:.2f}%)]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t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Loss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: {:.6f}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1C297EC9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    epoch,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(data),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()))</w:t>
            </w:r>
          </w:p>
          <w:p w14:paraId="7EF1AB99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185110D5" w14:textId="3B06604A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SummaryWriter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Start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'./</w:t>
            </w:r>
            <w:proofErr w:type="spellStart"/>
            <w:proofErr w:type="gramEnd"/>
            <w:r w:rsidR="00FD5EA2">
              <w:rPr>
                <w:rFonts w:ascii="Consolas" w:hAnsi="Consolas" w:cs="Consolas"/>
                <w:color w:val="BA2121"/>
                <w:sz w:val="18"/>
                <w:szCs w:val="18"/>
              </w:rPr>
              <w:t>lenet_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writer: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#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自动调用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close()</w:t>
            </w:r>
          </w:p>
          <w:p w14:paraId="78FF85C8" w14:textId="6EB3D0DF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FD5EA2">
              <w:rPr>
                <w:rFonts w:ascii="Consolas" w:hAnsi="Consolas" w:cs="Consolas"/>
                <w:color w:val="BA2121"/>
                <w:sz w:val="18"/>
                <w:szCs w:val="18"/>
              </w:rPr>
              <w:t>lenet_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train_loss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), epoch)</w:t>
            </w:r>
          </w:p>
          <w:p w14:paraId="7DBC31A7" w14:textId="02B32778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FD5EA2">
              <w:rPr>
                <w:rFonts w:ascii="Consolas" w:hAnsi="Consolas" w:cs="Consolas"/>
                <w:color w:val="BA2121"/>
                <w:sz w:val="18"/>
                <w:szCs w:val="18"/>
              </w:rPr>
              <w:t>lenet_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train_accuracy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eval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(model, device,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, criterion), epoch)</w:t>
            </w:r>
          </w:p>
          <w:p w14:paraId="37C9D85E" w14:textId="4800E1C0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FD5EA2">
              <w:rPr>
                <w:rFonts w:ascii="Consolas" w:hAnsi="Consolas" w:cs="Consolas"/>
                <w:color w:val="BA2121"/>
                <w:sz w:val="18"/>
                <w:szCs w:val="18"/>
              </w:rPr>
              <w:t>lenet_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test_accuracy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eval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(model, device,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criterion,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), epoch)</w:t>
            </w:r>
          </w:p>
          <w:p w14:paraId="557E5BFF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proofErr w:type="gramStart"/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In[</w:t>
            </w:r>
            <w:proofErr w:type="gramEnd"/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9]:</w:t>
            </w:r>
          </w:p>
          <w:p w14:paraId="6B9C3B46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639ACD03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44B7CB2D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评估函数</w:t>
            </w:r>
          </w:p>
          <w:p w14:paraId="59FA4414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color w:val="0000FF"/>
                <w:sz w:val="18"/>
                <w:szCs w:val="18"/>
              </w:rPr>
              <w:t>eval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model, device,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criterion,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71129F16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eval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26DF771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7FBA8BFA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correct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3299059C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no_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grad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378FB07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data, target </w:t>
            </w:r>
            <w:r w:rsidRPr="000B2A5B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43430EB7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data, target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data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to(device), target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7E984DC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output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model(data)</w:t>
            </w:r>
          </w:p>
          <w:p w14:paraId="33ECE08D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criterion(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output, target)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216F547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0B2A5B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获得最大概率下标</w:t>
            </w:r>
          </w:p>
          <w:p w14:paraId="470851DD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output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max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keepdim</w:t>
            </w:r>
            <w:proofErr w:type="spellEnd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)[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14:paraId="2539760F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correct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pred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eq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target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view_as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))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sum()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2872F112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14:paraId="5C970E4A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/=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A0C030D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29DDDF3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Train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3FC9247C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22898B4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'./lenet5_train_log.txt'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11B101A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f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Train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4E993BDC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679A38BE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227FB85A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Valid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18D01AAE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029C51B8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'./lenet5_train_log.txt'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41F79E6A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f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Valid</w:t>
            </w:r>
            <w:proofErr w:type="spellEnd"/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0B2A5B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0B2A5B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5385268B" w14:textId="77777777" w:rsidR="000B2A5B" w:rsidRPr="000B2A5B" w:rsidRDefault="000B2A5B" w:rsidP="000B2A5B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0B2A5B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1230F0BA" w14:textId="4FCF000D" w:rsidR="0031705E" w:rsidRPr="000B2A5B" w:rsidRDefault="000B2A5B" w:rsidP="00BC4B3F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0B2A5B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</w:t>
            </w:r>
            <w:r w:rsidRPr="000B2A5B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gramEnd"/>
            <w:r w:rsidRPr="000B2A5B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0B2A5B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0B2A5B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0B2A5B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0B2A5B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0B2A5B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</w:tbl>
    <w:p w14:paraId="56F0A0CB" w14:textId="77777777" w:rsidR="006C51CA" w:rsidRDefault="006C51CA" w:rsidP="006C51CA">
      <w:pPr>
        <w:pStyle w:val="ab"/>
        <w:ind w:firstLine="422"/>
        <w:rPr>
          <w:b/>
        </w:rPr>
      </w:pPr>
    </w:p>
    <w:p w14:paraId="5063FBC5" w14:textId="389DC91C" w:rsidR="00943258" w:rsidRPr="006C51CA" w:rsidRDefault="006C51CA" w:rsidP="006C51CA">
      <w:pPr>
        <w:pStyle w:val="ab"/>
        <w:ind w:firstLine="422"/>
        <w:rPr>
          <w:b/>
        </w:rPr>
      </w:pPr>
      <w:r>
        <w:rPr>
          <w:rFonts w:hint="eastAsia"/>
          <w:b/>
        </w:rPr>
        <w:t>模型保存与使用：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D31" w:rsidRPr="006C51CA" w14:paraId="2CA58786" w14:textId="77777777" w:rsidTr="009D1D31">
        <w:tc>
          <w:tcPr>
            <w:tcW w:w="8296" w:type="dxa"/>
          </w:tcPr>
          <w:p w14:paraId="5A2A6270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save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(model, </w:t>
            </w:r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'./LetNet5_model.pth'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609D7A3" w14:textId="670C8069" w:rsidR="006C51CA" w:rsidRPr="006C51CA" w:rsidRDefault="006C51CA" w:rsidP="006C51CA">
            <w:pPr>
              <w:pStyle w:val="ae"/>
              <w:rPr>
                <w:rFonts w:cs="Consolas"/>
                <w:szCs w:val="18"/>
              </w:rPr>
            </w:pPr>
          </w:p>
          <w:p w14:paraId="41228DD1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6C51CA">
              <w:rPr>
                <w:rFonts w:ascii="Consolas" w:hAnsi="Consolas" w:cs="Consolas"/>
                <w:color w:val="0000FF"/>
                <w:sz w:val="18"/>
                <w:szCs w:val="18"/>
              </w:rPr>
              <w:t>predict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model_path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img_path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65A76969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model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load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model_path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283BCDB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device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device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</w:t>
            </w:r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cuda</w:t>
            </w:r>
            <w:proofErr w:type="spellEnd"/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cuda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is_available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() </w:t>
            </w:r>
            <w:r w:rsidRPr="006C51CA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cpu</w:t>
            </w:r>
            <w:proofErr w:type="spellEnd"/>
            <w:r w:rsidRPr="006C51CA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2F103FC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model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model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2332C000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eval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6CFC97BD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cv2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imread(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img_path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1562266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cv2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cvtColor(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, cv2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COLOR_BGR2GRAY)</w:t>
            </w:r>
          </w:p>
          <w:p w14:paraId="50727CE5" w14:textId="10C63EAE" w:rsidR="006C51CA" w:rsidRDefault="006C51CA" w:rsidP="00274F92">
            <w:pPr>
              <w:pStyle w:val="HTML"/>
              <w:shd w:val="clear" w:color="auto" w:fill="F8F8F8"/>
              <w:ind w:firstLine="380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trans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([</w:t>
            </w:r>
          </w:p>
          <w:p w14:paraId="154EF2D3" w14:textId="07240B06" w:rsidR="00274F92" w:rsidRPr="006C51CA" w:rsidRDefault="00274F92" w:rsidP="00274F92">
            <w:pPr>
              <w:pStyle w:val="HTML"/>
              <w:shd w:val="clear" w:color="auto" w:fill="F8F8F8"/>
              <w:ind w:firstLineChars="400" w:firstLine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274F92">
              <w:rPr>
                <w:rFonts w:ascii="Consolas" w:hAnsi="Consolas" w:cs="Consolas"/>
                <w:sz w:val="18"/>
                <w:szCs w:val="18"/>
              </w:rPr>
              <w:t>transforms.Resize</w:t>
            </w:r>
            <w:proofErr w:type="spellEnd"/>
            <w:proofErr w:type="gramEnd"/>
            <w:r w:rsidRPr="00274F92">
              <w:rPr>
                <w:rFonts w:ascii="Consolas" w:hAnsi="Consolas" w:cs="Consolas"/>
                <w:sz w:val="18"/>
                <w:szCs w:val="18"/>
              </w:rPr>
              <w:t>((28,28)),</w:t>
            </w:r>
          </w:p>
          <w:p w14:paraId="532E2EDD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(),</w:t>
            </w:r>
          </w:p>
          <w:p w14:paraId="2DC8ADAD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((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0.1307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,), (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0.3081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,))</w:t>
            </w:r>
          </w:p>
          <w:p w14:paraId="06BB9414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])</w:t>
            </w:r>
          </w:p>
          <w:p w14:paraId="652C68A7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trans(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73B7C101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unsqueeze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B744A9B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output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model(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75F1744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prob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51CA">
              <w:rPr>
                <w:rFonts w:ascii="Consolas" w:hAnsi="Consolas" w:cs="Consolas"/>
                <w:sz w:val="18"/>
                <w:szCs w:val="18"/>
              </w:rPr>
              <w:t>F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softmax</w:t>
            </w:r>
            <w:proofErr w:type="spellEnd"/>
            <w:proofErr w:type="gramEnd"/>
            <w:r w:rsidRPr="006C51CA">
              <w:rPr>
                <w:rFonts w:ascii="Consolas" w:hAnsi="Consolas" w:cs="Consolas"/>
                <w:sz w:val="18"/>
                <w:szCs w:val="18"/>
              </w:rPr>
              <w:t>(output, dim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60C6864" w14:textId="77777777" w:rsidR="006C51CA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prob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max</w:t>
            </w:r>
            <w:proofErr w:type="spellEnd"/>
            <w:r w:rsidRPr="006C51CA">
              <w:rPr>
                <w:rFonts w:ascii="Consolas" w:hAnsi="Consolas" w:cs="Consolas"/>
                <w:sz w:val="18"/>
                <w:szCs w:val="18"/>
              </w:rPr>
              <w:t>(dim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gramStart"/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)[</w:t>
            </w:r>
            <w:proofErr w:type="gramEnd"/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]</w:t>
            </w:r>
            <w:r w:rsidRPr="006C51CA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46B1C37E" w14:textId="480E1A33" w:rsidR="009D1D31" w:rsidRPr="006C51CA" w:rsidRDefault="006C51CA" w:rsidP="006C51CA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6C51CA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6C51C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C51CA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</w:p>
        </w:tc>
      </w:tr>
    </w:tbl>
    <w:p w14:paraId="5FD568B0" w14:textId="094FCB9E" w:rsidR="006C51CA" w:rsidRDefault="006C51CA" w:rsidP="006C51CA">
      <w:pPr>
        <w:pStyle w:val="ab"/>
        <w:ind w:firstLine="420"/>
      </w:pPr>
    </w:p>
    <w:p w14:paraId="55431815" w14:textId="3E12AF59" w:rsidR="006C51CA" w:rsidRPr="006C51CA" w:rsidRDefault="006C51CA" w:rsidP="006C51CA">
      <w:pPr>
        <w:pStyle w:val="ab"/>
        <w:ind w:firstLine="420"/>
      </w:pPr>
      <w:r>
        <w:rPr>
          <w:rFonts w:hint="eastAsia"/>
        </w:rPr>
        <w:t>predict</w:t>
      </w:r>
      <w:r>
        <w:rPr>
          <w:rFonts w:hint="eastAsia"/>
        </w:rPr>
        <w:t>函数通过传入模型文件名和</w:t>
      </w:r>
      <w:r w:rsidR="00274F92">
        <w:rPr>
          <w:rFonts w:hint="eastAsia"/>
        </w:rPr>
        <w:t>待预测图片文件名，输出预测结果。</w:t>
      </w:r>
    </w:p>
    <w:p w14:paraId="0ADECEB0" w14:textId="2A3EA24B" w:rsidR="000362CF" w:rsidRDefault="000362CF" w:rsidP="000362CF">
      <w:pPr>
        <w:pStyle w:val="1"/>
        <w:ind w:left="600"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/>
          <w:sz w:val="28"/>
          <w:szCs w:val="28"/>
        </w:rPr>
        <w:t>R</w:t>
      </w:r>
      <w:r>
        <w:rPr>
          <w:rFonts w:ascii="黑体" w:eastAsia="黑体" w:hAnsi="黑体" w:cs="微软雅黑" w:hint="eastAsia"/>
          <w:sz w:val="28"/>
          <w:szCs w:val="28"/>
        </w:rPr>
        <w:t>es</w:t>
      </w:r>
      <w:r w:rsidR="00BC4B3F">
        <w:rPr>
          <w:rFonts w:ascii="黑体" w:eastAsia="黑体" w:hAnsi="黑体" w:cs="微软雅黑"/>
          <w:sz w:val="28"/>
          <w:szCs w:val="28"/>
        </w:rPr>
        <w:t>Net18</w:t>
      </w:r>
      <w:r>
        <w:rPr>
          <w:rFonts w:ascii="黑体" w:eastAsia="黑体" w:hAnsi="黑体" w:cs="微软雅黑" w:hint="eastAsia"/>
          <w:sz w:val="28"/>
          <w:szCs w:val="28"/>
        </w:rPr>
        <w:t>：</w:t>
      </w:r>
    </w:p>
    <w:p w14:paraId="61E0A411" w14:textId="663FAF93" w:rsidR="00F73258" w:rsidRPr="001F25C8" w:rsidRDefault="00F73258" w:rsidP="00F73258">
      <w:pPr>
        <w:pStyle w:val="ab"/>
        <w:ind w:firstLine="422"/>
        <w:rPr>
          <w:b/>
        </w:rPr>
      </w:pPr>
      <w:r>
        <w:rPr>
          <w:rFonts w:hint="eastAsia"/>
          <w:b/>
        </w:rPr>
        <w:t>block</w:t>
      </w:r>
      <w:r>
        <w:rPr>
          <w:rFonts w:hint="eastAsia"/>
          <w:b/>
        </w:rPr>
        <w:t>的实现：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258" w:rsidRPr="001A178E" w14:paraId="2AED7584" w14:textId="77777777" w:rsidTr="00F73258">
        <w:tc>
          <w:tcPr>
            <w:tcW w:w="8296" w:type="dxa"/>
          </w:tcPr>
          <w:p w14:paraId="2800FF2E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conv3x3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, planes, stride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494A3E2F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2d(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, planes, 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kernel_size</w:t>
            </w:r>
            <w:proofErr w:type="spellEnd"/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=3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, stride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stride, padding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, bias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0406CF0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proofErr w:type="gramStart"/>
            <w:r w:rsidRPr="001A178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In[</w:t>
            </w:r>
            <w:proofErr w:type="gramEnd"/>
            <w:r w:rsidRPr="001A178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2]:</w:t>
            </w:r>
          </w:p>
          <w:p w14:paraId="02A00131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class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A178E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</w:rPr>
              <w:t>BasicBlock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1A178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Module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4F5A6BA6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expansion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</w:p>
          <w:p w14:paraId="5AE097A5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__</w:t>
            </w:r>
            <w:proofErr w:type="spellStart"/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init</w:t>
            </w:r>
            <w:proofErr w:type="spellEnd"/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_</w:t>
            </w:r>
            <w:proofErr w:type="gramStart"/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_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, planes, stride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None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75268BB3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super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BasicBlock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)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__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__()</w:t>
            </w:r>
          </w:p>
          <w:p w14:paraId="62CA4E68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1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conv3x3(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, planes, stride)</w:t>
            </w:r>
          </w:p>
          <w:p w14:paraId="062ED9B4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bn1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BatchNorm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2d(planes)</w:t>
            </w:r>
          </w:p>
          <w:p w14:paraId="4E6293C6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inplace</w:t>
            </w:r>
            <w:proofErr w:type="spellEnd"/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6CBF46A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2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conv3x3(planes, planes)</w:t>
            </w:r>
          </w:p>
          <w:p w14:paraId="496C460C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bn2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BatchNorm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2d(planes)</w:t>
            </w:r>
          </w:p>
          <w:p w14:paraId="59C81565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1A178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</w:p>
          <w:p w14:paraId="6BE9B821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stride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stride</w:t>
            </w:r>
          </w:p>
          <w:p w14:paraId="0049AE2C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25AB7BEB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</w:t>
            </w: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color w:val="0000FF"/>
                <w:sz w:val="18"/>
                <w:szCs w:val="18"/>
              </w:rPr>
              <w:t>forward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, x):</w:t>
            </w:r>
          </w:p>
          <w:p w14:paraId="3EBDA71C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residual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x</w:t>
            </w:r>
          </w:p>
          <w:p w14:paraId="0CC0C301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5A05AB11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1(x)</w:t>
            </w:r>
          </w:p>
          <w:p w14:paraId="2680A3BD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bn1(out)</w:t>
            </w:r>
          </w:p>
          <w:p w14:paraId="3016471A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(out)</w:t>
            </w:r>
          </w:p>
          <w:p w14:paraId="61B2882F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191F67D1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2(out)</w:t>
            </w:r>
          </w:p>
          <w:p w14:paraId="64DE7040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bn2(out)</w:t>
            </w:r>
          </w:p>
          <w:p w14:paraId="44853159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44C304F7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is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not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None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8A24536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    residual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(x)</w:t>
            </w:r>
          </w:p>
          <w:p w14:paraId="5445D50C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160B228D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residual</w:t>
            </w:r>
          </w:p>
          <w:p w14:paraId="443931FF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out 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178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1A178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1A178E">
              <w:rPr>
                <w:rFonts w:ascii="Consolas" w:hAnsi="Consolas" w:cs="Consolas"/>
                <w:sz w:val="18"/>
                <w:szCs w:val="18"/>
              </w:rPr>
              <w:t>(out)</w:t>
            </w:r>
          </w:p>
          <w:p w14:paraId="613FD502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68DB919B" w14:textId="77777777" w:rsidR="001A178E" w:rsidRPr="001A178E" w:rsidRDefault="001A178E" w:rsidP="001A178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1A178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1A178E">
              <w:rPr>
                <w:rFonts w:ascii="Consolas" w:hAnsi="Consolas" w:cs="Consolas"/>
                <w:sz w:val="18"/>
                <w:szCs w:val="18"/>
              </w:rPr>
              <w:t xml:space="preserve"> out</w:t>
            </w:r>
          </w:p>
          <w:p w14:paraId="1AA0EE94" w14:textId="53E23466" w:rsidR="00F73258" w:rsidRPr="001A178E" w:rsidRDefault="00F73258" w:rsidP="00F7325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1B6E18CB" w14:textId="2CEE0CEC" w:rsidR="00392E79" w:rsidRDefault="007B76D0" w:rsidP="00B9480A">
      <w:pPr>
        <w:pStyle w:val="ab"/>
        <w:ind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self.conv1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elf.conv2</w:t>
      </w:r>
      <w:r>
        <w:rPr>
          <w:rFonts w:hint="eastAsia"/>
        </w:rPr>
        <w:t>都是</w:t>
      </w:r>
      <w:r w:rsidR="005C31EC">
        <w:rPr>
          <w:rFonts w:hint="eastAsia"/>
        </w:rPr>
        <w:t>卷积核大小为</w:t>
      </w:r>
      <w:r w:rsidR="005C31EC">
        <w:rPr>
          <w:rFonts w:hint="eastAsia"/>
        </w:rPr>
        <w:t>3*3</w:t>
      </w:r>
      <w:r w:rsidR="005C31EC">
        <w:rPr>
          <w:rFonts w:hint="eastAsia"/>
        </w:rPr>
        <w:t>的</w:t>
      </w:r>
      <w:r>
        <w:rPr>
          <w:rFonts w:hint="eastAsia"/>
        </w:rPr>
        <w:t>卷积层，而</w:t>
      </w:r>
      <w:proofErr w:type="spellStart"/>
      <w:r>
        <w:rPr>
          <w:rFonts w:hint="eastAsia"/>
        </w:rPr>
        <w:t>self.downsample</w:t>
      </w:r>
      <w:proofErr w:type="spellEnd"/>
      <w:r>
        <w:rPr>
          <w:rFonts w:hint="eastAsia"/>
        </w:rPr>
        <w:t>则是希望学习的残差函数。</w:t>
      </w:r>
    </w:p>
    <w:p w14:paraId="726CDAC5" w14:textId="7AB12227" w:rsidR="001B1137" w:rsidRDefault="001B1137" w:rsidP="00B9480A">
      <w:pPr>
        <w:pStyle w:val="ab"/>
        <w:ind w:firstLine="422"/>
        <w:rPr>
          <w:b/>
        </w:rPr>
      </w:pPr>
      <w:proofErr w:type="spellStart"/>
      <w:r>
        <w:rPr>
          <w:rFonts w:hint="eastAsia"/>
          <w:b/>
        </w:rPr>
        <w:t>Res</w:t>
      </w:r>
      <w:r w:rsidR="00BD2C15">
        <w:rPr>
          <w:b/>
        </w:rPr>
        <w:t>Net</w:t>
      </w:r>
      <w:proofErr w:type="spellEnd"/>
      <w:r>
        <w:rPr>
          <w:rFonts w:hint="eastAsia"/>
          <w:b/>
        </w:rPr>
        <w:t>网络定义：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37" w:rsidRPr="00B723FE" w14:paraId="53ACA79C" w14:textId="77777777" w:rsidTr="001B1137">
        <w:tc>
          <w:tcPr>
            <w:tcW w:w="8296" w:type="dxa"/>
          </w:tcPr>
          <w:p w14:paraId="3DB1BC9E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class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</w:rPr>
              <w:t>ResNet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Module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669DD063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4F5061BF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__</w:t>
            </w:r>
            <w:proofErr w:type="spellStart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init</w:t>
            </w:r>
            <w:proofErr w:type="spellEnd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_</w:t>
            </w:r>
            <w:proofErr w:type="gramStart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_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block, layers,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num_classes</w:t>
            </w:r>
            <w:proofErr w:type="spell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=10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59C2B8EC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64</w:t>
            </w:r>
          </w:p>
          <w:p w14:paraId="1E3D1C17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super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ResNet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__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__()</w:t>
            </w:r>
          </w:p>
          <w:p w14:paraId="296B567A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原本</w:t>
            </w:r>
            <w:proofErr w:type="spellStart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kernel_size</w:t>
            </w:r>
            <w:proofErr w:type="spellEnd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=7,stride=2,padding=3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，为了适应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cifar-10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的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32*32,(7,2,3) -&gt;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（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3, 1, 1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）</w:t>
            </w:r>
          </w:p>
          <w:p w14:paraId="15E1620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1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Conv2d(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3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64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kernel_size</w:t>
            </w:r>
            <w:proofErr w:type="spell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=3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padding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027AB356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               bias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83EA955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bn1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BatchNorm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2d(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64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6F2F97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inplace</w:t>
            </w:r>
            <w:proofErr w:type="spell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2596E66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# (3,2,1)-</w:t>
            </w:r>
            <w:proofErr w:type="gramStart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&gt;(</w:t>
            </w:r>
            <w:proofErr w:type="gramEnd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3,1,1)</w:t>
            </w:r>
          </w:p>
          <w:p w14:paraId="7BED17E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maxpool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MaxPool2d(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kernel_size</w:t>
            </w:r>
            <w:proofErr w:type="spell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=3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padding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1BB7C8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1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_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make_layer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(block,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64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layers[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14:paraId="20A5C92C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2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_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make_layer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(block,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128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layers[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],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13236D50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3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_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make_layer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(block,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256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layers[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],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1253EBF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4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_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make_layer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(block,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512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layers[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3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],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1CE5176E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self.avgpool</w:t>
            </w:r>
            <w:proofErr w:type="spellEnd"/>
            <w:proofErr w:type="gramEnd"/>
            <w:r w:rsidRPr="00B723FE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 = nn.AvgPool2d(7, stride=1)</w:t>
            </w:r>
          </w:p>
          <w:p w14:paraId="1BC09BF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fc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Linear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512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block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expansion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num_classes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72C5E1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0C22B93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m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modules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2B28BF3D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isinstance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m, 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Conv2d):</w:t>
            </w:r>
          </w:p>
          <w:p w14:paraId="553D407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gram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kaiming_normal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_(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weight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, mode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fan_out</w:t>
            </w:r>
            <w:proofErr w:type="spellEnd"/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nonlinearity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relu</w:t>
            </w:r>
            <w:proofErr w:type="spellEnd"/>
            <w:r w:rsidRPr="00B723FE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9DF86CD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elif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isinstance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m, 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BatchNorm2d):</w:t>
            </w:r>
          </w:p>
          <w:p w14:paraId="7F433153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gram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constant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_(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weight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FC8289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gram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constant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_(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m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bias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CCA61B4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0B13145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_</w:t>
            </w:r>
            <w:proofErr w:type="spellStart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make_</w:t>
            </w:r>
            <w:proofErr w:type="gramStart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layer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block, planes, blocks,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760091FD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None</w:t>
            </w:r>
          </w:p>
          <w:p w14:paraId="0EED9A30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stride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!</w:t>
            </w:r>
            <w:proofErr w:type="gram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or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!=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planes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block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expansion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4C40DFE7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Sequential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6FDA9128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2d(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planes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block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expansion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2EFFAF7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         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kernel_size</w:t>
            </w:r>
            <w:proofErr w:type="spell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stride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stride, bias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14:paraId="21FBD694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BatchNorm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2d(planes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block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expansion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14:paraId="5563BDE3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)</w:t>
            </w:r>
          </w:p>
          <w:p w14:paraId="6E788A4C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215E87D6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layers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[]</w:t>
            </w:r>
          </w:p>
          <w:p w14:paraId="428DEAE4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layers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append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(block(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planes, stride,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downsample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597917F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planes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block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expansion</w:t>
            </w:r>
            <w:proofErr w:type="spellEnd"/>
          </w:p>
          <w:p w14:paraId="1599A1EC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range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blocks):</w:t>
            </w:r>
          </w:p>
          <w:p w14:paraId="41E594E1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layers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append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(block(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inplanes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, planes))</w:t>
            </w:r>
          </w:p>
          <w:p w14:paraId="1F8D53C8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0BD3E38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nn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Sequential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layers)</w:t>
            </w:r>
          </w:p>
          <w:p w14:paraId="5ACD14B3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08A002A1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forward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, x):</w:t>
            </w:r>
          </w:p>
          <w:p w14:paraId="7D9187AB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conv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1(x)</w:t>
            </w:r>
          </w:p>
          <w:p w14:paraId="530E9944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bn1(x)</w:t>
            </w:r>
          </w:p>
          <w:p w14:paraId="721AA024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relu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(x)</w:t>
            </w:r>
          </w:p>
          <w:p w14:paraId="027E6823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maxpool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(x)</w:t>
            </w:r>
          </w:p>
          <w:p w14:paraId="466DBF49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7B5032AD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1(x)</w:t>
            </w:r>
          </w:p>
          <w:p w14:paraId="4EB521EA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2(x)</w:t>
            </w:r>
          </w:p>
          <w:p w14:paraId="15E2ECA5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3(x)</w:t>
            </w:r>
          </w:p>
          <w:p w14:paraId="3D9D393A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layer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4(x)</w:t>
            </w:r>
          </w:p>
          <w:p w14:paraId="53A94441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1FAC57D1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avg_pool2</w:t>
            </w:r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d(</w:t>
            </w:r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x,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4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1B1BD7A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x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view</w:t>
            </w:r>
            <w:proofErr w:type="spellEnd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723FE">
              <w:rPr>
                <w:rFonts w:ascii="Consolas" w:hAnsi="Consolas" w:cs="Consolas"/>
                <w:sz w:val="18"/>
                <w:szCs w:val="18"/>
              </w:rPr>
              <w:t>x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size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-1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0ABEAEEA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x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723FE">
              <w:rPr>
                <w:rFonts w:ascii="Consolas" w:hAnsi="Consolas" w:cs="Consolas"/>
                <w:color w:val="008000"/>
                <w:sz w:val="18"/>
                <w:szCs w:val="18"/>
              </w:rPr>
              <w:t>self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fc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(x)</w:t>
            </w:r>
          </w:p>
          <w:p w14:paraId="50490652" w14:textId="77777777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1C84644A" w14:textId="068BF71B" w:rsidR="001B1137" w:rsidRPr="00B723FE" w:rsidRDefault="001B1137" w:rsidP="001B1137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x</w:t>
            </w:r>
          </w:p>
          <w:p w14:paraId="71FB97A7" w14:textId="77777777" w:rsidR="00B723FE" w:rsidRPr="00B723FE" w:rsidRDefault="00B723FE" w:rsidP="00B723F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723FE">
              <w:rPr>
                <w:rFonts w:ascii="Consolas" w:hAnsi="Consolas" w:cs="Consolas"/>
                <w:color w:val="0000FF"/>
                <w:sz w:val="18"/>
                <w:szCs w:val="18"/>
              </w:rPr>
              <w:t>ResNet18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14:paraId="5BF5D030" w14:textId="77777777" w:rsidR="00B723FE" w:rsidRPr="00B723FE" w:rsidRDefault="00B723FE" w:rsidP="00B723FE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723F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23FE">
              <w:rPr>
                <w:rFonts w:ascii="Consolas" w:hAnsi="Consolas" w:cs="Consolas"/>
                <w:sz w:val="18"/>
                <w:szCs w:val="18"/>
              </w:rPr>
              <w:t>ResNet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B723FE">
              <w:rPr>
                <w:rFonts w:ascii="Consolas" w:hAnsi="Consolas" w:cs="Consolas"/>
                <w:sz w:val="18"/>
                <w:szCs w:val="18"/>
              </w:rPr>
              <w:t>BasicBlock</w:t>
            </w:r>
            <w:proofErr w:type="spellEnd"/>
            <w:r w:rsidRPr="00B723FE">
              <w:rPr>
                <w:rFonts w:ascii="Consolas" w:hAnsi="Consolas" w:cs="Consolas"/>
                <w:sz w:val="18"/>
                <w:szCs w:val="18"/>
              </w:rPr>
              <w:t>, [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B723FE">
              <w:rPr>
                <w:rFonts w:ascii="Consolas" w:hAnsi="Consolas" w:cs="Consolas"/>
                <w:color w:val="666666"/>
                <w:sz w:val="18"/>
                <w:szCs w:val="18"/>
              </w:rPr>
              <w:t>2</w:t>
            </w:r>
            <w:r w:rsidRPr="00B723FE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14:paraId="6CBAC1E0" w14:textId="3D2A56FF" w:rsidR="000847FA" w:rsidRPr="00B723FE" w:rsidRDefault="000847FA" w:rsidP="00B9480A">
            <w:pPr>
              <w:pStyle w:val="ab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02D35336" w14:textId="77777777" w:rsidR="00225B3D" w:rsidRPr="00DF5486" w:rsidRDefault="00225B3D" w:rsidP="00225B3D">
      <w:pPr>
        <w:pStyle w:val="ab"/>
        <w:ind w:firstLine="422"/>
        <w:rPr>
          <w:b/>
        </w:rPr>
      </w:pPr>
      <w:r>
        <w:rPr>
          <w:rFonts w:hint="eastAsia"/>
          <w:b/>
        </w:rPr>
        <w:lastRenderedPageBreak/>
        <w:t>数据集定义与加载：</w:t>
      </w:r>
    </w:p>
    <w:p w14:paraId="002BDFBD" w14:textId="22A18354" w:rsidR="00225B3D" w:rsidRDefault="00225B3D" w:rsidP="00225B3D">
      <w:pPr>
        <w:pStyle w:val="ab"/>
        <w:ind w:firstLine="420"/>
      </w:pPr>
      <w:r>
        <w:rPr>
          <w:rFonts w:hint="eastAsia"/>
        </w:rPr>
        <w:t>使用</w:t>
      </w:r>
      <w:proofErr w:type="spellStart"/>
      <w:r w:rsidRPr="00DF5486">
        <w:t>torchvision</w:t>
      </w:r>
      <w:proofErr w:type="spellEnd"/>
      <w:r>
        <w:rPr>
          <w:rFonts w:hint="eastAsia"/>
        </w:rPr>
        <w:t>内置的</w:t>
      </w:r>
      <w:r>
        <w:t>datasets</w:t>
      </w:r>
      <w:r>
        <w:rPr>
          <w:rFonts w:hint="eastAsia"/>
        </w:rPr>
        <w:t>.</w:t>
      </w:r>
      <w:r>
        <w:t>CIFAR10</w:t>
      </w:r>
      <w:r>
        <w:rPr>
          <w:rFonts w:hint="eastAsia"/>
        </w:rPr>
        <w:t>获得</w:t>
      </w:r>
      <w:r>
        <w:t>CIFAR10</w:t>
      </w:r>
      <w:r>
        <w:rPr>
          <w:rFonts w:hint="eastAsia"/>
        </w:rPr>
        <w:t>数据集，并使用</w:t>
      </w:r>
      <w:proofErr w:type="spellStart"/>
      <w:r>
        <w:rPr>
          <w:rFonts w:hint="eastAsia"/>
        </w:rPr>
        <w:lastRenderedPageBreak/>
        <w:t>torch.utils.data.DataLoader</w:t>
      </w:r>
      <w:proofErr w:type="spellEnd"/>
      <w:r>
        <w:rPr>
          <w:rFonts w:hint="eastAsia"/>
        </w:rPr>
        <w:t>加载数据集。分别定义</w:t>
      </w:r>
      <w:proofErr w:type="spellStart"/>
      <w:r>
        <w:rPr>
          <w:rFonts w:hint="eastAsia"/>
        </w:rPr>
        <w:t>tra</w:t>
      </w:r>
      <w:r w:rsidR="001B5909">
        <w:t>nform</w:t>
      </w:r>
      <w:proofErr w:type="spellEnd"/>
      <w:r w:rsidR="001B5909">
        <w:rPr>
          <w:rFonts w:hint="eastAsia"/>
        </w:rPr>
        <w:t>预处理训练集数据与测试集数据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B3D" w:rsidRPr="00225B3D" w14:paraId="652684D8" w14:textId="77777777" w:rsidTr="008C03A3">
        <w:tc>
          <w:tcPr>
            <w:tcW w:w="8296" w:type="dxa"/>
          </w:tcPr>
          <w:p w14:paraId="30E95F74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train_transform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([</w:t>
            </w:r>
          </w:p>
          <w:p w14:paraId="03FFBA6A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RandomCrop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32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padding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=4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14:paraId="049F1CC0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RandomHorizontalFlip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0.5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14:paraId="671E939E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(),</w:t>
            </w:r>
          </w:p>
          <w:p w14:paraId="1B11F223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0.4914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0.4822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0.4465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), 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0.2023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0.1994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0.2010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)),</w:t>
            </w:r>
          </w:p>
          <w:p w14:paraId="1A82E51C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14:paraId="2A9C2616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436DD556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test_transform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([</w:t>
            </w:r>
          </w:p>
          <w:p w14:paraId="679E18AF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(),</w:t>
            </w:r>
          </w:p>
          <w:p w14:paraId="3725E69D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((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0.4914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0.4822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0.4465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), (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0.2023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0.1994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0.2010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)),</w:t>
            </w:r>
          </w:p>
          <w:p w14:paraId="440CE43C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25B3D">
              <w:rPr>
                <w:rFonts w:ascii="Consolas" w:hAnsi="Consolas" w:cs="Consolas"/>
                <w:sz w:val="18"/>
                <w:szCs w:val="18"/>
              </w:rPr>
              <w:t>])</w:t>
            </w:r>
          </w:p>
          <w:p w14:paraId="3D9CAB69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3E68BE46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5358692E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train_set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datasets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CIFAR</w:t>
            </w:r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10(root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BA2121"/>
                <w:sz w:val="18"/>
                <w:szCs w:val="18"/>
              </w:rPr>
              <w:t>'./data'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train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download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transform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train_transform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01C7FD2E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test_set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datasets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CIFAR</w:t>
            </w:r>
            <w:proofErr w:type="gramEnd"/>
            <w:r w:rsidRPr="00225B3D">
              <w:rPr>
                <w:rFonts w:ascii="Consolas" w:hAnsi="Consolas" w:cs="Consolas"/>
                <w:sz w:val="18"/>
                <w:szCs w:val="18"/>
              </w:rPr>
              <w:t>10(root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BA2121"/>
                <w:sz w:val="18"/>
                <w:szCs w:val="18"/>
              </w:rPr>
              <w:t>'./data'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train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download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, transform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test_transform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0487DAA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2809C631" w14:textId="77777777" w:rsidR="00225B3D" w:rsidRPr="00225B3D" w:rsidRDefault="00225B3D" w:rsidP="00225B3D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utils</w:t>
            </w:r>
            <w:proofErr w:type="gramEnd"/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data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DataLoader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train_set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, shuffle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ECFCE34" w14:textId="03ACF324" w:rsidR="00225B3D" w:rsidRPr="00225B3D" w:rsidRDefault="00225B3D" w:rsidP="00586EB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5B3D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utils</w:t>
            </w:r>
            <w:proofErr w:type="gramEnd"/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data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DataLoader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test_set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r w:rsidRPr="00225B3D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225B3D">
              <w:rPr>
                <w:rFonts w:ascii="Consolas" w:hAnsi="Consolas" w:cs="Consolas"/>
                <w:sz w:val="18"/>
                <w:szCs w:val="18"/>
              </w:rPr>
              <w:t>, shuffle</w:t>
            </w:r>
            <w:r w:rsidRPr="00225B3D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25B3D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225B3D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</w:tbl>
    <w:p w14:paraId="735F9C43" w14:textId="77777777" w:rsidR="002368D6" w:rsidRDefault="002368D6" w:rsidP="002368D6">
      <w:pPr>
        <w:pStyle w:val="ab"/>
        <w:ind w:firstLine="422"/>
      </w:pPr>
      <w:r>
        <w:rPr>
          <w:rFonts w:hint="eastAsia"/>
          <w:b/>
        </w:rPr>
        <w:t>训练参数设置</w:t>
      </w:r>
      <w:r w:rsidRPr="00A01014">
        <w:rPr>
          <w:rFonts w:hint="eastAsia"/>
          <w:b/>
        </w:rPr>
        <w:t>：</w:t>
      </w:r>
    </w:p>
    <w:p w14:paraId="35FA9F9D" w14:textId="77777777" w:rsidR="002368D6" w:rsidRPr="005020C9" w:rsidRDefault="002368D6" w:rsidP="002368D6">
      <w:pPr>
        <w:pStyle w:val="ab"/>
        <w:ind w:firstLine="420"/>
      </w:pPr>
      <w:r>
        <w:rPr>
          <w:rFonts w:hint="eastAsia"/>
        </w:rPr>
        <w:t>定义每次训练的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、训练次数</w:t>
      </w:r>
      <w:r>
        <w:rPr>
          <w:rFonts w:hint="eastAsia"/>
        </w:rPr>
        <w:t>epoch</w:t>
      </w:r>
      <w:r>
        <w:rPr>
          <w:rFonts w:hint="eastAsia"/>
        </w:rPr>
        <w:t>、运行设备</w:t>
      </w:r>
      <w:r>
        <w:rPr>
          <w:rFonts w:hint="eastAsia"/>
        </w:rPr>
        <w:t>device</w:t>
      </w:r>
      <w:r>
        <w:rPr>
          <w:rFonts w:hint="eastAsia"/>
        </w:rPr>
        <w:t>、损失函数</w:t>
      </w:r>
      <w:r>
        <w:rPr>
          <w:rFonts w:hint="eastAsia"/>
        </w:rPr>
        <w:t>criterion</w:t>
      </w:r>
      <w:r>
        <w:rPr>
          <w:rFonts w:hint="eastAsia"/>
        </w:rPr>
        <w:t>和优化器</w:t>
      </w:r>
      <w:r>
        <w:rPr>
          <w:rFonts w:hint="eastAsia"/>
        </w:rPr>
        <w:t>optimizer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D6" w:rsidRPr="002368D6" w14:paraId="6214D8A1" w14:textId="77777777" w:rsidTr="008C03A3">
        <w:tc>
          <w:tcPr>
            <w:tcW w:w="8296" w:type="dxa"/>
          </w:tcPr>
          <w:p w14:paraId="5E8C4422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batch_size</w:t>
            </w:r>
            <w:proofErr w:type="spellEnd"/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=256</w:t>
            </w:r>
          </w:p>
          <w:p w14:paraId="461EC55C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>epoch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=200</w:t>
            </w:r>
          </w:p>
          <w:p w14:paraId="258641AD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>device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proofErr w:type="gramStart"/>
            <w:r w:rsidRPr="002368D6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device</w:t>
            </w:r>
            <w:proofErr w:type="spellEnd"/>
            <w:proofErr w:type="gramEnd"/>
            <w:r w:rsidRPr="002368D6">
              <w:rPr>
                <w:rFonts w:ascii="Consolas" w:hAnsi="Consolas" w:cs="Consolas"/>
                <w:sz w:val="18"/>
                <w:szCs w:val="18"/>
              </w:rPr>
              <w:t>(</w:t>
            </w:r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proofErr w:type="spellStart"/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cuda</w:t>
            </w:r>
            <w:proofErr w:type="spellEnd"/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368D6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cuda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is_available</w:t>
            </w:r>
            <w:proofErr w:type="spellEnd"/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() </w:t>
            </w:r>
            <w:r w:rsidRPr="002368D6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proofErr w:type="spellStart"/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cpu</w:t>
            </w:r>
            <w:proofErr w:type="spellEnd"/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1B22983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model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ResNet50()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1AEF5FAF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save_model_path</w:t>
            </w:r>
            <w:proofErr w:type="spellEnd"/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'./ResNet50_model.pth'</w:t>
            </w:r>
          </w:p>
          <w:p w14:paraId="6C366EEC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criterion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68D6">
              <w:rPr>
                <w:rFonts w:ascii="Consolas" w:hAnsi="Consolas" w:cs="Consolas"/>
                <w:sz w:val="18"/>
                <w:szCs w:val="18"/>
              </w:rPr>
              <w:t>nn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CrossEntropyLoss</w:t>
            </w:r>
            <w:proofErr w:type="spellEnd"/>
            <w:proofErr w:type="gramEnd"/>
            <w:r w:rsidRPr="002368D6">
              <w:rPr>
                <w:rFonts w:ascii="Consolas" w:hAnsi="Consolas" w:cs="Consolas"/>
                <w:sz w:val="18"/>
                <w:szCs w:val="18"/>
              </w:rPr>
              <w:t>(reduction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color w:val="BA2121"/>
                <w:sz w:val="18"/>
                <w:szCs w:val="18"/>
              </w:rPr>
              <w:t>'sum'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F4A5655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optimizer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optim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SGD</w:t>
            </w:r>
            <w:proofErr w:type="spellEnd"/>
            <w:r w:rsidRPr="002368D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Start"/>
            <w:r w:rsidRPr="002368D6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parameters</w:t>
            </w:r>
            <w:proofErr w:type="spellEnd"/>
            <w:proofErr w:type="gramEnd"/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(), </w:t>
            </w: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lr</w:t>
            </w:r>
            <w:proofErr w:type="spellEnd"/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=0.001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, momentum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=0.9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weight_decay</w:t>
            </w:r>
            <w:proofErr w:type="spellEnd"/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=5e-4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1DEEBCB" w14:textId="77777777" w:rsidR="002368D6" w:rsidRPr="002368D6" w:rsidRDefault="002368D6" w:rsidP="002368D6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scheduler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68D6">
              <w:rPr>
                <w:rFonts w:ascii="Consolas" w:hAnsi="Consolas" w:cs="Consolas"/>
                <w:sz w:val="18"/>
                <w:szCs w:val="18"/>
              </w:rPr>
              <w:t>lr_</w:t>
            </w:r>
            <w:proofErr w:type="gramStart"/>
            <w:r w:rsidRPr="002368D6">
              <w:rPr>
                <w:rFonts w:ascii="Consolas" w:hAnsi="Consolas" w:cs="Consolas"/>
                <w:sz w:val="18"/>
                <w:szCs w:val="18"/>
              </w:rPr>
              <w:t>scheduler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MultiStepLR</w:t>
            </w:r>
            <w:proofErr w:type="spellEnd"/>
            <w:proofErr w:type="gramEnd"/>
            <w:r w:rsidRPr="002368D6">
              <w:rPr>
                <w:rFonts w:ascii="Consolas" w:hAnsi="Consolas" w:cs="Consolas"/>
                <w:sz w:val="18"/>
                <w:szCs w:val="18"/>
              </w:rPr>
              <w:t>(optimizer, milestones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[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40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90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150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], gamma</w:t>
            </w:r>
            <w:r w:rsidRPr="002368D6">
              <w:rPr>
                <w:rFonts w:ascii="Consolas" w:hAnsi="Consolas" w:cs="Consolas"/>
                <w:color w:val="666666"/>
                <w:sz w:val="18"/>
                <w:szCs w:val="18"/>
              </w:rPr>
              <w:t>=0.2</w:t>
            </w:r>
            <w:r w:rsidRPr="002368D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70AE197E" w14:textId="77777777" w:rsidR="002368D6" w:rsidRPr="002368D6" w:rsidRDefault="002368D6" w:rsidP="008C03A3">
            <w:pPr>
              <w:pStyle w:val="HTML"/>
              <w:shd w:val="clear" w:color="auto" w:fill="FFFFFF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54C77B05" w14:textId="692AAF58" w:rsidR="002368D6" w:rsidRPr="002368D6" w:rsidRDefault="002368D6" w:rsidP="002368D6">
      <w:pPr>
        <w:pStyle w:val="ab"/>
        <w:ind w:firstLine="420"/>
      </w:pPr>
      <w:r>
        <w:rPr>
          <w:rFonts w:hint="eastAsia"/>
        </w:rPr>
        <w:t>随着</w:t>
      </w:r>
      <w:r>
        <w:rPr>
          <w:rFonts w:hint="eastAsia"/>
        </w:rPr>
        <w:t>epoch</w:t>
      </w:r>
      <w:r>
        <w:rPr>
          <w:rFonts w:hint="eastAsia"/>
        </w:rPr>
        <w:t>的增大，为了降低学习率，得到更好的收敛效果，定义了一个</w:t>
      </w:r>
      <w:r>
        <w:rPr>
          <w:rFonts w:hint="eastAsia"/>
        </w:rPr>
        <w:t>scheduler</w:t>
      </w:r>
      <w:r>
        <w:rPr>
          <w:rFonts w:hint="eastAsia"/>
        </w:rPr>
        <w:t>，在第</w:t>
      </w:r>
      <w:r>
        <w:rPr>
          <w:rFonts w:hint="eastAsia"/>
        </w:rPr>
        <w:t>40</w:t>
      </w:r>
      <w:r>
        <w:rPr>
          <w:rFonts w:hint="eastAsia"/>
        </w:rPr>
        <w:t>次、第</w:t>
      </w:r>
      <w:r>
        <w:rPr>
          <w:rFonts w:hint="eastAsia"/>
        </w:rPr>
        <w:t>90</w:t>
      </w:r>
      <w:r>
        <w:rPr>
          <w:rFonts w:hint="eastAsia"/>
        </w:rPr>
        <w:t>次、第</w:t>
      </w:r>
      <w:r>
        <w:rPr>
          <w:rFonts w:hint="eastAsia"/>
        </w:rPr>
        <w:t>150</w:t>
      </w:r>
      <w:r>
        <w:rPr>
          <w:rFonts w:hint="eastAsia"/>
        </w:rPr>
        <w:t>次的时候将学习率变为原来的</w:t>
      </w:r>
      <w:r>
        <w:rPr>
          <w:rFonts w:hint="eastAsia"/>
        </w:rPr>
        <w:t>0.2</w:t>
      </w:r>
      <w:r>
        <w:rPr>
          <w:rFonts w:hint="eastAsia"/>
        </w:rPr>
        <w:t>。</w:t>
      </w:r>
    </w:p>
    <w:p w14:paraId="11C33826" w14:textId="77777777" w:rsidR="00225B3D" w:rsidRPr="002368D6" w:rsidRDefault="00225B3D" w:rsidP="00225B3D">
      <w:pPr>
        <w:pStyle w:val="ab"/>
        <w:ind w:firstLine="422"/>
        <w:rPr>
          <w:b/>
        </w:rPr>
      </w:pPr>
    </w:p>
    <w:p w14:paraId="283D2694" w14:textId="77777777" w:rsidR="002F51B3" w:rsidRDefault="002F51B3" w:rsidP="002F51B3">
      <w:pPr>
        <w:pStyle w:val="ab"/>
        <w:ind w:firstLine="422"/>
        <w:rPr>
          <w:rFonts w:ascii="黑体" w:eastAsia="黑体" w:hAnsi="黑体"/>
          <w:sz w:val="28"/>
        </w:rPr>
      </w:pPr>
      <w:r>
        <w:rPr>
          <w:rFonts w:hint="eastAsia"/>
          <w:b/>
        </w:rPr>
        <w:t>训练和评估函数</w:t>
      </w:r>
      <w:r w:rsidRPr="005020C9">
        <w:rPr>
          <w:b/>
        </w:rPr>
        <w:t>:</w:t>
      </w:r>
    </w:p>
    <w:p w14:paraId="4CFDCC20" w14:textId="1E28D489" w:rsidR="002F51B3" w:rsidRDefault="002F51B3" w:rsidP="002F51B3">
      <w:pPr>
        <w:pStyle w:val="ab"/>
        <w:ind w:firstLine="420"/>
      </w:pPr>
      <w:r>
        <w:rPr>
          <w:rFonts w:hint="eastAsia"/>
        </w:rPr>
        <w:t>train</w:t>
      </w:r>
      <w:r>
        <w:t>()</w:t>
      </w:r>
      <w:r>
        <w:rPr>
          <w:rFonts w:hint="eastAsia"/>
        </w:rPr>
        <w:t>函数用来训练模型，并对每次训练完的模型在训练集和测试集上使用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函数评估。其中部分训练</w:t>
      </w:r>
      <w:r>
        <w:rPr>
          <w:rFonts w:hint="eastAsia"/>
        </w:rPr>
        <w:t>log</w:t>
      </w:r>
      <w:r>
        <w:rPr>
          <w:rFonts w:hint="eastAsia"/>
        </w:rPr>
        <w:t>会通过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进行可视化，包括平均训练误差</w:t>
      </w:r>
      <w:proofErr w:type="spellStart"/>
      <w:r>
        <w:t>train_loss</w:t>
      </w:r>
      <w:proofErr w:type="spellEnd"/>
      <w:r>
        <w:rPr>
          <w:rFonts w:hint="eastAsia"/>
        </w:rPr>
        <w:t>、训练集精确度</w:t>
      </w:r>
      <w:proofErr w:type="spellStart"/>
      <w:r>
        <w:rPr>
          <w:rFonts w:hint="eastAsia"/>
        </w:rPr>
        <w:t>train_accuracy</w:t>
      </w:r>
      <w:proofErr w:type="spellEnd"/>
      <w:r>
        <w:rPr>
          <w:rFonts w:hint="eastAsia"/>
        </w:rPr>
        <w:t>与测试集精确度</w:t>
      </w:r>
      <w:proofErr w:type="spellStart"/>
      <w:r>
        <w:rPr>
          <w:rFonts w:hint="eastAsia"/>
        </w:rPr>
        <w:t>test_accuracy</w:t>
      </w:r>
      <w:proofErr w:type="spellEnd"/>
      <w:r>
        <w:rPr>
          <w:rFonts w:hint="eastAsia"/>
        </w:rPr>
        <w:t>。</w:t>
      </w:r>
      <w:r w:rsidR="00FF4763">
        <w:rPr>
          <w:rFonts w:hint="eastAsia"/>
        </w:rPr>
        <w:t>将训练日志保存在</w:t>
      </w:r>
      <w:r w:rsidR="00FF4763">
        <w:rPr>
          <w:rFonts w:hint="eastAsia"/>
        </w:rPr>
        <w:lastRenderedPageBreak/>
        <w:t>renset_train_log.txt</w:t>
      </w:r>
      <w:r w:rsidR="00FF4763">
        <w:rPr>
          <w:rFonts w:hint="eastAsia"/>
        </w:rPr>
        <w:t>中。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1B3" w:rsidRPr="00DB67C8" w14:paraId="08205FC5" w14:textId="77777777" w:rsidTr="008C03A3">
        <w:tc>
          <w:tcPr>
            <w:tcW w:w="8296" w:type="dxa"/>
          </w:tcPr>
          <w:p w14:paraId="48C9218B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训练过程</w:t>
            </w:r>
          </w:p>
          <w:p w14:paraId="67189DB2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00FF"/>
                <w:sz w:val="18"/>
                <w:szCs w:val="18"/>
              </w:rPr>
              <w:t>train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model, device,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optimizer, scheduler, criterion,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num_epoch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666AB74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train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1BCC494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count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0724BF6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0.</w:t>
            </w:r>
          </w:p>
          <w:p w14:paraId="27CEACC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3EC62AA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epoch </w:t>
            </w:r>
            <w:r w:rsidRPr="00DB67C8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range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, num_epoch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+1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535F0788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0.</w:t>
            </w:r>
          </w:p>
          <w:p w14:paraId="7FB0D574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(data, target) </w:t>
            </w:r>
            <w:r w:rsidRPr="00DB67C8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enumerate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DF9B64E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count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</w:p>
          <w:p w14:paraId="2FD3AF38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data, target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data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to(device), target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66F5CBD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optimizer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zero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_grad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E9AB2E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output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model(data)</w:t>
            </w:r>
          </w:p>
          <w:p w14:paraId="0FCF1F8B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loss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criterion(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output, target)</w:t>
            </w:r>
          </w:p>
          <w:p w14:paraId="17F9CB4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backward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64F8039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optimizer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step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19AF66F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90CFB4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(batch_idx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</w:t>
            </w:r>
            <w:proofErr w:type="gramStart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%</w:t>
            </w:r>
            <w:proofErr w:type="gram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30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210907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"Train Epoch: {} [{}/{} ({:.2f}%)]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t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Loss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: {:.6f}"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format(</w:t>
            </w:r>
          </w:p>
          <w:p w14:paraId="5082C539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epoch,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(data),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()))</w:t>
            </w:r>
          </w:p>
          <w:p w14:paraId="43D50B0E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5F15DF6B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"Train Epoch: {} [{}/{} ({:.2f}%)]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t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Loss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: {:.6f}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6528E2B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epoch,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*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(data),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batch_idx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loss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item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()))</w:t>
            </w:r>
          </w:p>
          <w:p w14:paraId="6C8E4DF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14:paraId="2A51BB2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scheduler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step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1C85601F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14:paraId="43C54B65" w14:textId="18A39603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SummaryWriter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Start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</w:t>
            </w:r>
            <w:proofErr w:type="spellStart"/>
            <w:proofErr w:type="gramEnd"/>
            <w:r w:rsidR="00935B43">
              <w:rPr>
                <w:rFonts w:ascii="Consolas" w:hAnsi="Consolas" w:cs="Consolas"/>
                <w:color w:val="BA2121"/>
                <w:sz w:val="18"/>
                <w:szCs w:val="18"/>
              </w:rPr>
              <w:t>resnet_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writer: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#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自动调用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close()</w:t>
            </w:r>
          </w:p>
          <w:p w14:paraId="02EA3C22" w14:textId="4ACB062C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935B43">
              <w:rPr>
                <w:rFonts w:ascii="Consolas" w:hAnsi="Consolas" w:cs="Consolas"/>
                <w:color w:val="BA2121"/>
                <w:sz w:val="18"/>
                <w:szCs w:val="18"/>
              </w:rPr>
              <w:t>resnet_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train_loss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running_loss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), epoch)</w:t>
            </w:r>
          </w:p>
          <w:p w14:paraId="6F11A10A" w14:textId="781A7843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935B43">
              <w:rPr>
                <w:rFonts w:ascii="Consolas" w:hAnsi="Consolas" w:cs="Consolas"/>
                <w:color w:val="BA2121"/>
                <w:sz w:val="18"/>
                <w:szCs w:val="18"/>
              </w:rPr>
              <w:t>resnet_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train_accuracy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eval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(model, device,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train_loader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)[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], epoch)</w:t>
            </w:r>
          </w:p>
          <w:p w14:paraId="125C01C9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test_accuracy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eval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model, device,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EBD3DE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test_accuracy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&gt;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6CFBD3FA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test_accuracy</w:t>
            </w:r>
            <w:proofErr w:type="spellEnd"/>
          </w:p>
          <w:p w14:paraId="140005C0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epoch</w:t>
            </w:r>
          </w:p>
          <w:p w14:paraId="5FE947D4" w14:textId="634CF820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935B43">
              <w:rPr>
                <w:rFonts w:ascii="Consolas" w:hAnsi="Consolas" w:cs="Consolas"/>
                <w:color w:val="BA2121"/>
                <w:sz w:val="18"/>
                <w:szCs w:val="18"/>
              </w:rPr>
              <w:t>resnet_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test_accuracy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test_accuracy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, epoch)</w:t>
            </w:r>
          </w:p>
          <w:p w14:paraId="137568E2" w14:textId="55387576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writer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add_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="00935B43">
              <w:rPr>
                <w:rFonts w:ascii="Consolas" w:hAnsi="Consolas" w:cs="Consolas"/>
                <w:color w:val="BA2121"/>
                <w:sz w:val="18"/>
                <w:szCs w:val="18"/>
              </w:rPr>
              <w:t>resnet_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scalar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, epoch)</w:t>
            </w:r>
          </w:p>
          <w:p w14:paraId="1A4569EA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73FCF83E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early_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stop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, epoch):</w:t>
            </w:r>
          </w:p>
          <w:p w14:paraId="4ACC523E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Early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Stop at Epoch {}, Accuracy: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1B7BE7C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7B7742D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Early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Stop at Epoch {}, Accuracy: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294BF684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break</w:t>
            </w:r>
          </w:p>
          <w:p w14:paraId="623CF9A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elif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epoch:</w:t>
            </w:r>
          </w:p>
          <w:p w14:paraId="58422B0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Save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Model at Epoch {}, Accuracy: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7D795739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331421F0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Save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Model at Epoch {}, Accuracy: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2666D453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save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(model,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save_model_path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1EC295A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6BFB3A2F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continue</w:t>
            </w:r>
          </w:p>
          <w:p w14:paraId="1FF40AC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Best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Accuracy: {} at Epoch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704DFE68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7B25C99F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Best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Accuracy: {} at Epoch {}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"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best_valid_accuray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73B4E40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proofErr w:type="gramStart"/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In[</w:t>
            </w:r>
            <w:proofErr w:type="gramEnd"/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36]:</w:t>
            </w:r>
          </w:p>
          <w:p w14:paraId="7D9DBA5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27025993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color w:val="0000FF"/>
                <w:sz w:val="18"/>
                <w:szCs w:val="18"/>
              </w:rPr>
              <w:t>early_</w:t>
            </w:r>
            <w:proofErr w:type="gramStart"/>
            <w:r w:rsidRPr="00DB67C8">
              <w:rPr>
                <w:rFonts w:ascii="Consolas" w:hAnsi="Consolas" w:cs="Consolas"/>
                <w:color w:val="0000FF"/>
                <w:sz w:val="18"/>
                <w:szCs w:val="18"/>
              </w:rPr>
              <w:t>stop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, epoch, patience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=10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2033184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epoch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-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best_epoch_id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&gt;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patience:</w:t>
            </w:r>
          </w:p>
          <w:p w14:paraId="6336EDE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</w:p>
          <w:p w14:paraId="4D52754A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False</w:t>
            </w:r>
          </w:p>
          <w:p w14:paraId="6F6A69B4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  <w:p w14:paraId="606605B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评估函数</w:t>
            </w:r>
          </w:p>
          <w:p w14:paraId="44F629E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color w:val="0000FF"/>
                <w:sz w:val="18"/>
                <w:szCs w:val="18"/>
              </w:rPr>
              <w:t>eval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model, device,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2B25664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eval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7EA8FB23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33B7727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correct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</w:p>
          <w:p w14:paraId="1FAFFA28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no_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grad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3D1C94B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for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data, target </w:t>
            </w:r>
            <w:r w:rsidRPr="00DB67C8">
              <w:rPr>
                <w:rFonts w:ascii="Consolas" w:hAnsi="Consolas" w:cs="Consolas"/>
                <w:b/>
                <w:bCs/>
                <w:color w:val="AA22FF"/>
                <w:sz w:val="18"/>
                <w:szCs w:val="18"/>
              </w:rPr>
              <w:t>in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0C821590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data, target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data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to(device), target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7581EA0F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output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model(data)</w:t>
            </w:r>
          </w:p>
          <w:p w14:paraId="13FD3CD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criterion(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output, target)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75147DB0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 xml:space="preserve"># </w:t>
            </w:r>
            <w:r w:rsidRPr="00DB67C8">
              <w:rPr>
                <w:rFonts w:ascii="Consolas" w:hAnsi="Consolas" w:cs="Consolas"/>
                <w:i/>
                <w:iCs/>
                <w:color w:val="408080"/>
                <w:sz w:val="18"/>
                <w:szCs w:val="18"/>
              </w:rPr>
              <w:t>获得最大概率下标</w:t>
            </w:r>
          </w:p>
          <w:p w14:paraId="2E26CAD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output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max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keepdim</w:t>
            </w:r>
            <w:proofErr w:type="spellEnd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True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)[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14:paraId="214158E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correct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+=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pred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eq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target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view_as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sum()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62FD515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14:paraId="2B2751C0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/=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1E77FAF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is_train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7BE44CEA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Train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0067B62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25C2D30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3E276301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Train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080DF7F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1AEE164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:</w:t>
            </w:r>
          </w:p>
          <w:p w14:paraId="3AD92B9C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print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Valid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386AD1A5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74F975D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with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open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'./resnet_train_log.txt'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'a+'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as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f:</w:t>
            </w:r>
          </w:p>
          <w:p w14:paraId="212A9D36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f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write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Valid</w:t>
            </w:r>
            <w:proofErr w:type="spellEnd"/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 xml:space="preserve"> Average Loss: {:.4f}, Accuracy: {}/{} ({:.2f})%</w:t>
            </w:r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B67C8">
              <w:rPr>
                <w:rFonts w:ascii="Consolas" w:hAnsi="Consolas" w:cs="Consolas"/>
                <w:b/>
                <w:bCs/>
                <w:color w:val="BB6622"/>
                <w:sz w:val="18"/>
                <w:szCs w:val="18"/>
              </w:rPr>
              <w:t>n</w:t>
            </w:r>
            <w:r w:rsidRPr="00DB67C8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format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14:paraId="7ADDEDDD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, correct, 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DB67C8">
              <w:rPr>
                <w:rFonts w:ascii="Consolas" w:hAnsi="Consolas" w:cs="Consolas"/>
                <w:sz w:val="18"/>
                <w:szCs w:val="18"/>
              </w:rPr>
              <w:t>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)))</w:t>
            </w:r>
          </w:p>
          <w:p w14:paraId="2EFB41E7" w14:textId="77777777" w:rsidR="00DB67C8" w:rsidRPr="00DB67C8" w:rsidRDefault="00DB67C8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DB67C8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100.*</w:t>
            </w:r>
            <w:proofErr w:type="gramEnd"/>
            <w:r w:rsidRPr="00DB67C8">
              <w:rPr>
                <w:rFonts w:ascii="Consolas" w:hAnsi="Consolas" w:cs="Consolas"/>
                <w:sz w:val="18"/>
                <w:szCs w:val="18"/>
              </w:rPr>
              <w:t>correct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/</w:t>
            </w:r>
            <w:proofErr w:type="spellStart"/>
            <w:r w:rsidRPr="00DB67C8">
              <w:rPr>
                <w:rFonts w:ascii="Consolas" w:hAnsi="Consolas" w:cs="Consolas"/>
                <w:color w:val="008000"/>
                <w:sz w:val="18"/>
                <w:szCs w:val="18"/>
              </w:rPr>
              <w:t>len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test_loader</w:t>
            </w:r>
            <w:r w:rsidRPr="00DB67C8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DB67C8">
              <w:rPr>
                <w:rFonts w:ascii="Consolas" w:hAnsi="Consolas" w:cs="Consolas"/>
                <w:sz w:val="18"/>
                <w:szCs w:val="18"/>
              </w:rPr>
              <w:t>dataset</w:t>
            </w:r>
            <w:proofErr w:type="spellEnd"/>
            <w:r w:rsidRPr="00DB67C8">
              <w:rPr>
                <w:rFonts w:ascii="Consolas" w:hAnsi="Consolas" w:cs="Consolas"/>
                <w:sz w:val="18"/>
                <w:szCs w:val="18"/>
              </w:rPr>
              <w:t xml:space="preserve">), </w:t>
            </w:r>
            <w:proofErr w:type="spellStart"/>
            <w:r w:rsidRPr="00DB67C8">
              <w:rPr>
                <w:rFonts w:ascii="Consolas" w:hAnsi="Consolas" w:cs="Consolas"/>
                <w:sz w:val="18"/>
                <w:szCs w:val="18"/>
              </w:rPr>
              <w:t>test_loss</w:t>
            </w:r>
            <w:proofErr w:type="spellEnd"/>
          </w:p>
          <w:p w14:paraId="77580E0F" w14:textId="77777777" w:rsidR="002F51B3" w:rsidRPr="00DB67C8" w:rsidRDefault="002F51B3" w:rsidP="00DB67C8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04C96A03" w14:textId="77777777" w:rsidR="00217C81" w:rsidRDefault="00217C81" w:rsidP="00B9480A">
      <w:pPr>
        <w:pStyle w:val="ab"/>
        <w:ind w:firstLine="420"/>
      </w:pPr>
    </w:p>
    <w:p w14:paraId="1CE23C1C" w14:textId="2A792692" w:rsidR="001B1137" w:rsidRDefault="00D207B6" w:rsidP="00B9480A">
      <w:pPr>
        <w:pStyle w:val="ab"/>
        <w:ind w:firstLine="420"/>
      </w:pPr>
      <w:r>
        <w:rPr>
          <w:rFonts w:hint="eastAsia"/>
        </w:rPr>
        <w:t>为了防止过拟合，</w:t>
      </w:r>
      <w:r w:rsidR="00596E52">
        <w:rPr>
          <w:rFonts w:hint="eastAsia"/>
        </w:rPr>
        <w:t>通过</w:t>
      </w:r>
      <w:proofErr w:type="spellStart"/>
      <w:r>
        <w:rPr>
          <w:rFonts w:hint="eastAsia"/>
        </w:rPr>
        <w:t>e</w:t>
      </w:r>
      <w:r>
        <w:t>arly</w:t>
      </w:r>
      <w:r w:rsidR="00596E52">
        <w:t>_stop</w:t>
      </w:r>
      <w:proofErr w:type="spellEnd"/>
      <w:r w:rsidR="00596E52">
        <w:rPr>
          <w:rFonts w:hint="eastAsia"/>
        </w:rPr>
        <w:t>函数实现早停</w:t>
      </w:r>
      <w:r w:rsidR="0044182B">
        <w:rPr>
          <w:rFonts w:hint="eastAsia"/>
        </w:rPr>
        <w:t>，保存最佳模型。</w:t>
      </w:r>
    </w:p>
    <w:p w14:paraId="66261718" w14:textId="3DF4A6B1" w:rsidR="00217C81" w:rsidRPr="006C51CA" w:rsidRDefault="00217C81" w:rsidP="00217C81">
      <w:pPr>
        <w:pStyle w:val="ab"/>
        <w:ind w:firstLine="422"/>
        <w:rPr>
          <w:b/>
        </w:rPr>
      </w:pPr>
      <w:r>
        <w:rPr>
          <w:rFonts w:hint="eastAsia"/>
          <w:b/>
        </w:rPr>
        <w:t>模型使用：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C81" w:rsidRPr="00217C81" w14:paraId="4A04E82F" w14:textId="77777777" w:rsidTr="008C03A3">
        <w:tc>
          <w:tcPr>
            <w:tcW w:w="8296" w:type="dxa"/>
          </w:tcPr>
          <w:p w14:paraId="7C0AC487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classes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'plane'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'car'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'bird'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'cat'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'deer'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'dog'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'forg'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'horse'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'ship'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'truck'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4227012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def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gramStart"/>
            <w:r w:rsidRPr="00217C81">
              <w:rPr>
                <w:rFonts w:ascii="Consolas" w:hAnsi="Consolas" w:cs="Consolas"/>
                <w:color w:val="0000FF"/>
                <w:sz w:val="18"/>
                <w:szCs w:val="18"/>
              </w:rPr>
              <w:t>predict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model_path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img_path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78323448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model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load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model_path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90CB4E1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transform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Compose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([</w:t>
            </w:r>
          </w:p>
          <w:p w14:paraId="3783E5FE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                           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Resize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((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32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,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32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)),</w:t>
            </w:r>
          </w:p>
          <w:p w14:paraId="5A1B1B56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                           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ToTensor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(),</w:t>
            </w:r>
          </w:p>
          <w:p w14:paraId="5CF498D1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                           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transforms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Normalize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((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0.4914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0.4822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0.4465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), (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0.2023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0.1994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0.2010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14:paraId="2E977D51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                         ])</w:t>
            </w:r>
          </w:p>
          <w:p w14:paraId="04AF5BC7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device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device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cuda</w:t>
            </w:r>
            <w:proofErr w:type="spellEnd"/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if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torch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cuda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is_available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() </w:t>
            </w:r>
            <w:r w:rsidRPr="00217C81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else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proofErr w:type="spellStart"/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cpu</w:t>
            </w:r>
            <w:proofErr w:type="spellEnd"/>
            <w:r w:rsidRPr="00217C81">
              <w:rPr>
                <w:rFonts w:ascii="Consolas" w:hAnsi="Consolas" w:cs="Consolas"/>
                <w:color w:val="BA2121"/>
                <w:sz w:val="18"/>
                <w:szCs w:val="18"/>
              </w:rPr>
              <w:t>'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660A27B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model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model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54462392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model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eval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21CF7E8B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Image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open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img_path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3036608E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transform(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to(device)</w:t>
            </w:r>
          </w:p>
          <w:p w14:paraId="3122FB0F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unsqueeze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0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6062F44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output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model(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img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64FFBC0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prob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7C81">
              <w:rPr>
                <w:rFonts w:ascii="Consolas" w:hAnsi="Consolas" w:cs="Consolas"/>
                <w:sz w:val="18"/>
                <w:szCs w:val="18"/>
              </w:rPr>
              <w:t>F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softmax</w:t>
            </w:r>
            <w:proofErr w:type="spellEnd"/>
            <w:proofErr w:type="gramEnd"/>
            <w:r w:rsidRPr="00217C81">
              <w:rPr>
                <w:rFonts w:ascii="Consolas" w:hAnsi="Consolas" w:cs="Consolas"/>
                <w:sz w:val="18"/>
                <w:szCs w:val="18"/>
              </w:rPr>
              <w:t>(output, dim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=1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5579C97E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prob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max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(dim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=</w:t>
            </w:r>
            <w:proofErr w:type="gramStart"/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)[</w:t>
            </w:r>
            <w:proofErr w:type="gramEnd"/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1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]</w:t>
            </w:r>
            <w:r w:rsidRPr="00217C81">
              <w:rPr>
                <w:rFonts w:ascii="Consolas" w:hAnsi="Consolas" w:cs="Consolas"/>
                <w:color w:val="666666"/>
                <w:sz w:val="18"/>
                <w:szCs w:val="18"/>
              </w:rPr>
              <w:t>.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>item()</w:t>
            </w:r>
          </w:p>
          <w:p w14:paraId="3C33D152" w14:textId="77777777" w:rsidR="00217C81" w:rsidRPr="00217C81" w:rsidRDefault="00217C81" w:rsidP="00217C81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17C81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return</w:t>
            </w:r>
            <w:r w:rsidRPr="00217C81">
              <w:rPr>
                <w:rFonts w:ascii="Consolas" w:hAnsi="Consolas" w:cs="Consolas"/>
                <w:sz w:val="18"/>
                <w:szCs w:val="18"/>
              </w:rPr>
              <w:t xml:space="preserve"> classes[</w:t>
            </w:r>
            <w:proofErr w:type="spellStart"/>
            <w:r w:rsidRPr="00217C81">
              <w:rPr>
                <w:rFonts w:ascii="Consolas" w:hAnsi="Consolas" w:cs="Consolas"/>
                <w:sz w:val="18"/>
                <w:szCs w:val="18"/>
              </w:rPr>
              <w:t>pred</w:t>
            </w:r>
            <w:proofErr w:type="spellEnd"/>
            <w:r w:rsidRPr="00217C81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14:paraId="432A54D3" w14:textId="2AD6586B" w:rsidR="00217C81" w:rsidRPr="00217C81" w:rsidRDefault="00217C81" w:rsidP="008C03A3">
            <w:pPr>
              <w:pStyle w:val="HTML"/>
              <w:shd w:val="clear" w:color="auto" w:fill="F8F8F8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394C427E" w14:textId="77777777" w:rsidR="00217C81" w:rsidRDefault="00217C81" w:rsidP="00217C81">
      <w:pPr>
        <w:pStyle w:val="ab"/>
        <w:ind w:firstLine="420"/>
      </w:pPr>
    </w:p>
    <w:p w14:paraId="00B6213F" w14:textId="3D9FB96F" w:rsidR="00217C81" w:rsidRPr="007E05E9" w:rsidRDefault="00217C81" w:rsidP="00217C81">
      <w:pPr>
        <w:pStyle w:val="ab"/>
        <w:ind w:firstLine="420"/>
      </w:pPr>
      <w:r>
        <w:rPr>
          <w:rFonts w:hint="eastAsia"/>
        </w:rPr>
        <w:t>predict</w:t>
      </w:r>
      <w:r>
        <w:rPr>
          <w:rFonts w:hint="eastAsia"/>
        </w:rPr>
        <w:t>函数通过传入模型文件名和待预测图片文件名，输出预测结果。</w:t>
      </w:r>
    </w:p>
    <w:p w14:paraId="5CC8BE45" w14:textId="7182FCE0" w:rsidR="0003356D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lastRenderedPageBreak/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76A2D50D" w14:textId="4185A458" w:rsidR="00192BC6" w:rsidRPr="00192BC6" w:rsidRDefault="005919DB" w:rsidP="00192BC6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用</w:t>
      </w:r>
      <w:r w:rsidR="002A00EF">
        <w:rPr>
          <w:rFonts w:ascii="黑体" w:eastAsia="黑体" w:hAnsi="黑体" w:cs="微软雅黑" w:hint="eastAsia"/>
          <w:sz w:val="28"/>
          <w:szCs w:val="28"/>
        </w:rPr>
        <w:t>MNIST训练集训练LeNet-5，并在测试集上验证效果</w:t>
      </w:r>
    </w:p>
    <w:p w14:paraId="0E7871B5" w14:textId="47C0A7D6" w:rsidR="00C1048E" w:rsidRDefault="00192BC6" w:rsidP="008C03A3">
      <w:pPr>
        <w:pStyle w:val="ab"/>
        <w:ind w:firstLine="422"/>
      </w:pPr>
      <w:r w:rsidRPr="00192BC6">
        <w:rPr>
          <w:rFonts w:hint="eastAsia"/>
          <w:b/>
        </w:rPr>
        <w:t>训练与验证：</w:t>
      </w:r>
      <w:r w:rsidR="008C03A3">
        <w:rPr>
          <w:rFonts w:hint="eastAsia"/>
        </w:rPr>
        <w:t>在</w:t>
      </w:r>
      <w:r w:rsidR="008C03A3">
        <w:rPr>
          <w:rFonts w:hint="eastAsia"/>
        </w:rPr>
        <w:t>hw</w:t>
      </w:r>
      <w:r w:rsidR="008C03A3">
        <w:t>3</w:t>
      </w:r>
      <w:r w:rsidR="008C03A3">
        <w:rPr>
          <w:rFonts w:hint="eastAsia"/>
        </w:rPr>
        <w:t>目录下</w:t>
      </w:r>
      <w:r>
        <w:rPr>
          <w:rFonts w:hint="eastAsia"/>
        </w:rPr>
        <w:t>依次</w:t>
      </w:r>
      <w:r w:rsidR="008C03A3">
        <w:rPr>
          <w:rFonts w:hint="eastAsia"/>
        </w:rPr>
        <w:t>运行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proofErr w:type="spellStart"/>
      <w:r w:rsidR="00167AF4">
        <w:t>lenet_</w:t>
      </w:r>
      <w:r>
        <w:rPr>
          <w:rFonts w:hint="eastAsia"/>
        </w:rPr>
        <w:t>scalar</w:t>
      </w:r>
      <w:proofErr w:type="spellEnd"/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python</w:t>
      </w:r>
      <w:r w:rsidR="00AE4B80">
        <w:t xml:space="preserve"> </w:t>
      </w:r>
      <w:r>
        <w:t>LeNet5.py</w:t>
      </w:r>
    </w:p>
    <w:p w14:paraId="1A521D4C" w14:textId="7CE73622" w:rsidR="00192BC6" w:rsidRDefault="00192BC6" w:rsidP="00C10EFC">
      <w:pPr>
        <w:pStyle w:val="ab"/>
        <w:ind w:firstLine="422"/>
        <w:rPr>
          <w:rFonts w:hint="eastAsia"/>
        </w:rPr>
      </w:pPr>
      <w:r>
        <w:rPr>
          <w:rFonts w:hint="eastAsia"/>
          <w:b/>
        </w:rPr>
        <w:t>查看训练结果日志：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=</w:t>
      </w:r>
      <w:proofErr w:type="spellStart"/>
      <w:r w:rsidR="00167AF4">
        <w:t>lenet_</w:t>
      </w:r>
      <w:r>
        <w:t>scalar</w:t>
      </w:r>
      <w:proofErr w:type="spellEnd"/>
      <w:r>
        <w:t>，</w:t>
      </w:r>
      <w:r>
        <w:rPr>
          <w:rFonts w:hint="eastAsia"/>
        </w:rPr>
        <w:t>根据指示打开浏览器对应网址，即见</w:t>
      </w:r>
      <w:r w:rsidR="00CD5884">
        <w:rPr>
          <w:rFonts w:hint="eastAsia"/>
        </w:rPr>
        <w:t>图</w:t>
      </w:r>
      <w:r w:rsidR="00CD5884">
        <w:rPr>
          <w:rFonts w:hint="eastAsia"/>
        </w:rPr>
        <w:t>3</w:t>
      </w:r>
      <w:r w:rsidR="00CD5884">
        <w:rPr>
          <w:rFonts w:hint="eastAsia"/>
        </w:rPr>
        <w:t>。</w:t>
      </w:r>
      <w:r w:rsidR="00C10EFC">
        <w:rPr>
          <w:rFonts w:hint="eastAsia"/>
        </w:rPr>
        <w:t>最后训练结果为训练集上</w:t>
      </w:r>
      <w:r w:rsidR="00C10EFC">
        <w:t>Accuracy (99.81)%</w:t>
      </w:r>
      <w:r w:rsidR="00C10EFC">
        <w:rPr>
          <w:rFonts w:hint="eastAsia"/>
        </w:rPr>
        <w:t>，测试集上</w:t>
      </w:r>
      <w:r w:rsidR="00C10EFC">
        <w:t>Accuracy (98.86)%</w:t>
      </w:r>
      <w:r w:rsidR="00C10EFC">
        <w:rPr>
          <w:rFonts w:hint="eastAsia"/>
        </w:rPr>
        <w:t>。</w:t>
      </w:r>
    </w:p>
    <w:p w14:paraId="5BE05723" w14:textId="1FBAF19E" w:rsidR="009E3952" w:rsidRDefault="00D25E81" w:rsidP="009E3952">
      <w:pPr>
        <w:pStyle w:val="ab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1D40852" wp14:editId="537D15D4">
            <wp:extent cx="3557016" cy="25574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2-2612.19.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20" cy="25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9F2" w14:textId="7481EF5A" w:rsidR="009E3952" w:rsidRDefault="009E3952" w:rsidP="009E3952">
      <w:pPr>
        <w:pStyle w:val="ab"/>
        <w:ind w:firstLine="42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训练</w:t>
      </w:r>
      <w:r w:rsidR="00663072">
        <w:rPr>
          <w:rFonts w:hint="eastAsia"/>
          <w:b/>
        </w:rPr>
        <w:t>结果</w:t>
      </w:r>
      <w:r>
        <w:rPr>
          <w:rFonts w:hint="eastAsia"/>
          <w:b/>
        </w:rPr>
        <w:t>日志</w:t>
      </w:r>
    </w:p>
    <w:p w14:paraId="37C839A5" w14:textId="77777777" w:rsidR="00D25E81" w:rsidRDefault="00D25E81" w:rsidP="009E3952">
      <w:pPr>
        <w:pStyle w:val="ab"/>
        <w:ind w:firstLine="422"/>
        <w:jc w:val="center"/>
        <w:rPr>
          <w:b/>
        </w:rPr>
      </w:pPr>
    </w:p>
    <w:p w14:paraId="1F9DD0BC" w14:textId="240F7EAB" w:rsidR="00C67E3F" w:rsidRPr="00C4696C" w:rsidRDefault="00C4696C" w:rsidP="00C67E3F">
      <w:pPr>
        <w:pStyle w:val="ab"/>
        <w:ind w:firstLine="422"/>
      </w:pPr>
      <w:r>
        <w:rPr>
          <w:rFonts w:hint="eastAsia"/>
          <w:b/>
        </w:rPr>
        <w:t>使用模型预测：</w:t>
      </w:r>
      <w:r>
        <w:rPr>
          <w:rFonts w:hint="eastAsia"/>
        </w:rPr>
        <w:t>运行</w:t>
      </w:r>
      <w:r w:rsidR="00525F11">
        <w:rPr>
          <w:rFonts w:hint="eastAsia"/>
        </w:rPr>
        <w:t xml:space="preserve">python </w:t>
      </w:r>
      <w:r w:rsidR="00525F11" w:rsidRPr="004B1C3C">
        <w:t>lenet_predict.py</w:t>
      </w:r>
      <w:r w:rsidR="00525F11">
        <w:t xml:space="preserve"> -</w:t>
      </w:r>
      <w:proofErr w:type="spellStart"/>
      <w:r w:rsidR="00525F11">
        <w:t>model_path</w:t>
      </w:r>
      <w:proofErr w:type="spellEnd"/>
      <w:r w:rsidR="00525F11">
        <w:t>=</w:t>
      </w:r>
      <w:r w:rsidR="00525F11" w:rsidRPr="004B1C3C">
        <w:t xml:space="preserve"> </w:t>
      </w:r>
      <w:r w:rsidR="00525F11">
        <w:t>LeNet5</w:t>
      </w:r>
      <w:r w:rsidR="00525F11" w:rsidRPr="004B1C3C">
        <w:t>_model.pth</w:t>
      </w:r>
      <w:r w:rsidR="00525F11">
        <w:t xml:space="preserve"> -</w:t>
      </w:r>
      <w:proofErr w:type="spellStart"/>
      <w:r w:rsidR="00525F11">
        <w:t>img_path</w:t>
      </w:r>
      <w:proofErr w:type="spellEnd"/>
      <w:r w:rsidR="00525F11">
        <w:t>=</w:t>
      </w:r>
      <w:r w:rsidR="00525F11">
        <w:rPr>
          <w:rFonts w:hint="eastAsia"/>
        </w:rPr>
        <w:t>待检测图片路径</w:t>
      </w:r>
    </w:p>
    <w:p w14:paraId="19D7BD78" w14:textId="7CCFF4E3" w:rsidR="002A00EF" w:rsidRDefault="002A00EF" w:rsidP="006C43A1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用CIFAR10训练集上训练Res</w:t>
      </w:r>
      <w:r w:rsidR="00AE4B80">
        <w:rPr>
          <w:rFonts w:ascii="黑体" w:eastAsia="黑体" w:hAnsi="黑体" w:cs="微软雅黑"/>
          <w:sz w:val="28"/>
          <w:szCs w:val="28"/>
        </w:rPr>
        <w:t>Net18</w:t>
      </w:r>
      <w:r>
        <w:rPr>
          <w:rFonts w:ascii="黑体" w:eastAsia="黑体" w:hAnsi="黑体" w:cs="微软雅黑" w:hint="eastAsia"/>
          <w:sz w:val="28"/>
          <w:szCs w:val="28"/>
        </w:rPr>
        <w:t>，并</w:t>
      </w:r>
      <w:r w:rsidR="00EA1740">
        <w:rPr>
          <w:rFonts w:ascii="黑体" w:eastAsia="黑体" w:hAnsi="黑体" w:cs="微软雅黑" w:hint="eastAsia"/>
          <w:sz w:val="28"/>
          <w:szCs w:val="28"/>
        </w:rPr>
        <w:t>在验证集上验证效果</w:t>
      </w:r>
    </w:p>
    <w:p w14:paraId="5BCFABC3" w14:textId="2EB66450" w:rsidR="00DB1065" w:rsidRPr="00DB1065" w:rsidRDefault="00DB1065" w:rsidP="00DB1065">
      <w:pPr>
        <w:pStyle w:val="ab"/>
        <w:ind w:firstLine="422"/>
      </w:pPr>
      <w:r w:rsidRPr="00DB1065">
        <w:rPr>
          <w:rFonts w:hint="eastAsia"/>
          <w:b/>
        </w:rPr>
        <w:t>训练与验证：</w:t>
      </w:r>
      <w:r w:rsidRPr="00DB1065">
        <w:rPr>
          <w:rFonts w:hint="eastAsia"/>
        </w:rPr>
        <w:t>在</w:t>
      </w:r>
      <w:r w:rsidRPr="00DB1065">
        <w:rPr>
          <w:rFonts w:hint="eastAsia"/>
        </w:rPr>
        <w:t>hw</w:t>
      </w:r>
      <w:r w:rsidRPr="00DB1065">
        <w:t>3</w:t>
      </w:r>
      <w:r w:rsidRPr="00DB1065">
        <w:rPr>
          <w:rFonts w:hint="eastAsia"/>
        </w:rPr>
        <w:t>目录下依次运行</w:t>
      </w:r>
      <w:proofErr w:type="spellStart"/>
      <w:r w:rsidRPr="00DB1065">
        <w:rPr>
          <w:rFonts w:hint="eastAsia"/>
        </w:rPr>
        <w:t>rm</w:t>
      </w:r>
      <w:proofErr w:type="spellEnd"/>
      <w:r w:rsidRPr="00DB1065">
        <w:rPr>
          <w:rFonts w:hint="eastAsia"/>
        </w:rPr>
        <w:t xml:space="preserve"> -</w:t>
      </w:r>
      <w:proofErr w:type="spellStart"/>
      <w:r w:rsidRPr="00DB1065">
        <w:rPr>
          <w:rFonts w:hint="eastAsia"/>
        </w:rPr>
        <w:t>rf</w:t>
      </w:r>
      <w:proofErr w:type="spellEnd"/>
      <w:r w:rsidRPr="00DB1065">
        <w:rPr>
          <w:rFonts w:hint="eastAsia"/>
        </w:rPr>
        <w:t xml:space="preserve"> </w:t>
      </w:r>
      <w:proofErr w:type="spellStart"/>
      <w:r w:rsidR="00167AF4">
        <w:t>resnet_</w:t>
      </w:r>
      <w:r w:rsidRPr="00DB1065">
        <w:rPr>
          <w:rFonts w:hint="eastAsia"/>
        </w:rPr>
        <w:t>scalar</w:t>
      </w:r>
      <w:proofErr w:type="spellEnd"/>
      <w:r w:rsidRPr="00DB1065">
        <w:rPr>
          <w:rFonts w:hint="eastAsia"/>
        </w:rPr>
        <w:t>/</w:t>
      </w:r>
      <w:r w:rsidRPr="00DB1065">
        <w:rPr>
          <w:rFonts w:hint="eastAsia"/>
        </w:rPr>
        <w:t>与</w:t>
      </w:r>
      <w:r w:rsidRPr="00DB1065">
        <w:rPr>
          <w:rFonts w:hint="eastAsia"/>
        </w:rPr>
        <w:t>python</w:t>
      </w:r>
      <w:r w:rsidR="00243024">
        <w:t xml:space="preserve"> resnet</w:t>
      </w:r>
      <w:r w:rsidRPr="00DB1065">
        <w:t>.py</w:t>
      </w:r>
    </w:p>
    <w:p w14:paraId="0EFEB0C2" w14:textId="402FA487" w:rsidR="00DB1065" w:rsidRDefault="00DB1065" w:rsidP="0001171F">
      <w:pPr>
        <w:pStyle w:val="ab"/>
        <w:ind w:firstLine="422"/>
        <w:rPr>
          <w:rFonts w:hint="eastAsia"/>
        </w:rPr>
      </w:pPr>
      <w:r w:rsidRPr="00DB1065">
        <w:rPr>
          <w:rFonts w:hint="eastAsia"/>
          <w:b/>
        </w:rPr>
        <w:t>查看训练结果日志：</w:t>
      </w:r>
      <w:r w:rsidR="000A679A">
        <w:rPr>
          <w:rFonts w:hint="eastAsia"/>
        </w:rPr>
        <w:t>在</w:t>
      </w:r>
      <w:r w:rsidR="000A679A">
        <w:rPr>
          <w:rFonts w:hint="eastAsia"/>
        </w:rPr>
        <w:t>hw3</w:t>
      </w:r>
      <w:r w:rsidR="000A679A">
        <w:rPr>
          <w:rFonts w:hint="eastAsia"/>
        </w:rPr>
        <w:t>目录下</w:t>
      </w:r>
      <w:r w:rsidRPr="00DB1065">
        <w:rPr>
          <w:rFonts w:hint="eastAsia"/>
        </w:rPr>
        <w:t>运行</w:t>
      </w:r>
      <w:proofErr w:type="spellStart"/>
      <w:r w:rsidRPr="00DB1065">
        <w:rPr>
          <w:rFonts w:hint="eastAsia"/>
        </w:rPr>
        <w:t>tensorboard</w:t>
      </w:r>
      <w:proofErr w:type="spellEnd"/>
      <w:r w:rsidRPr="00DB1065">
        <w:rPr>
          <w:rFonts w:hint="eastAsia"/>
        </w:rPr>
        <w:t xml:space="preserve"> </w:t>
      </w:r>
      <w:r w:rsidRPr="00DB1065">
        <w:t>–</w:t>
      </w:r>
      <w:proofErr w:type="spellStart"/>
      <w:r w:rsidRPr="00DB1065">
        <w:rPr>
          <w:rFonts w:hint="eastAsia"/>
        </w:rPr>
        <w:t>logdir</w:t>
      </w:r>
      <w:proofErr w:type="spellEnd"/>
      <w:r w:rsidRPr="00DB1065">
        <w:rPr>
          <w:rFonts w:hint="eastAsia"/>
        </w:rPr>
        <w:t>=</w:t>
      </w:r>
      <w:proofErr w:type="spellStart"/>
      <w:r w:rsidR="00167AF4">
        <w:t>resnet_</w:t>
      </w:r>
      <w:r w:rsidRPr="00DB1065">
        <w:t>scalar</w:t>
      </w:r>
      <w:proofErr w:type="spellEnd"/>
      <w:r w:rsidRPr="00DB1065">
        <w:t>，</w:t>
      </w:r>
      <w:r w:rsidRPr="00DB1065">
        <w:rPr>
          <w:rFonts w:hint="eastAsia"/>
        </w:rPr>
        <w:t>根据指示打开浏览器对应网址，即见图</w:t>
      </w:r>
      <w:r>
        <w:t>4</w:t>
      </w:r>
      <w:r w:rsidRPr="00DB1065">
        <w:rPr>
          <w:rFonts w:hint="eastAsia"/>
        </w:rPr>
        <w:t>。</w:t>
      </w:r>
      <w:r w:rsidR="0001171F">
        <w:rPr>
          <w:rFonts w:hint="eastAsia"/>
        </w:rPr>
        <w:t>最后训练结果为训练集上</w:t>
      </w:r>
      <w:r w:rsidR="0001171F">
        <w:t>Accuracy</w:t>
      </w:r>
      <w:r w:rsidR="0001171F">
        <w:t xml:space="preserve"> </w:t>
      </w:r>
      <w:r w:rsidR="0001171F" w:rsidRPr="0001171F">
        <w:t>(95.32)%</w:t>
      </w:r>
      <w:r w:rsidR="0001171F">
        <w:rPr>
          <w:rFonts w:hint="eastAsia"/>
        </w:rPr>
        <w:t>，测试集上</w:t>
      </w:r>
      <w:r w:rsidR="0001171F">
        <w:t>Accuracy</w:t>
      </w:r>
      <w:r w:rsidR="0001171F">
        <w:t xml:space="preserve"> </w:t>
      </w:r>
      <w:r w:rsidR="0001171F" w:rsidRPr="0001171F">
        <w:t>(87.26)%</w:t>
      </w:r>
      <w:r w:rsidR="0001171F">
        <w:rPr>
          <w:rFonts w:hint="eastAsia"/>
        </w:rPr>
        <w:t>，在</w:t>
      </w:r>
      <w:r w:rsidR="0001171F">
        <w:rPr>
          <w:rFonts w:hint="eastAsia"/>
        </w:rPr>
        <w:t>epoch=46</w:t>
      </w:r>
      <w:r w:rsidR="0001171F">
        <w:rPr>
          <w:rFonts w:hint="eastAsia"/>
        </w:rPr>
        <w:t>时早停</w:t>
      </w:r>
      <w:bookmarkStart w:id="0" w:name="_GoBack"/>
      <w:bookmarkEnd w:id="0"/>
      <w:r w:rsidR="0001171F">
        <w:rPr>
          <w:rFonts w:hint="eastAsia"/>
        </w:rPr>
        <w:t>。</w:t>
      </w:r>
    </w:p>
    <w:p w14:paraId="2A2245E7" w14:textId="430F8CCE" w:rsidR="000A679A" w:rsidRDefault="000A679A" w:rsidP="000A679A">
      <w:pPr>
        <w:pStyle w:val="ab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9D7570E" wp14:editId="07C56A1A">
            <wp:extent cx="2971800" cy="227303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2-2611.31.4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33" cy="22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AB6" w14:textId="411DC20C" w:rsidR="000A679A" w:rsidRDefault="000A679A" w:rsidP="000A679A">
      <w:pPr>
        <w:pStyle w:val="ab"/>
        <w:ind w:firstLine="422"/>
        <w:jc w:val="center"/>
        <w:rPr>
          <w:b/>
        </w:rPr>
      </w:pPr>
      <w:r>
        <w:rPr>
          <w:rFonts w:hint="eastAsia"/>
          <w:b/>
        </w:rPr>
        <w:lastRenderedPageBreak/>
        <w:t>图</w:t>
      </w:r>
      <w:r>
        <w:rPr>
          <w:rFonts w:hint="eastAsia"/>
          <w:b/>
        </w:rPr>
        <w:t>4 ResNet18</w:t>
      </w:r>
      <w:r>
        <w:rPr>
          <w:rFonts w:hint="eastAsia"/>
          <w:b/>
        </w:rPr>
        <w:t>训练日志</w:t>
      </w:r>
    </w:p>
    <w:p w14:paraId="2DAA2B10" w14:textId="77777777" w:rsidR="000A679A" w:rsidRPr="000A679A" w:rsidRDefault="000A679A" w:rsidP="000A679A">
      <w:pPr>
        <w:pStyle w:val="ab"/>
        <w:ind w:firstLine="422"/>
        <w:jc w:val="center"/>
        <w:rPr>
          <w:b/>
        </w:rPr>
      </w:pPr>
    </w:p>
    <w:p w14:paraId="639C8C16" w14:textId="4F001886" w:rsidR="00DB1065" w:rsidRPr="00BA54F3" w:rsidRDefault="00DB1065" w:rsidP="00DB1065">
      <w:pPr>
        <w:pStyle w:val="ab"/>
        <w:ind w:firstLine="422"/>
      </w:pPr>
      <w:r>
        <w:rPr>
          <w:rFonts w:hint="eastAsia"/>
          <w:b/>
        </w:rPr>
        <w:t>使用模型预测：</w:t>
      </w:r>
      <w:r w:rsidR="00BA54F3">
        <w:rPr>
          <w:rFonts w:hint="eastAsia"/>
        </w:rPr>
        <w:t>运行</w:t>
      </w:r>
      <w:r w:rsidR="00525F11">
        <w:rPr>
          <w:rFonts w:hint="eastAsia"/>
        </w:rPr>
        <w:t xml:space="preserve">python </w:t>
      </w:r>
      <w:r w:rsidR="00525F11">
        <w:t>resnet</w:t>
      </w:r>
      <w:r w:rsidR="00525F11" w:rsidRPr="004B1C3C">
        <w:t>_predict.py</w:t>
      </w:r>
      <w:r w:rsidR="00525F11">
        <w:t xml:space="preserve"> -</w:t>
      </w:r>
      <w:proofErr w:type="spellStart"/>
      <w:r w:rsidR="00525F11">
        <w:t>model_path</w:t>
      </w:r>
      <w:proofErr w:type="spellEnd"/>
      <w:r w:rsidR="00525F11">
        <w:t>=</w:t>
      </w:r>
      <w:r w:rsidR="00525F11" w:rsidRPr="004B1C3C">
        <w:t xml:space="preserve"> </w:t>
      </w:r>
      <w:r w:rsidR="00525F11">
        <w:t>ResNet18</w:t>
      </w:r>
      <w:r w:rsidR="00525F11" w:rsidRPr="004B1C3C">
        <w:t>_model.pth</w:t>
      </w:r>
      <w:r w:rsidR="00525F11">
        <w:t xml:space="preserve"> -</w:t>
      </w:r>
      <w:proofErr w:type="spellStart"/>
      <w:r w:rsidR="00525F11">
        <w:t>img_path</w:t>
      </w:r>
      <w:proofErr w:type="spellEnd"/>
      <w:r w:rsidR="00525F11">
        <w:t>=</w:t>
      </w:r>
      <w:r w:rsidR="00525F11">
        <w:rPr>
          <w:rFonts w:hint="eastAsia"/>
        </w:rPr>
        <w:t>待检测图片路径</w:t>
      </w:r>
    </w:p>
    <w:p w14:paraId="1C384B23" w14:textId="022AD207" w:rsidR="00FE32F8" w:rsidRDefault="00C003A7" w:rsidP="000E245E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11C54D06" w14:textId="4FAAD7A4" w:rsidR="006B6B02" w:rsidRPr="00444105" w:rsidRDefault="00CB2956" w:rsidP="006B6B02">
      <w:pPr>
        <w:pStyle w:val="ab"/>
        <w:ind w:firstLine="420"/>
      </w:pPr>
      <w:r>
        <w:rPr>
          <w:rFonts w:hint="eastAsia"/>
        </w:rPr>
        <w:t>在这次作业中熟悉了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如何构建</w:t>
      </w:r>
      <w:r>
        <w:rPr>
          <w:rFonts w:hint="eastAsia"/>
        </w:rPr>
        <w:t>CNN</w:t>
      </w:r>
      <w:r>
        <w:rPr>
          <w:rFonts w:hint="eastAsia"/>
        </w:rPr>
        <w:t>模型，并熟悉了数据集使用与加载，同时对如何训练与验证模型效果有了一定的了解。学会使用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对训练日志进行可视化，便于分析模型。</w:t>
      </w:r>
    </w:p>
    <w:p w14:paraId="5B057D51" w14:textId="15516E0E" w:rsidR="00C0625E" w:rsidRDefault="006B2FD9" w:rsidP="00C0625E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p w14:paraId="0113129A" w14:textId="4039D746" w:rsidR="00D253D9" w:rsidRDefault="00D253D9" w:rsidP="00D253D9">
      <w:pPr>
        <w:pStyle w:val="ab"/>
        <w:ind w:firstLine="420"/>
        <w:rPr>
          <w:kern w:val="0"/>
          <w:sz w:val="24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spellStart"/>
      <w:r>
        <w:t>Kaiming</w:t>
      </w:r>
      <w:proofErr w:type="spellEnd"/>
      <w:r>
        <w:t xml:space="preserve"> He et al, Deep Residual Learning for Image Recognition, CVPR 2016. </w:t>
      </w:r>
    </w:p>
    <w:p w14:paraId="6FF7CDE0" w14:textId="19D925CE" w:rsidR="00C0625E" w:rsidRPr="00D253D9" w:rsidRDefault="00D253D9" w:rsidP="00C0625E">
      <w:pPr>
        <w:pStyle w:val="ab"/>
        <w:ind w:firstLine="420"/>
      </w:pPr>
      <w:r>
        <w:t xml:space="preserve">[2] 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P. Haffner. Gradient-based learning applied to document recognition. </w:t>
      </w:r>
      <w:r>
        <w:rPr>
          <w:i/>
        </w:rPr>
        <w:t>Proceedings of the IEEE</w:t>
      </w:r>
      <w:r>
        <w:t>, 1998.</w:t>
      </w:r>
    </w:p>
    <w:sectPr w:rsidR="00C0625E" w:rsidRPr="00D253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060D7" w14:textId="77777777" w:rsidR="00D06E78" w:rsidRDefault="00D06E78" w:rsidP="004D7AA0">
      <w:r>
        <w:separator/>
      </w:r>
    </w:p>
  </w:endnote>
  <w:endnote w:type="continuationSeparator" w:id="0">
    <w:p w14:paraId="0AE8B21C" w14:textId="77777777" w:rsidR="00D06E78" w:rsidRDefault="00D06E78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114F9" w14:textId="77777777" w:rsidR="008C03A3" w:rsidRDefault="008C03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E1A8" w14:textId="77777777" w:rsidR="008C03A3" w:rsidRDefault="008C03A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8A6C" w14:textId="77777777" w:rsidR="008C03A3" w:rsidRDefault="008C0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9C8B3" w14:textId="77777777" w:rsidR="00D06E78" w:rsidRDefault="00D06E78" w:rsidP="004D7AA0">
      <w:r>
        <w:separator/>
      </w:r>
    </w:p>
  </w:footnote>
  <w:footnote w:type="continuationSeparator" w:id="0">
    <w:p w14:paraId="0DD13AEA" w14:textId="77777777" w:rsidR="00D06E78" w:rsidRDefault="00D06E78" w:rsidP="004D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2D4D" w14:textId="77777777" w:rsidR="008C03A3" w:rsidRDefault="008C03A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D6D81" w14:textId="77777777" w:rsidR="008C03A3" w:rsidRDefault="008C03A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9002" w14:textId="77777777" w:rsidR="008C03A3" w:rsidRDefault="008C03A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D03"/>
    <w:multiLevelType w:val="hybridMultilevel"/>
    <w:tmpl w:val="63E0117E"/>
    <w:lvl w:ilvl="0" w:tplc="88E64F4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1FB00498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  <w:lang w:val="en-US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1171F"/>
    <w:rsid w:val="00026CE7"/>
    <w:rsid w:val="00031DA7"/>
    <w:rsid w:val="0003356D"/>
    <w:rsid w:val="00035BFB"/>
    <w:rsid w:val="000362CF"/>
    <w:rsid w:val="00044886"/>
    <w:rsid w:val="00055159"/>
    <w:rsid w:val="000632C9"/>
    <w:rsid w:val="00064C78"/>
    <w:rsid w:val="00067B44"/>
    <w:rsid w:val="00071A2D"/>
    <w:rsid w:val="00074BD2"/>
    <w:rsid w:val="00081CB2"/>
    <w:rsid w:val="000847FA"/>
    <w:rsid w:val="00086766"/>
    <w:rsid w:val="000915EB"/>
    <w:rsid w:val="00091660"/>
    <w:rsid w:val="000A305D"/>
    <w:rsid w:val="000A368C"/>
    <w:rsid w:val="000A679A"/>
    <w:rsid w:val="000B2A5B"/>
    <w:rsid w:val="000C7167"/>
    <w:rsid w:val="000D647B"/>
    <w:rsid w:val="000E245E"/>
    <w:rsid w:val="000E6D69"/>
    <w:rsid w:val="000F7C9B"/>
    <w:rsid w:val="00104FAD"/>
    <w:rsid w:val="00110784"/>
    <w:rsid w:val="00111506"/>
    <w:rsid w:val="00112D16"/>
    <w:rsid w:val="0012113C"/>
    <w:rsid w:val="00121CB4"/>
    <w:rsid w:val="00131C4F"/>
    <w:rsid w:val="001321B1"/>
    <w:rsid w:val="00134C14"/>
    <w:rsid w:val="00135934"/>
    <w:rsid w:val="00135FF8"/>
    <w:rsid w:val="001509C7"/>
    <w:rsid w:val="00156634"/>
    <w:rsid w:val="00160506"/>
    <w:rsid w:val="00164577"/>
    <w:rsid w:val="00165AC9"/>
    <w:rsid w:val="00165C24"/>
    <w:rsid w:val="00167AF4"/>
    <w:rsid w:val="00170FCF"/>
    <w:rsid w:val="0019060D"/>
    <w:rsid w:val="00191EAA"/>
    <w:rsid w:val="00192BC6"/>
    <w:rsid w:val="00194A4C"/>
    <w:rsid w:val="001964F9"/>
    <w:rsid w:val="001A178E"/>
    <w:rsid w:val="001A2CF0"/>
    <w:rsid w:val="001A462E"/>
    <w:rsid w:val="001B1137"/>
    <w:rsid w:val="001B3589"/>
    <w:rsid w:val="001B58FE"/>
    <w:rsid w:val="001B5909"/>
    <w:rsid w:val="001B7A5D"/>
    <w:rsid w:val="001C17A5"/>
    <w:rsid w:val="001C7D55"/>
    <w:rsid w:val="001D78AC"/>
    <w:rsid w:val="001D7F7E"/>
    <w:rsid w:val="001E0A7F"/>
    <w:rsid w:val="001E6D62"/>
    <w:rsid w:val="001F25C8"/>
    <w:rsid w:val="001F6698"/>
    <w:rsid w:val="00203970"/>
    <w:rsid w:val="0020538E"/>
    <w:rsid w:val="00205D16"/>
    <w:rsid w:val="002134A8"/>
    <w:rsid w:val="0021561D"/>
    <w:rsid w:val="00215AE7"/>
    <w:rsid w:val="00217C81"/>
    <w:rsid w:val="00225B3D"/>
    <w:rsid w:val="002368D6"/>
    <w:rsid w:val="002369CB"/>
    <w:rsid w:val="00243024"/>
    <w:rsid w:val="00244BD3"/>
    <w:rsid w:val="0025286E"/>
    <w:rsid w:val="00253BC4"/>
    <w:rsid w:val="002637B9"/>
    <w:rsid w:val="00264458"/>
    <w:rsid w:val="00274F92"/>
    <w:rsid w:val="00282A45"/>
    <w:rsid w:val="00290F6E"/>
    <w:rsid w:val="00292A15"/>
    <w:rsid w:val="00292BA0"/>
    <w:rsid w:val="002A00EF"/>
    <w:rsid w:val="002A086B"/>
    <w:rsid w:val="002A26C6"/>
    <w:rsid w:val="002B2A22"/>
    <w:rsid w:val="002C070C"/>
    <w:rsid w:val="002C57B4"/>
    <w:rsid w:val="002C730F"/>
    <w:rsid w:val="002C7C58"/>
    <w:rsid w:val="002D29E5"/>
    <w:rsid w:val="002E24B9"/>
    <w:rsid w:val="002E7958"/>
    <w:rsid w:val="002F06F0"/>
    <w:rsid w:val="002F3550"/>
    <w:rsid w:val="002F51B3"/>
    <w:rsid w:val="00300D8A"/>
    <w:rsid w:val="00305D67"/>
    <w:rsid w:val="00312741"/>
    <w:rsid w:val="00316C22"/>
    <w:rsid w:val="0031705E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55112"/>
    <w:rsid w:val="00364327"/>
    <w:rsid w:val="00367026"/>
    <w:rsid w:val="00371404"/>
    <w:rsid w:val="00375FDE"/>
    <w:rsid w:val="003820F2"/>
    <w:rsid w:val="00383C32"/>
    <w:rsid w:val="00391492"/>
    <w:rsid w:val="00392E79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D6FDD"/>
    <w:rsid w:val="003E2E93"/>
    <w:rsid w:val="003F0630"/>
    <w:rsid w:val="003F2A76"/>
    <w:rsid w:val="003F3FBC"/>
    <w:rsid w:val="003F5F24"/>
    <w:rsid w:val="00405416"/>
    <w:rsid w:val="00405BF2"/>
    <w:rsid w:val="004072DA"/>
    <w:rsid w:val="00407A5D"/>
    <w:rsid w:val="00407AD2"/>
    <w:rsid w:val="00411E02"/>
    <w:rsid w:val="00412126"/>
    <w:rsid w:val="0041397C"/>
    <w:rsid w:val="004159F4"/>
    <w:rsid w:val="00421D83"/>
    <w:rsid w:val="0042549A"/>
    <w:rsid w:val="004300F3"/>
    <w:rsid w:val="00431CFF"/>
    <w:rsid w:val="0043213C"/>
    <w:rsid w:val="00434EA9"/>
    <w:rsid w:val="004414D0"/>
    <w:rsid w:val="0044182B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0C2C"/>
    <w:rsid w:val="004A26B8"/>
    <w:rsid w:val="004A3D34"/>
    <w:rsid w:val="004A60DD"/>
    <w:rsid w:val="004B1C3C"/>
    <w:rsid w:val="004C1DAF"/>
    <w:rsid w:val="004C388E"/>
    <w:rsid w:val="004D7AA0"/>
    <w:rsid w:val="004D7C94"/>
    <w:rsid w:val="004E0CE3"/>
    <w:rsid w:val="004E27E0"/>
    <w:rsid w:val="004E4D88"/>
    <w:rsid w:val="004E59C4"/>
    <w:rsid w:val="004E668E"/>
    <w:rsid w:val="004E7222"/>
    <w:rsid w:val="005020C9"/>
    <w:rsid w:val="00502716"/>
    <w:rsid w:val="00506BA1"/>
    <w:rsid w:val="00523645"/>
    <w:rsid w:val="0052506A"/>
    <w:rsid w:val="00525F11"/>
    <w:rsid w:val="00530509"/>
    <w:rsid w:val="00536147"/>
    <w:rsid w:val="00536E49"/>
    <w:rsid w:val="00542B80"/>
    <w:rsid w:val="005430C2"/>
    <w:rsid w:val="005539ED"/>
    <w:rsid w:val="00564F40"/>
    <w:rsid w:val="00575BDC"/>
    <w:rsid w:val="00580EF0"/>
    <w:rsid w:val="00581381"/>
    <w:rsid w:val="00586EB1"/>
    <w:rsid w:val="0058765E"/>
    <w:rsid w:val="005919DB"/>
    <w:rsid w:val="00596E52"/>
    <w:rsid w:val="005974CD"/>
    <w:rsid w:val="005B11AD"/>
    <w:rsid w:val="005B16E9"/>
    <w:rsid w:val="005C31EC"/>
    <w:rsid w:val="005C4373"/>
    <w:rsid w:val="005D261F"/>
    <w:rsid w:val="005D317C"/>
    <w:rsid w:val="005D5BAD"/>
    <w:rsid w:val="005D6D0F"/>
    <w:rsid w:val="005E1032"/>
    <w:rsid w:val="005E45A3"/>
    <w:rsid w:val="005E600B"/>
    <w:rsid w:val="005F36DB"/>
    <w:rsid w:val="006037E1"/>
    <w:rsid w:val="00603CEC"/>
    <w:rsid w:val="006105A3"/>
    <w:rsid w:val="006129F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3072"/>
    <w:rsid w:val="00665B17"/>
    <w:rsid w:val="006673C1"/>
    <w:rsid w:val="00670B7D"/>
    <w:rsid w:val="006755F6"/>
    <w:rsid w:val="00691587"/>
    <w:rsid w:val="006A112D"/>
    <w:rsid w:val="006A1AD2"/>
    <w:rsid w:val="006A3CAD"/>
    <w:rsid w:val="006A6293"/>
    <w:rsid w:val="006B2FD9"/>
    <w:rsid w:val="006B6B02"/>
    <w:rsid w:val="006C3D41"/>
    <w:rsid w:val="006C43A1"/>
    <w:rsid w:val="006C43C4"/>
    <w:rsid w:val="006C51CA"/>
    <w:rsid w:val="006C6DB5"/>
    <w:rsid w:val="006D0F45"/>
    <w:rsid w:val="006D630A"/>
    <w:rsid w:val="006E5A04"/>
    <w:rsid w:val="006E67BF"/>
    <w:rsid w:val="007035EC"/>
    <w:rsid w:val="007044C5"/>
    <w:rsid w:val="007079D3"/>
    <w:rsid w:val="00721188"/>
    <w:rsid w:val="00725064"/>
    <w:rsid w:val="00733B3B"/>
    <w:rsid w:val="0073537C"/>
    <w:rsid w:val="0073784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8485E"/>
    <w:rsid w:val="007936E0"/>
    <w:rsid w:val="007958F6"/>
    <w:rsid w:val="007965C5"/>
    <w:rsid w:val="0079782C"/>
    <w:rsid w:val="007B0D7D"/>
    <w:rsid w:val="007B76D0"/>
    <w:rsid w:val="007C2568"/>
    <w:rsid w:val="007C5E3D"/>
    <w:rsid w:val="007D14BB"/>
    <w:rsid w:val="007D2933"/>
    <w:rsid w:val="007D742B"/>
    <w:rsid w:val="007E01E6"/>
    <w:rsid w:val="007E05E9"/>
    <w:rsid w:val="007F6828"/>
    <w:rsid w:val="007F6B67"/>
    <w:rsid w:val="00800247"/>
    <w:rsid w:val="00811A19"/>
    <w:rsid w:val="00813AB2"/>
    <w:rsid w:val="008159DF"/>
    <w:rsid w:val="00821F0C"/>
    <w:rsid w:val="008246EA"/>
    <w:rsid w:val="00830FAF"/>
    <w:rsid w:val="008321EC"/>
    <w:rsid w:val="00832BA6"/>
    <w:rsid w:val="00837513"/>
    <w:rsid w:val="00841D3A"/>
    <w:rsid w:val="00845D3E"/>
    <w:rsid w:val="00846B5D"/>
    <w:rsid w:val="00852AA0"/>
    <w:rsid w:val="008604AF"/>
    <w:rsid w:val="00866E79"/>
    <w:rsid w:val="00882D50"/>
    <w:rsid w:val="00884B59"/>
    <w:rsid w:val="00884F4F"/>
    <w:rsid w:val="00885996"/>
    <w:rsid w:val="00887BD3"/>
    <w:rsid w:val="008903C5"/>
    <w:rsid w:val="00890A92"/>
    <w:rsid w:val="00894463"/>
    <w:rsid w:val="008A0BD2"/>
    <w:rsid w:val="008A436F"/>
    <w:rsid w:val="008A6A87"/>
    <w:rsid w:val="008B0A1A"/>
    <w:rsid w:val="008B1AB4"/>
    <w:rsid w:val="008B1D43"/>
    <w:rsid w:val="008B2B35"/>
    <w:rsid w:val="008B4166"/>
    <w:rsid w:val="008B56F3"/>
    <w:rsid w:val="008B6275"/>
    <w:rsid w:val="008C03A3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2063C"/>
    <w:rsid w:val="00935B43"/>
    <w:rsid w:val="00937A88"/>
    <w:rsid w:val="009421EF"/>
    <w:rsid w:val="00943258"/>
    <w:rsid w:val="00954FAF"/>
    <w:rsid w:val="00956535"/>
    <w:rsid w:val="0095702E"/>
    <w:rsid w:val="0096701F"/>
    <w:rsid w:val="0097171D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1D31"/>
    <w:rsid w:val="009D3ACA"/>
    <w:rsid w:val="009E3952"/>
    <w:rsid w:val="009E6574"/>
    <w:rsid w:val="009F1382"/>
    <w:rsid w:val="009F309F"/>
    <w:rsid w:val="009F6766"/>
    <w:rsid w:val="00A01014"/>
    <w:rsid w:val="00A01876"/>
    <w:rsid w:val="00A02B8D"/>
    <w:rsid w:val="00A053D8"/>
    <w:rsid w:val="00A31384"/>
    <w:rsid w:val="00A31557"/>
    <w:rsid w:val="00A32A83"/>
    <w:rsid w:val="00A35627"/>
    <w:rsid w:val="00A4723D"/>
    <w:rsid w:val="00A509A2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0A32"/>
    <w:rsid w:val="00A92322"/>
    <w:rsid w:val="00A94157"/>
    <w:rsid w:val="00A9585D"/>
    <w:rsid w:val="00A95BF6"/>
    <w:rsid w:val="00AA37EC"/>
    <w:rsid w:val="00AA5414"/>
    <w:rsid w:val="00AB15DD"/>
    <w:rsid w:val="00AB208D"/>
    <w:rsid w:val="00AB4602"/>
    <w:rsid w:val="00AC1E63"/>
    <w:rsid w:val="00AC4FB5"/>
    <w:rsid w:val="00AD3929"/>
    <w:rsid w:val="00AD71F4"/>
    <w:rsid w:val="00AE4B80"/>
    <w:rsid w:val="00AF4DDF"/>
    <w:rsid w:val="00AF5681"/>
    <w:rsid w:val="00B00225"/>
    <w:rsid w:val="00B0169C"/>
    <w:rsid w:val="00B02479"/>
    <w:rsid w:val="00B131D6"/>
    <w:rsid w:val="00B137FF"/>
    <w:rsid w:val="00B20082"/>
    <w:rsid w:val="00B2607F"/>
    <w:rsid w:val="00B32818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723FE"/>
    <w:rsid w:val="00B86AEA"/>
    <w:rsid w:val="00B9480A"/>
    <w:rsid w:val="00B95A5D"/>
    <w:rsid w:val="00BA50EB"/>
    <w:rsid w:val="00BA54F3"/>
    <w:rsid w:val="00BB0301"/>
    <w:rsid w:val="00BB17BF"/>
    <w:rsid w:val="00BB35D5"/>
    <w:rsid w:val="00BC0F20"/>
    <w:rsid w:val="00BC2AFD"/>
    <w:rsid w:val="00BC33B1"/>
    <w:rsid w:val="00BC4B3F"/>
    <w:rsid w:val="00BC72AB"/>
    <w:rsid w:val="00BD2C15"/>
    <w:rsid w:val="00BD5082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25E"/>
    <w:rsid w:val="00C0647D"/>
    <w:rsid w:val="00C0739D"/>
    <w:rsid w:val="00C0782E"/>
    <w:rsid w:val="00C1048E"/>
    <w:rsid w:val="00C10E50"/>
    <w:rsid w:val="00C10EFC"/>
    <w:rsid w:val="00C12D32"/>
    <w:rsid w:val="00C22DBF"/>
    <w:rsid w:val="00C26A6F"/>
    <w:rsid w:val="00C30D70"/>
    <w:rsid w:val="00C32D51"/>
    <w:rsid w:val="00C357AE"/>
    <w:rsid w:val="00C371C5"/>
    <w:rsid w:val="00C37570"/>
    <w:rsid w:val="00C42BFD"/>
    <w:rsid w:val="00C4696C"/>
    <w:rsid w:val="00C47EA5"/>
    <w:rsid w:val="00C50223"/>
    <w:rsid w:val="00C5244E"/>
    <w:rsid w:val="00C553A0"/>
    <w:rsid w:val="00C57A9F"/>
    <w:rsid w:val="00C61788"/>
    <w:rsid w:val="00C6370F"/>
    <w:rsid w:val="00C65B33"/>
    <w:rsid w:val="00C67E3F"/>
    <w:rsid w:val="00C7097F"/>
    <w:rsid w:val="00C70FD5"/>
    <w:rsid w:val="00C73844"/>
    <w:rsid w:val="00C74189"/>
    <w:rsid w:val="00C74D6B"/>
    <w:rsid w:val="00C80769"/>
    <w:rsid w:val="00C80FFA"/>
    <w:rsid w:val="00C86D25"/>
    <w:rsid w:val="00C87B2F"/>
    <w:rsid w:val="00C91AB2"/>
    <w:rsid w:val="00CA1325"/>
    <w:rsid w:val="00CA1B8E"/>
    <w:rsid w:val="00CA71A5"/>
    <w:rsid w:val="00CB2956"/>
    <w:rsid w:val="00CD2B3D"/>
    <w:rsid w:val="00CD5884"/>
    <w:rsid w:val="00CD69F0"/>
    <w:rsid w:val="00CE0BE1"/>
    <w:rsid w:val="00CE0DE5"/>
    <w:rsid w:val="00CF325D"/>
    <w:rsid w:val="00D06E78"/>
    <w:rsid w:val="00D10A15"/>
    <w:rsid w:val="00D110B4"/>
    <w:rsid w:val="00D121F0"/>
    <w:rsid w:val="00D14D32"/>
    <w:rsid w:val="00D207B6"/>
    <w:rsid w:val="00D21C3E"/>
    <w:rsid w:val="00D253D9"/>
    <w:rsid w:val="00D25E81"/>
    <w:rsid w:val="00D302BA"/>
    <w:rsid w:val="00D3363B"/>
    <w:rsid w:val="00D4633C"/>
    <w:rsid w:val="00D52187"/>
    <w:rsid w:val="00D5380D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1065"/>
    <w:rsid w:val="00DB2812"/>
    <w:rsid w:val="00DB30DC"/>
    <w:rsid w:val="00DB67C8"/>
    <w:rsid w:val="00DB7CAC"/>
    <w:rsid w:val="00DC287A"/>
    <w:rsid w:val="00DC2CC6"/>
    <w:rsid w:val="00DE216A"/>
    <w:rsid w:val="00DF36DE"/>
    <w:rsid w:val="00DF5486"/>
    <w:rsid w:val="00DF70DE"/>
    <w:rsid w:val="00DF7DB7"/>
    <w:rsid w:val="00E01E5F"/>
    <w:rsid w:val="00E066AA"/>
    <w:rsid w:val="00E10CCD"/>
    <w:rsid w:val="00E133C1"/>
    <w:rsid w:val="00E156CA"/>
    <w:rsid w:val="00E207AD"/>
    <w:rsid w:val="00E21165"/>
    <w:rsid w:val="00E31612"/>
    <w:rsid w:val="00E32179"/>
    <w:rsid w:val="00E36118"/>
    <w:rsid w:val="00E37C03"/>
    <w:rsid w:val="00E43900"/>
    <w:rsid w:val="00E51B5E"/>
    <w:rsid w:val="00E74793"/>
    <w:rsid w:val="00E80F47"/>
    <w:rsid w:val="00E816C4"/>
    <w:rsid w:val="00E90705"/>
    <w:rsid w:val="00E911B0"/>
    <w:rsid w:val="00E919F3"/>
    <w:rsid w:val="00EA1740"/>
    <w:rsid w:val="00EA6BAE"/>
    <w:rsid w:val="00EA7C8D"/>
    <w:rsid w:val="00ED1B36"/>
    <w:rsid w:val="00ED2D91"/>
    <w:rsid w:val="00ED3AB2"/>
    <w:rsid w:val="00EF0B83"/>
    <w:rsid w:val="00EF29B8"/>
    <w:rsid w:val="00EF469C"/>
    <w:rsid w:val="00EF6350"/>
    <w:rsid w:val="00F004A1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2D32"/>
    <w:rsid w:val="00F34E40"/>
    <w:rsid w:val="00F352C5"/>
    <w:rsid w:val="00F42E0D"/>
    <w:rsid w:val="00F43188"/>
    <w:rsid w:val="00F438E0"/>
    <w:rsid w:val="00F442CB"/>
    <w:rsid w:val="00F505E7"/>
    <w:rsid w:val="00F65887"/>
    <w:rsid w:val="00F668EC"/>
    <w:rsid w:val="00F730CA"/>
    <w:rsid w:val="00F73258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5EA2"/>
    <w:rsid w:val="00FD6488"/>
    <w:rsid w:val="00FE05CD"/>
    <w:rsid w:val="00FE32F8"/>
    <w:rsid w:val="00FF4763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paragraph" w:customStyle="1" w:styleId="ab">
    <w:name w:val="内容"/>
    <w:basedOn w:val="a"/>
    <w:qFormat/>
    <w:rsid w:val="00AD71F4"/>
    <w:pPr>
      <w:ind w:firstLineChars="200" w:firstLine="200"/>
    </w:pPr>
    <w:rPr>
      <w:rFonts w:cs="微软雅黑"/>
      <w:szCs w:val="28"/>
    </w:rPr>
  </w:style>
  <w:style w:type="character" w:styleId="ac">
    <w:name w:val="Placeholder Text"/>
    <w:basedOn w:val="a0"/>
    <w:uiPriority w:val="99"/>
    <w:unhideWhenUsed/>
    <w:rsid w:val="000A368C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AD71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d">
    <w:name w:val="Table Grid"/>
    <w:basedOn w:val="a1"/>
    <w:uiPriority w:val="99"/>
    <w:rsid w:val="00884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5C24"/>
    <w:rPr>
      <w:rFonts w:ascii="宋体" w:hAnsi="宋体" w:cs="宋体"/>
      <w:sz w:val="24"/>
      <w:szCs w:val="24"/>
    </w:rPr>
  </w:style>
  <w:style w:type="paragraph" w:customStyle="1" w:styleId="ae">
    <w:name w:val="代码"/>
    <w:qFormat/>
    <w:rsid w:val="004159F4"/>
    <w:pPr>
      <w:spacing w:line="100" w:lineRule="atLeast"/>
    </w:pPr>
    <w:rPr>
      <w:rFonts w:ascii="Consolas" w:hAnsi="Consolas" w:cs="微软雅黑"/>
      <w:kern w:val="2"/>
      <w:sz w:val="18"/>
      <w:szCs w:val="28"/>
    </w:rPr>
  </w:style>
  <w:style w:type="paragraph" w:styleId="af">
    <w:name w:val="Normal (Web)"/>
    <w:basedOn w:val="a"/>
    <w:uiPriority w:val="99"/>
    <w:semiHidden/>
    <w:unhideWhenUsed/>
    <w:rsid w:val="00D253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C:\Users\drgn\AppData\Local\Microsoft\Windows\Temporary Internet Files\Content.Outlook\LLJPHUKG\实验报告模板 (3).dotx</Template>
  <TotalTime>379</TotalTime>
  <Pages>15</Pages>
  <Words>2805</Words>
  <Characters>15994</Characters>
  <Application>Microsoft Office Word</Application>
  <DocSecurity>0</DocSecurity>
  <PresentationFormat/>
  <Lines>133</Lines>
  <Paragraphs>37</Paragraphs>
  <Slides>0</Slides>
  <Notes>0</Notes>
  <HiddenSlides>0</HiddenSlides>
  <MMClips>0</MMClips>
  <ScaleCrop>false</ScaleCrop>
  <Manager/>
  <Company/>
  <LinksUpToDate>false</LinksUpToDate>
  <CharactersWithSpaces>18762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Danchun Hu</cp:lastModifiedBy>
  <cp:revision>250</cp:revision>
  <dcterms:created xsi:type="dcterms:W3CDTF">2017-12-15T13:18:00Z</dcterms:created>
  <dcterms:modified xsi:type="dcterms:W3CDTF">2019-12-29T04:29:00Z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